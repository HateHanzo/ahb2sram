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fill lighten(210)" focusposition=".5,.5" focussize="" method="linear sigma" type="gradientRadial"/>
    </v:background>
  </w:background>
  <w:body>
    <w:p w:rsidR="00E31A34" w:rsidRPr="00E31A34" w:rsidRDefault="00E31A34" w:rsidP="00E31A34">
      <w:pPr>
        <w:ind w:leftChars="-86" w:left="-181" w:rightChars="-156" w:right="-328"/>
        <w:rPr>
          <w:b/>
          <w:szCs w:val="21"/>
        </w:rPr>
      </w:pPr>
    </w:p>
    <w:p w:rsidR="00E31A34" w:rsidRPr="00E31A34" w:rsidRDefault="00E31A34" w:rsidP="00E31A34">
      <w:pPr>
        <w:ind w:leftChars="-86" w:left="-181" w:rightChars="-156" w:right="-328"/>
        <w:rPr>
          <w:b/>
          <w:szCs w:val="21"/>
        </w:rPr>
      </w:pPr>
    </w:p>
    <w:p w:rsidR="00E31A34" w:rsidRDefault="00E31A34" w:rsidP="00E31A34">
      <w:pPr>
        <w:ind w:rightChars="-156" w:right="-328"/>
        <w:rPr>
          <w:rFonts w:hAnsi="宋体"/>
          <w:b/>
          <w:szCs w:val="21"/>
        </w:rPr>
      </w:pPr>
    </w:p>
    <w:p w:rsidR="00E31A34" w:rsidRDefault="00E31A34" w:rsidP="00E31A34">
      <w:pPr>
        <w:ind w:rightChars="-156" w:right="-328"/>
        <w:rPr>
          <w:rFonts w:hAnsi="宋体"/>
          <w:b/>
          <w:szCs w:val="21"/>
        </w:rPr>
      </w:pPr>
    </w:p>
    <w:p w:rsidR="00E31A34" w:rsidRDefault="00E31A34" w:rsidP="00E31A34">
      <w:pPr>
        <w:ind w:rightChars="-156" w:right="-328"/>
        <w:rPr>
          <w:rFonts w:hAnsi="宋体"/>
          <w:b/>
          <w:szCs w:val="21"/>
        </w:rPr>
      </w:pPr>
    </w:p>
    <w:p w:rsidR="00E31A34" w:rsidRDefault="00E31A34" w:rsidP="00E31A34">
      <w:pPr>
        <w:ind w:rightChars="-156" w:right="-328"/>
        <w:rPr>
          <w:rFonts w:hAnsi="宋体"/>
          <w:b/>
          <w:szCs w:val="21"/>
        </w:rPr>
      </w:pPr>
    </w:p>
    <w:p w:rsidR="00E31A34" w:rsidRDefault="00E31A34" w:rsidP="00E31A34">
      <w:pPr>
        <w:ind w:rightChars="-156" w:right="-328"/>
        <w:rPr>
          <w:rFonts w:hAnsi="宋体"/>
          <w:b/>
          <w:szCs w:val="21"/>
        </w:rPr>
      </w:pPr>
    </w:p>
    <w:p w:rsidR="00E31A34" w:rsidRDefault="00E31A34" w:rsidP="00E31A34">
      <w:pPr>
        <w:ind w:rightChars="-156" w:right="-328"/>
        <w:rPr>
          <w:rFonts w:hAnsi="宋体"/>
          <w:b/>
          <w:szCs w:val="21"/>
        </w:rPr>
      </w:pPr>
    </w:p>
    <w:p w:rsidR="00E31A34" w:rsidRDefault="00E31A34" w:rsidP="00E31A34">
      <w:pPr>
        <w:ind w:rightChars="-156" w:right="-328"/>
        <w:rPr>
          <w:rFonts w:hAnsi="宋体"/>
          <w:b/>
          <w:szCs w:val="21"/>
        </w:rPr>
      </w:pPr>
    </w:p>
    <w:p w:rsidR="00E31A34" w:rsidRPr="00064985" w:rsidRDefault="00417F6C" w:rsidP="00064985">
      <w:pPr>
        <w:pStyle w:val="af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ahb2sram</w:t>
      </w:r>
      <w:r w:rsidR="002A4068" w:rsidRPr="00064985">
        <w:rPr>
          <w:rFonts w:hint="eastAsia"/>
          <w:sz w:val="44"/>
          <w:szCs w:val="44"/>
        </w:rPr>
        <w:t xml:space="preserve"> </w:t>
      </w:r>
      <w:r w:rsidR="00E0766B">
        <w:rPr>
          <w:rFonts w:hint="eastAsia"/>
          <w:sz w:val="44"/>
          <w:szCs w:val="44"/>
          <w:lang w:eastAsia="zh-CN"/>
        </w:rPr>
        <w:t>设计方案</w:t>
      </w:r>
    </w:p>
    <w:p w:rsidR="00E31A34" w:rsidRPr="004028C2" w:rsidRDefault="004028C2" w:rsidP="00E31A34">
      <w:pPr>
        <w:ind w:rightChars="-156" w:right="-328"/>
        <w:rPr>
          <w:rFonts w:hAnsi="宋体"/>
          <w:b/>
          <w:szCs w:val="21"/>
          <w:u w:val="thick"/>
        </w:rPr>
      </w:pPr>
      <w:r w:rsidRPr="004028C2">
        <w:rPr>
          <w:rFonts w:hAnsi="宋体" w:hint="eastAsia"/>
          <w:b/>
          <w:szCs w:val="21"/>
        </w:rPr>
        <w:t xml:space="preserve">      </w:t>
      </w:r>
      <w:r w:rsidRPr="004028C2">
        <w:rPr>
          <w:rFonts w:hAnsi="宋体" w:hint="eastAsia"/>
          <w:b/>
          <w:szCs w:val="21"/>
          <w:u w:val="thick"/>
        </w:rPr>
        <w:t xml:space="preserve">                                                    </w:t>
      </w:r>
      <w:r>
        <w:rPr>
          <w:rFonts w:hAnsi="宋体" w:hint="eastAsia"/>
          <w:b/>
          <w:szCs w:val="21"/>
          <w:u w:val="thick"/>
        </w:rPr>
        <w:t xml:space="preserve">                              </w:t>
      </w:r>
    </w:p>
    <w:p w:rsidR="00E31A34" w:rsidRPr="0067495A" w:rsidRDefault="00E31A34" w:rsidP="00E31A34">
      <w:pPr>
        <w:ind w:rightChars="-156" w:right="-328"/>
        <w:rPr>
          <w:rFonts w:hAnsi="宋体"/>
          <w:b/>
          <w:szCs w:val="21"/>
        </w:rPr>
      </w:pPr>
    </w:p>
    <w:p w:rsidR="00E31A34" w:rsidRPr="00CC504A" w:rsidRDefault="00A52F9E" w:rsidP="00CC504A">
      <w:pPr>
        <w:rPr>
          <w:b/>
          <w:sz w:val="28"/>
          <w:szCs w:val="28"/>
        </w:rPr>
      </w:pPr>
      <w:r>
        <w:rPr>
          <w:rFonts w:hint="eastAsia"/>
        </w:rPr>
        <w:t xml:space="preserve">                                                    </w:t>
      </w:r>
      <w:r w:rsidR="00CC504A">
        <w:rPr>
          <w:rFonts w:hint="eastAsia"/>
        </w:rPr>
        <w:t xml:space="preserve">                      </w:t>
      </w:r>
      <w:r w:rsidR="00AB45A6" w:rsidRPr="00CC504A">
        <w:rPr>
          <w:rFonts w:hint="eastAsia"/>
          <w:b/>
          <w:sz w:val="28"/>
          <w:szCs w:val="28"/>
        </w:rPr>
        <w:t>Version</w:t>
      </w:r>
      <w:r w:rsidR="00AB45A6" w:rsidRPr="00CC504A">
        <w:rPr>
          <w:rFonts w:hint="eastAsia"/>
          <w:b/>
          <w:sz w:val="28"/>
          <w:szCs w:val="28"/>
        </w:rPr>
        <w:t>：</w:t>
      </w:r>
      <w:r w:rsidR="00CB10A2" w:rsidRPr="00CC504A">
        <w:rPr>
          <w:rFonts w:hint="eastAsia"/>
          <w:b/>
          <w:sz w:val="28"/>
          <w:szCs w:val="28"/>
        </w:rPr>
        <w:t>1</w:t>
      </w:r>
      <w:r w:rsidR="005C2ADC" w:rsidRPr="00CC504A">
        <w:rPr>
          <w:rFonts w:hint="eastAsia"/>
          <w:b/>
          <w:sz w:val="28"/>
          <w:szCs w:val="28"/>
        </w:rPr>
        <w:t>.</w:t>
      </w:r>
      <w:r w:rsidR="00CB10A2" w:rsidRPr="00CC504A">
        <w:rPr>
          <w:rFonts w:hint="eastAsia"/>
          <w:b/>
          <w:sz w:val="28"/>
          <w:szCs w:val="28"/>
        </w:rPr>
        <w:t>0</w:t>
      </w:r>
      <w:r w:rsidR="00417F6C">
        <w:rPr>
          <w:b/>
          <w:sz w:val="28"/>
          <w:szCs w:val="28"/>
        </w:rPr>
        <w:t>5</w:t>
      </w:r>
    </w:p>
    <w:p w:rsidR="00E31A34" w:rsidRDefault="00E31A34" w:rsidP="00E31A34">
      <w:pPr>
        <w:ind w:rightChars="-156" w:right="-328"/>
        <w:rPr>
          <w:rFonts w:hAnsi="宋体"/>
          <w:b/>
          <w:szCs w:val="21"/>
        </w:rPr>
      </w:pPr>
    </w:p>
    <w:p w:rsidR="00E31A34" w:rsidRPr="00A52F9E" w:rsidRDefault="00E31A34" w:rsidP="00E31A34">
      <w:pPr>
        <w:ind w:rightChars="-156" w:right="-328"/>
        <w:rPr>
          <w:rFonts w:hAnsi="宋体"/>
          <w:b/>
          <w:szCs w:val="21"/>
        </w:rPr>
      </w:pPr>
    </w:p>
    <w:p w:rsidR="00E31A34" w:rsidRDefault="00E31A34" w:rsidP="00E31A34">
      <w:pPr>
        <w:ind w:rightChars="-156" w:right="-328"/>
        <w:rPr>
          <w:rFonts w:hAnsi="宋体"/>
          <w:b/>
          <w:szCs w:val="21"/>
        </w:rPr>
      </w:pPr>
    </w:p>
    <w:p w:rsidR="004028C2" w:rsidRDefault="004028C2" w:rsidP="00E31A34">
      <w:pPr>
        <w:ind w:rightChars="-156" w:right="-328"/>
        <w:rPr>
          <w:rFonts w:hAnsi="宋体"/>
          <w:b/>
          <w:szCs w:val="21"/>
        </w:rPr>
      </w:pPr>
    </w:p>
    <w:p w:rsidR="00006A4D" w:rsidRPr="00E31A34" w:rsidRDefault="00006A4D" w:rsidP="00E31A34">
      <w:pPr>
        <w:ind w:rightChars="-156" w:right="-328"/>
        <w:rPr>
          <w:szCs w:val="21"/>
        </w:rPr>
      </w:pPr>
    </w:p>
    <w:p w:rsidR="00006A4D" w:rsidRPr="002444AC" w:rsidRDefault="00006A4D" w:rsidP="00006A4D">
      <w:pPr>
        <w:ind w:leftChars="-86" w:left="-181" w:rightChars="-156" w:right="-328"/>
      </w:pPr>
    </w:p>
    <w:p w:rsidR="00006A4D" w:rsidRPr="002444AC" w:rsidRDefault="00006A4D" w:rsidP="00006A4D">
      <w:pPr>
        <w:ind w:leftChars="-86" w:left="-181" w:rightChars="-156" w:right="-328"/>
      </w:pPr>
    </w:p>
    <w:p w:rsidR="008A1F9A" w:rsidRPr="002444AC" w:rsidRDefault="008A1F9A" w:rsidP="008A1F9A">
      <w:pPr>
        <w:rPr>
          <w:b/>
          <w:sz w:val="30"/>
          <w:szCs w:val="30"/>
        </w:rPr>
        <w:sectPr w:rsidR="008A1F9A" w:rsidRPr="002444AC" w:rsidSect="00F44D7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926" w:bottom="1440" w:left="1440" w:header="567" w:footer="85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425"/>
          <w:docGrid w:type="lines" w:linePitch="312"/>
        </w:sectPr>
      </w:pPr>
    </w:p>
    <w:p w:rsidR="00E45CDA" w:rsidRPr="002444AC" w:rsidRDefault="00E45CDA" w:rsidP="008A1F9A">
      <w:pPr>
        <w:rPr>
          <w:b/>
          <w:sz w:val="30"/>
          <w:szCs w:val="30"/>
        </w:rPr>
      </w:pPr>
    </w:p>
    <w:p w:rsidR="00006A4D" w:rsidRPr="002444AC" w:rsidRDefault="00006A4D" w:rsidP="007E4C8A">
      <w:pPr>
        <w:jc w:val="center"/>
        <w:rPr>
          <w:b/>
          <w:sz w:val="30"/>
          <w:szCs w:val="30"/>
        </w:rPr>
      </w:pPr>
      <w:r w:rsidRPr="002444AC">
        <w:rPr>
          <w:rFonts w:hAnsi="宋体"/>
          <w:b/>
          <w:sz w:val="30"/>
          <w:szCs w:val="30"/>
        </w:rPr>
        <w:t>修订记录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1372"/>
        <w:gridCol w:w="5125"/>
        <w:gridCol w:w="1461"/>
      </w:tblGrid>
      <w:tr w:rsidR="00006A4D" w:rsidRPr="002444AC" w:rsidTr="00C911A3">
        <w:trPr>
          <w:trHeight w:val="492"/>
        </w:trPr>
        <w:tc>
          <w:tcPr>
            <w:tcW w:w="8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  <w:r w:rsidRPr="00C911A3">
              <w:rPr>
                <w:rFonts w:hAnsi="宋体"/>
                <w:sz w:val="24"/>
                <w:szCs w:val="24"/>
              </w:rPr>
              <w:t>日期</w:t>
            </w:r>
          </w:p>
        </w:tc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  <w:r w:rsidRPr="00C911A3">
              <w:rPr>
                <w:rFonts w:hAnsi="宋体"/>
                <w:sz w:val="24"/>
                <w:szCs w:val="24"/>
              </w:rPr>
              <w:t>版本</w:t>
            </w:r>
          </w:p>
        </w:tc>
        <w:tc>
          <w:tcPr>
            <w:tcW w:w="26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06A4D" w:rsidRPr="00C911A3" w:rsidRDefault="00534C6B" w:rsidP="00C911A3">
            <w:pPr>
              <w:jc w:val="center"/>
              <w:rPr>
                <w:sz w:val="24"/>
                <w:szCs w:val="24"/>
              </w:rPr>
            </w:pPr>
            <w:r w:rsidRPr="00C911A3">
              <w:rPr>
                <w:rFonts w:hAnsi="宋体" w:hint="eastAsia"/>
                <w:sz w:val="24"/>
                <w:szCs w:val="24"/>
              </w:rPr>
              <w:t>修</w:t>
            </w:r>
            <w:r w:rsidRPr="00C911A3">
              <w:rPr>
                <w:rFonts w:hAnsi="宋体" w:hint="eastAsia"/>
                <w:sz w:val="24"/>
                <w:szCs w:val="24"/>
              </w:rPr>
              <w:t xml:space="preserve"> </w:t>
            </w:r>
            <w:r w:rsidRPr="00C911A3">
              <w:rPr>
                <w:rFonts w:hAnsi="宋体" w:hint="eastAsia"/>
                <w:sz w:val="24"/>
                <w:szCs w:val="24"/>
              </w:rPr>
              <w:t>订</w:t>
            </w:r>
            <w:r w:rsidRPr="00C911A3">
              <w:rPr>
                <w:rFonts w:hAnsi="宋体" w:hint="eastAsia"/>
                <w:sz w:val="24"/>
                <w:szCs w:val="24"/>
              </w:rPr>
              <w:t xml:space="preserve"> </w:t>
            </w:r>
            <w:r w:rsidR="00006A4D" w:rsidRPr="00C911A3">
              <w:rPr>
                <w:rFonts w:hAnsi="宋体"/>
                <w:sz w:val="24"/>
                <w:szCs w:val="24"/>
              </w:rPr>
              <w:t>描</w:t>
            </w:r>
            <w:r w:rsidR="00006A4D" w:rsidRPr="00C911A3">
              <w:rPr>
                <w:sz w:val="24"/>
                <w:szCs w:val="24"/>
              </w:rPr>
              <w:t xml:space="preserve"> </w:t>
            </w:r>
            <w:r w:rsidR="00006A4D" w:rsidRPr="00C911A3">
              <w:rPr>
                <w:rFonts w:hAnsi="宋体"/>
                <w:sz w:val="24"/>
                <w:szCs w:val="24"/>
              </w:rPr>
              <w:t>述</w:t>
            </w:r>
          </w:p>
        </w:tc>
        <w:tc>
          <w:tcPr>
            <w:tcW w:w="7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  <w:r w:rsidRPr="00C911A3">
              <w:rPr>
                <w:rFonts w:hAnsi="宋体"/>
                <w:sz w:val="24"/>
                <w:szCs w:val="24"/>
              </w:rPr>
              <w:t>修订人</w:t>
            </w:r>
          </w:p>
        </w:tc>
      </w:tr>
      <w:tr w:rsidR="00006A4D" w:rsidRPr="002444AC" w:rsidTr="00C911A3">
        <w:trPr>
          <w:trHeight w:val="517"/>
        </w:trPr>
        <w:tc>
          <w:tcPr>
            <w:tcW w:w="81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6A4D" w:rsidRPr="00C911A3" w:rsidRDefault="00834215" w:rsidP="00C911A3">
            <w:pPr>
              <w:jc w:val="center"/>
              <w:rPr>
                <w:sz w:val="24"/>
                <w:szCs w:val="24"/>
              </w:rPr>
            </w:pPr>
            <w:r w:rsidRPr="00C911A3">
              <w:rPr>
                <w:rFonts w:hint="eastAsia"/>
                <w:sz w:val="24"/>
                <w:szCs w:val="24"/>
              </w:rPr>
              <w:t>20</w:t>
            </w:r>
            <w:r w:rsidR="00335C05" w:rsidRPr="00C911A3">
              <w:rPr>
                <w:rFonts w:hint="eastAsia"/>
                <w:sz w:val="24"/>
                <w:szCs w:val="24"/>
              </w:rPr>
              <w:t>20</w:t>
            </w:r>
            <w:r w:rsidRPr="00C911A3">
              <w:rPr>
                <w:rFonts w:hint="eastAsia"/>
                <w:sz w:val="24"/>
                <w:szCs w:val="24"/>
              </w:rPr>
              <w:t>-</w:t>
            </w:r>
            <w:r w:rsidR="00F86251">
              <w:rPr>
                <w:rFonts w:hint="eastAsia"/>
                <w:sz w:val="24"/>
                <w:szCs w:val="24"/>
              </w:rPr>
              <w:t>10</w:t>
            </w:r>
            <w:r w:rsidR="00FE02D3" w:rsidRPr="00C911A3">
              <w:rPr>
                <w:rFonts w:hint="eastAsia"/>
                <w:sz w:val="24"/>
                <w:szCs w:val="24"/>
              </w:rPr>
              <w:t>-</w:t>
            </w:r>
            <w:r w:rsidR="00417F6C">
              <w:rPr>
                <w:rFonts w:hint="eastAsia"/>
                <w:sz w:val="24"/>
                <w:szCs w:val="24"/>
              </w:rPr>
              <w:t>1</w:t>
            </w:r>
            <w:r w:rsidR="00417F6C">
              <w:rPr>
                <w:sz w:val="24"/>
                <w:szCs w:val="24"/>
              </w:rPr>
              <w:t>5</w:t>
            </w:r>
          </w:p>
        </w:tc>
        <w:tc>
          <w:tcPr>
            <w:tcW w:w="7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6A4D" w:rsidRPr="00C911A3" w:rsidRDefault="00FE02D3" w:rsidP="00C911A3">
            <w:pPr>
              <w:jc w:val="center"/>
              <w:rPr>
                <w:sz w:val="24"/>
                <w:szCs w:val="24"/>
              </w:rPr>
            </w:pPr>
            <w:r w:rsidRPr="00C911A3">
              <w:rPr>
                <w:rFonts w:hint="eastAsia"/>
                <w:sz w:val="24"/>
                <w:szCs w:val="24"/>
              </w:rPr>
              <w:t>1.0</w:t>
            </w:r>
            <w:r w:rsidR="00417F6C">
              <w:rPr>
                <w:sz w:val="24"/>
                <w:szCs w:val="24"/>
              </w:rPr>
              <w:t>5</w:t>
            </w:r>
          </w:p>
        </w:tc>
        <w:tc>
          <w:tcPr>
            <w:tcW w:w="269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17F6C" w:rsidRPr="00C911A3" w:rsidRDefault="00FE02D3" w:rsidP="00FE02D3">
            <w:pPr>
              <w:rPr>
                <w:sz w:val="24"/>
                <w:szCs w:val="24"/>
              </w:rPr>
            </w:pPr>
            <w:r w:rsidRPr="00C911A3">
              <w:rPr>
                <w:rFonts w:hint="eastAsia"/>
                <w:sz w:val="24"/>
                <w:szCs w:val="24"/>
              </w:rPr>
              <w:t>1.</w:t>
            </w:r>
            <w:r w:rsidR="00417F6C">
              <w:rPr>
                <w:sz w:val="24"/>
                <w:szCs w:val="24"/>
              </w:rPr>
              <w:t>F</w:t>
            </w:r>
            <w:r w:rsidR="00417F6C">
              <w:rPr>
                <w:rFonts w:hint="eastAsia"/>
                <w:sz w:val="24"/>
                <w:szCs w:val="24"/>
              </w:rPr>
              <w:t>inal</w:t>
            </w: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6A4D" w:rsidRPr="00C911A3" w:rsidRDefault="00F86251" w:rsidP="00FE02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曾鹏</w:t>
            </w:r>
          </w:p>
        </w:tc>
      </w:tr>
      <w:tr w:rsidR="00006A4D" w:rsidRPr="002444AC" w:rsidTr="00C911A3">
        <w:trPr>
          <w:trHeight w:val="492"/>
        </w:trPr>
        <w:tc>
          <w:tcPr>
            <w:tcW w:w="817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pct"/>
            <w:shd w:val="clear" w:color="auto" w:fill="auto"/>
            <w:vAlign w:val="center"/>
          </w:tcPr>
          <w:p w:rsidR="00380A0B" w:rsidRPr="00C911A3" w:rsidRDefault="00380A0B" w:rsidP="00380A0B">
            <w:pPr>
              <w:rPr>
                <w:sz w:val="24"/>
                <w:szCs w:val="24"/>
              </w:rPr>
            </w:pPr>
          </w:p>
        </w:tc>
        <w:tc>
          <w:tcPr>
            <w:tcW w:w="768" w:type="pct"/>
            <w:shd w:val="clear" w:color="auto" w:fill="auto"/>
            <w:vAlign w:val="center"/>
          </w:tcPr>
          <w:p w:rsidR="00006A4D" w:rsidRPr="00C911A3" w:rsidRDefault="00006A4D" w:rsidP="00380A0B">
            <w:pPr>
              <w:rPr>
                <w:sz w:val="24"/>
                <w:szCs w:val="24"/>
              </w:rPr>
            </w:pPr>
          </w:p>
        </w:tc>
      </w:tr>
      <w:tr w:rsidR="00006A4D" w:rsidRPr="002444AC" w:rsidTr="00C911A3">
        <w:trPr>
          <w:trHeight w:val="517"/>
        </w:trPr>
        <w:tc>
          <w:tcPr>
            <w:tcW w:w="817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</w:tr>
      <w:tr w:rsidR="00006A4D" w:rsidRPr="002444AC" w:rsidTr="00C911A3">
        <w:trPr>
          <w:trHeight w:val="492"/>
        </w:trPr>
        <w:tc>
          <w:tcPr>
            <w:tcW w:w="817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</w:tr>
      <w:tr w:rsidR="00006A4D" w:rsidRPr="002444AC" w:rsidTr="00C911A3">
        <w:trPr>
          <w:trHeight w:val="517"/>
        </w:trPr>
        <w:tc>
          <w:tcPr>
            <w:tcW w:w="817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  <w:shd w:val="clear" w:color="auto" w:fill="auto"/>
            <w:vAlign w:val="center"/>
          </w:tcPr>
          <w:p w:rsidR="00006A4D" w:rsidRPr="00C911A3" w:rsidRDefault="00006A4D" w:rsidP="00C911A3">
            <w:pPr>
              <w:jc w:val="center"/>
              <w:rPr>
                <w:sz w:val="24"/>
                <w:szCs w:val="24"/>
              </w:rPr>
            </w:pPr>
          </w:p>
        </w:tc>
      </w:tr>
    </w:tbl>
    <w:p w:rsidR="00E75291" w:rsidRPr="002444AC" w:rsidRDefault="00E75291"/>
    <w:p w:rsidR="00006A4D" w:rsidRPr="002444AC" w:rsidRDefault="00006A4D"/>
    <w:p w:rsidR="00006A4D" w:rsidRPr="002444AC" w:rsidRDefault="00006A4D"/>
    <w:p w:rsidR="00006A4D" w:rsidRPr="002444AC" w:rsidRDefault="00006A4D"/>
    <w:p w:rsidR="00006A4D" w:rsidRDefault="00006A4D"/>
    <w:p w:rsidR="002401B5" w:rsidRDefault="002401B5"/>
    <w:p w:rsidR="002401B5" w:rsidRDefault="002401B5"/>
    <w:p w:rsidR="002401B5" w:rsidRDefault="002401B5"/>
    <w:p w:rsidR="00691DE0" w:rsidRDefault="00691DE0"/>
    <w:p w:rsidR="00691DE0" w:rsidRPr="00064985" w:rsidRDefault="00691DE0" w:rsidP="00064985"/>
    <w:p w:rsidR="00F3561A" w:rsidRPr="00654FC5" w:rsidRDefault="00A17503" w:rsidP="00314888">
      <w:pPr>
        <w:rPr>
          <w:b/>
          <w:sz w:val="32"/>
          <w:szCs w:val="32"/>
        </w:rPr>
      </w:pPr>
      <w:r>
        <w:br w:type="page"/>
      </w:r>
      <w:r w:rsidR="00851FE7">
        <w:rPr>
          <w:rFonts w:hint="eastAsia"/>
          <w:b/>
          <w:sz w:val="32"/>
          <w:szCs w:val="32"/>
        </w:rPr>
        <w:lastRenderedPageBreak/>
        <w:t>目录</w:t>
      </w:r>
    </w:p>
    <w:p w:rsidR="00F3561A" w:rsidRPr="002444AC" w:rsidRDefault="00F3561A" w:rsidP="006B144A"/>
    <w:p w:rsidR="00C672F5" w:rsidRDefault="004D629E">
      <w:pPr>
        <w:pStyle w:val="11"/>
        <w:tabs>
          <w:tab w:val="left" w:pos="420"/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  <w:hyperlink w:anchor="_Toc53685121" w:history="1">
        <w:r w:rsidR="00C672F5" w:rsidRPr="00575CB0">
          <w:rPr>
            <w:rStyle w:val="ae"/>
            <w:rFonts w:ascii="黑体" w:eastAsia="黑体" w:hAnsi="宋体" w:cs="Arial"/>
            <w:noProof/>
          </w:rPr>
          <w:t>1</w:t>
        </w:r>
        <w:r w:rsidR="00C672F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72F5" w:rsidRPr="00575CB0">
          <w:rPr>
            <w:rStyle w:val="ae"/>
            <w:rFonts w:ascii="黑体" w:eastAsia="黑体" w:hAnsi="宋体" w:cs="Arial"/>
            <w:noProof/>
          </w:rPr>
          <w:t>概述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_Toc53685121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7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11"/>
        <w:tabs>
          <w:tab w:val="left" w:pos="420"/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22" w:history="1">
        <w:r w:rsidR="00C672F5" w:rsidRPr="00575CB0">
          <w:rPr>
            <w:rStyle w:val="ae"/>
            <w:rFonts w:ascii="黑体" w:eastAsia="黑体" w:hAnsi="宋体" w:cs="Arial"/>
            <w:noProof/>
          </w:rPr>
          <w:t>2</w:t>
        </w:r>
        <w:r w:rsidR="00C672F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72F5" w:rsidRPr="00575CB0">
          <w:rPr>
            <w:rStyle w:val="ae"/>
            <w:rFonts w:ascii="黑体" w:eastAsia="黑体" w:hAnsi="宋体" w:cs="Arial"/>
            <w:noProof/>
          </w:rPr>
          <w:t>主要特性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_Toc53685122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7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11"/>
        <w:tabs>
          <w:tab w:val="left" w:pos="420"/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23" w:history="1">
        <w:r w:rsidR="00C672F5" w:rsidRPr="00575CB0">
          <w:rPr>
            <w:rStyle w:val="ae"/>
            <w:rFonts w:ascii="黑体" w:eastAsia="黑体" w:hAnsi="Arial" w:cs="Arial"/>
            <w:noProof/>
          </w:rPr>
          <w:t>3</w:t>
        </w:r>
        <w:r w:rsidR="00C672F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72F5" w:rsidRPr="00575CB0">
          <w:rPr>
            <w:rStyle w:val="ae"/>
            <w:rFonts w:ascii="黑体" w:eastAsia="黑体" w:hAnsi="Arial" w:cs="Arial"/>
            <w:noProof/>
          </w:rPr>
          <w:t>端口描述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_Toc53685123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7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24" w:history="1">
        <w:r w:rsidR="00C672F5" w:rsidRPr="00575CB0">
          <w:rPr>
            <w:rStyle w:val="ae"/>
            <w:noProof/>
          </w:rPr>
          <w:t xml:space="preserve">3.1 </w:t>
        </w:r>
        <w:r w:rsidR="00C672F5" w:rsidRPr="00575CB0">
          <w:rPr>
            <w:rStyle w:val="ae"/>
            <w:noProof/>
          </w:rPr>
          <w:t>接口框图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_Toc53685124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7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25" w:history="1">
        <w:r w:rsidR="00C672F5" w:rsidRPr="00575CB0">
          <w:rPr>
            <w:rStyle w:val="ae"/>
            <w:noProof/>
          </w:rPr>
          <w:t xml:space="preserve">3.2 </w:t>
        </w:r>
        <w:r w:rsidR="00C672F5" w:rsidRPr="00575CB0">
          <w:rPr>
            <w:rStyle w:val="ae"/>
            <w:noProof/>
          </w:rPr>
          <w:t>接口信号列表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_Toc53685125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8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11"/>
        <w:tabs>
          <w:tab w:val="left" w:pos="420"/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26" w:history="1">
        <w:r w:rsidR="00C672F5" w:rsidRPr="00575CB0">
          <w:rPr>
            <w:rStyle w:val="ae"/>
            <w:rFonts w:ascii="黑体" w:eastAsia="黑体"/>
            <w:noProof/>
          </w:rPr>
          <w:t>4</w:t>
        </w:r>
        <w:r w:rsidR="00C672F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72F5" w:rsidRPr="00575CB0">
          <w:rPr>
            <w:rStyle w:val="ae"/>
            <w:rFonts w:ascii="黑体" w:eastAsia="黑体"/>
            <w:noProof/>
          </w:rPr>
          <w:t>模块架构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_Toc53685126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8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27" w:history="1">
        <w:r w:rsidR="00C672F5" w:rsidRPr="00575CB0">
          <w:rPr>
            <w:rStyle w:val="ae"/>
            <w:noProof/>
          </w:rPr>
          <w:t xml:space="preserve">4.1 </w:t>
        </w:r>
        <w:r w:rsidR="00C672F5" w:rsidRPr="00575CB0">
          <w:rPr>
            <w:rStyle w:val="ae"/>
            <w:noProof/>
          </w:rPr>
          <w:t>架构框图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_Toc53685127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8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28" w:history="1">
        <w:r w:rsidR="00C672F5" w:rsidRPr="00575CB0">
          <w:rPr>
            <w:rStyle w:val="ae"/>
            <w:noProof/>
          </w:rPr>
          <w:t xml:space="preserve">4.2 </w:t>
        </w:r>
        <w:r w:rsidR="00C672F5" w:rsidRPr="00575CB0">
          <w:rPr>
            <w:rStyle w:val="ae"/>
            <w:noProof/>
          </w:rPr>
          <w:t>复位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_Toc53685128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9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29" w:history="1">
        <w:r w:rsidR="00C672F5" w:rsidRPr="00575CB0">
          <w:rPr>
            <w:rStyle w:val="ae"/>
            <w:noProof/>
          </w:rPr>
          <w:t xml:space="preserve">4.2.1 </w:t>
        </w:r>
        <w:r w:rsidR="00C672F5" w:rsidRPr="00575CB0">
          <w:rPr>
            <w:rStyle w:val="ae"/>
            <w:noProof/>
          </w:rPr>
          <w:t>复位策略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_Toc53685129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9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30" w:history="1">
        <w:r w:rsidR="00C672F5" w:rsidRPr="00575CB0">
          <w:rPr>
            <w:rStyle w:val="ae"/>
            <w:noProof/>
          </w:rPr>
          <w:t xml:space="preserve">4.2.2 </w:t>
        </w:r>
        <w:r w:rsidR="00C672F5" w:rsidRPr="00575CB0">
          <w:rPr>
            <w:rStyle w:val="ae"/>
            <w:noProof/>
          </w:rPr>
          <w:t>复位输入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_Toc53685130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9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31" w:history="1">
        <w:r w:rsidR="00C672F5" w:rsidRPr="00575CB0">
          <w:rPr>
            <w:rStyle w:val="ae"/>
            <w:noProof/>
          </w:rPr>
          <w:t xml:space="preserve">4.3 </w:t>
        </w:r>
        <w:r w:rsidR="00C672F5" w:rsidRPr="00575CB0">
          <w:rPr>
            <w:rStyle w:val="ae"/>
            <w:noProof/>
          </w:rPr>
          <w:t>代码层次结构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_Toc53685131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9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11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32" w:history="1">
        <w:r w:rsidR="00C672F5" w:rsidRPr="00575CB0">
          <w:rPr>
            <w:rStyle w:val="ae"/>
            <w:rFonts w:ascii="黑体" w:eastAsia="黑体"/>
            <w:noProof/>
          </w:rPr>
          <w:t>5 协议的理解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_Toc53685132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10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33" w:history="1">
        <w:r w:rsidR="00C672F5" w:rsidRPr="00575CB0">
          <w:rPr>
            <w:rStyle w:val="ae"/>
            <w:noProof/>
          </w:rPr>
          <w:t>5.1 AHB</w:t>
        </w:r>
        <w:r w:rsidR="00C672F5" w:rsidRPr="00575CB0">
          <w:rPr>
            <w:rStyle w:val="ae"/>
            <w:noProof/>
          </w:rPr>
          <w:t>协议的理解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_Toc53685133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10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34" w:history="1">
        <w:r w:rsidR="00C672F5" w:rsidRPr="00575CB0">
          <w:rPr>
            <w:rStyle w:val="ae"/>
            <w:noProof/>
          </w:rPr>
          <w:t>5.2 SRAM</w:t>
        </w:r>
        <w:r w:rsidR="00C672F5" w:rsidRPr="00575CB0">
          <w:rPr>
            <w:rStyle w:val="ae"/>
            <w:noProof/>
          </w:rPr>
          <w:t>读写时序的理解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_Toc53685134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11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35" w:history="1">
        <w:r w:rsidR="00C672F5" w:rsidRPr="00575CB0">
          <w:rPr>
            <w:rStyle w:val="ae"/>
            <w:noProof/>
          </w:rPr>
          <w:t>5.2.1 SRAM</w:t>
        </w:r>
        <w:r w:rsidR="00C672F5" w:rsidRPr="00575CB0">
          <w:rPr>
            <w:rStyle w:val="ae"/>
            <w:noProof/>
          </w:rPr>
          <w:t>接口框图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_Toc53685135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11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36" w:history="1">
        <w:r w:rsidR="00C672F5" w:rsidRPr="00575CB0">
          <w:rPr>
            <w:rStyle w:val="ae"/>
            <w:noProof/>
          </w:rPr>
          <w:t>5.2.2 SRAM</w:t>
        </w:r>
        <w:r w:rsidR="00C672F5" w:rsidRPr="00575CB0">
          <w:rPr>
            <w:rStyle w:val="ae"/>
            <w:noProof/>
          </w:rPr>
          <w:t>接口信号列表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_Toc53685136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11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37" w:history="1">
        <w:r w:rsidR="00C672F5" w:rsidRPr="00575CB0">
          <w:rPr>
            <w:rStyle w:val="ae"/>
            <w:noProof/>
          </w:rPr>
          <w:t>5.2.3 SRAM</w:t>
        </w:r>
        <w:r w:rsidR="00C672F5" w:rsidRPr="00575CB0">
          <w:rPr>
            <w:rStyle w:val="ae"/>
            <w:noProof/>
          </w:rPr>
          <w:t>读写时序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_Toc53685137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11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11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38" w:history="1">
        <w:r w:rsidR="00C672F5" w:rsidRPr="00575CB0">
          <w:rPr>
            <w:rStyle w:val="ae"/>
            <w:rFonts w:ascii="黑体" w:eastAsia="黑体"/>
            <w:noProof/>
          </w:rPr>
          <w:t>6子模块设计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_Toc53685138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12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39" w:history="1">
        <w:r w:rsidR="00C672F5" w:rsidRPr="00575CB0">
          <w:rPr>
            <w:rStyle w:val="ae"/>
            <w:noProof/>
          </w:rPr>
          <w:t xml:space="preserve">6.1 </w:t>
        </w:r>
        <w:r w:rsidR="00C672F5" w:rsidRPr="00575CB0">
          <w:rPr>
            <w:rStyle w:val="ae"/>
            <w:noProof/>
          </w:rPr>
          <w:t>子模块</w:t>
        </w:r>
        <w:r w:rsidR="00C672F5" w:rsidRPr="00575CB0">
          <w:rPr>
            <w:rStyle w:val="ae"/>
            <w:noProof/>
          </w:rPr>
          <w:t>fsm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_Toc53685139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12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40" w:history="1">
        <w:r w:rsidR="00C672F5" w:rsidRPr="00575CB0">
          <w:rPr>
            <w:rStyle w:val="ae"/>
            <w:noProof/>
          </w:rPr>
          <w:t xml:space="preserve">6.1.1 </w:t>
        </w:r>
        <w:r w:rsidR="00C672F5" w:rsidRPr="00575CB0">
          <w:rPr>
            <w:rStyle w:val="ae"/>
            <w:noProof/>
          </w:rPr>
          <w:t>功能描述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_Toc53685140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12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41" w:history="1">
        <w:r w:rsidR="00C672F5" w:rsidRPr="00575CB0">
          <w:rPr>
            <w:rStyle w:val="ae"/>
            <w:noProof/>
          </w:rPr>
          <w:t xml:space="preserve">6.1.2 </w:t>
        </w:r>
        <w:r w:rsidR="00C672F5" w:rsidRPr="00575CB0">
          <w:rPr>
            <w:rStyle w:val="ae"/>
            <w:noProof/>
          </w:rPr>
          <w:t>接口信号框图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_Toc53685141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12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42" w:history="1">
        <w:r w:rsidR="00C672F5" w:rsidRPr="00575CB0">
          <w:rPr>
            <w:rStyle w:val="ae"/>
            <w:noProof/>
          </w:rPr>
          <w:t xml:space="preserve">6.1.3 </w:t>
        </w:r>
        <w:r w:rsidR="00C672F5" w:rsidRPr="00575CB0">
          <w:rPr>
            <w:rStyle w:val="ae"/>
            <w:noProof/>
          </w:rPr>
          <w:t>接口信号列表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_Toc53685142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13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43" w:history="1">
        <w:r w:rsidR="00C672F5" w:rsidRPr="00575CB0">
          <w:rPr>
            <w:rStyle w:val="ae"/>
            <w:noProof/>
          </w:rPr>
          <w:t xml:space="preserve">6.1.4 </w:t>
        </w:r>
        <w:r w:rsidR="00C672F5" w:rsidRPr="00575CB0">
          <w:rPr>
            <w:rStyle w:val="ae"/>
            <w:noProof/>
          </w:rPr>
          <w:t>读写时序设计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_Toc53685143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13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44" w:history="1">
        <w:r w:rsidR="00C672F5" w:rsidRPr="00575CB0">
          <w:rPr>
            <w:rStyle w:val="ae"/>
            <w:noProof/>
          </w:rPr>
          <w:t xml:space="preserve">6.1.4.1 </w:t>
        </w:r>
        <w:r w:rsidR="00C672F5" w:rsidRPr="00575CB0">
          <w:rPr>
            <w:rStyle w:val="ae"/>
            <w:noProof/>
          </w:rPr>
          <w:t>连续</w:t>
        </w:r>
        <w:r w:rsidR="00C672F5" w:rsidRPr="00575CB0">
          <w:rPr>
            <w:rStyle w:val="ae"/>
            <w:noProof/>
          </w:rPr>
          <w:t>4</w:t>
        </w:r>
        <w:r w:rsidR="00C672F5" w:rsidRPr="00575CB0">
          <w:rPr>
            <w:rStyle w:val="ae"/>
            <w:noProof/>
          </w:rPr>
          <w:t>拍写时序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_Toc53685144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14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45" w:history="1">
        <w:r w:rsidR="00C672F5" w:rsidRPr="00575CB0">
          <w:rPr>
            <w:rStyle w:val="ae"/>
            <w:noProof/>
          </w:rPr>
          <w:t xml:space="preserve">6.1.4.2 </w:t>
        </w:r>
        <w:r w:rsidR="00C672F5" w:rsidRPr="00575CB0">
          <w:rPr>
            <w:rStyle w:val="ae"/>
            <w:noProof/>
          </w:rPr>
          <w:t>连续</w:t>
        </w:r>
        <w:r w:rsidR="00C672F5" w:rsidRPr="00575CB0">
          <w:rPr>
            <w:rStyle w:val="ae"/>
            <w:noProof/>
          </w:rPr>
          <w:t>4</w:t>
        </w:r>
        <w:r w:rsidR="00C672F5" w:rsidRPr="00575CB0">
          <w:rPr>
            <w:rStyle w:val="ae"/>
            <w:noProof/>
          </w:rPr>
          <w:t>拍读时序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_Toc53685145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15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46" w:history="1">
        <w:r w:rsidR="00C672F5" w:rsidRPr="00575CB0">
          <w:rPr>
            <w:rStyle w:val="ae"/>
            <w:noProof/>
          </w:rPr>
          <w:t xml:space="preserve">6.1.4.3 </w:t>
        </w:r>
        <w:r w:rsidR="00C672F5" w:rsidRPr="00575CB0">
          <w:rPr>
            <w:rStyle w:val="ae"/>
            <w:noProof/>
          </w:rPr>
          <w:t>写</w:t>
        </w:r>
        <w:r w:rsidR="00C672F5" w:rsidRPr="00575CB0">
          <w:rPr>
            <w:rStyle w:val="ae"/>
            <w:noProof/>
          </w:rPr>
          <w:t>1</w:t>
        </w:r>
        <w:r w:rsidR="00C672F5" w:rsidRPr="00575CB0">
          <w:rPr>
            <w:rStyle w:val="ae"/>
            <w:noProof/>
          </w:rPr>
          <w:t>拍后紧跟读</w:t>
        </w:r>
        <w:r w:rsidR="00C672F5" w:rsidRPr="00575CB0">
          <w:rPr>
            <w:rStyle w:val="ae"/>
            <w:noProof/>
          </w:rPr>
          <w:t>1</w:t>
        </w:r>
        <w:r w:rsidR="00C672F5" w:rsidRPr="00575CB0">
          <w:rPr>
            <w:rStyle w:val="ae"/>
            <w:noProof/>
          </w:rPr>
          <w:t>拍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_Toc53685146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16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47" w:history="1">
        <w:r w:rsidR="00C672F5" w:rsidRPr="00575CB0">
          <w:rPr>
            <w:rStyle w:val="ae"/>
            <w:noProof/>
          </w:rPr>
          <w:t xml:space="preserve">6.1.5 </w:t>
        </w:r>
        <w:r w:rsidR="00C672F5" w:rsidRPr="00575CB0">
          <w:rPr>
            <w:rStyle w:val="ae"/>
            <w:noProof/>
          </w:rPr>
          <w:t>状态转移图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_Toc53685147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17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48" w:history="1">
        <w:r w:rsidR="00C672F5" w:rsidRPr="00575CB0">
          <w:rPr>
            <w:rStyle w:val="ae"/>
            <w:noProof/>
          </w:rPr>
          <w:t xml:space="preserve">6.1.6 </w:t>
        </w:r>
        <w:r w:rsidR="00C672F5" w:rsidRPr="00575CB0">
          <w:rPr>
            <w:rStyle w:val="ae"/>
            <w:noProof/>
          </w:rPr>
          <w:t>设计实现与</w:t>
        </w:r>
        <w:r w:rsidR="00C672F5" w:rsidRPr="00575CB0">
          <w:rPr>
            <w:rStyle w:val="ae"/>
            <w:noProof/>
          </w:rPr>
          <w:t>SRAM</w:t>
        </w:r>
        <w:r w:rsidR="00C672F5" w:rsidRPr="00575CB0">
          <w:rPr>
            <w:rStyle w:val="ae"/>
            <w:noProof/>
          </w:rPr>
          <w:t>控制信号表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_Toc53685148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17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49" w:history="1">
        <w:r w:rsidR="00C672F5" w:rsidRPr="00575CB0">
          <w:rPr>
            <w:rStyle w:val="ae"/>
            <w:noProof/>
          </w:rPr>
          <w:t xml:space="preserve">6.2 </w:t>
        </w:r>
        <w:r w:rsidR="00C672F5" w:rsidRPr="00575CB0">
          <w:rPr>
            <w:rStyle w:val="ae"/>
            <w:noProof/>
          </w:rPr>
          <w:t>子模块</w:t>
        </w:r>
        <w:r w:rsidR="00C672F5" w:rsidRPr="00575CB0">
          <w:rPr>
            <w:rStyle w:val="ae"/>
            <w:noProof/>
          </w:rPr>
          <w:t>addr_chk</w:t>
        </w:r>
        <w:r w:rsidR="00C672F5" w:rsidRPr="00575CB0">
          <w:rPr>
            <w:rStyle w:val="ae"/>
            <w:noProof/>
          </w:rPr>
          <w:t>设计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_Toc53685149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17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50" w:history="1">
        <w:r w:rsidR="00C672F5" w:rsidRPr="00575CB0">
          <w:rPr>
            <w:rStyle w:val="ae"/>
            <w:noProof/>
          </w:rPr>
          <w:t xml:space="preserve">6.2.1 </w:t>
        </w:r>
        <w:r w:rsidR="00C672F5" w:rsidRPr="00575CB0">
          <w:rPr>
            <w:rStyle w:val="ae"/>
            <w:noProof/>
          </w:rPr>
          <w:t>功能描述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_Toc53685150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17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51" w:history="1">
        <w:r w:rsidR="00C672F5" w:rsidRPr="00575CB0">
          <w:rPr>
            <w:rStyle w:val="ae"/>
            <w:noProof/>
          </w:rPr>
          <w:t xml:space="preserve">6.2.2 </w:t>
        </w:r>
        <w:r w:rsidR="00C672F5" w:rsidRPr="00575CB0">
          <w:rPr>
            <w:rStyle w:val="ae"/>
            <w:noProof/>
          </w:rPr>
          <w:t>接口信号框图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_Toc53685151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18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52" w:history="1">
        <w:r w:rsidR="00C672F5" w:rsidRPr="00575CB0">
          <w:rPr>
            <w:rStyle w:val="ae"/>
            <w:noProof/>
          </w:rPr>
          <w:t xml:space="preserve">6.2.3 </w:t>
        </w:r>
        <w:r w:rsidR="00C672F5" w:rsidRPr="00575CB0">
          <w:rPr>
            <w:rStyle w:val="ae"/>
            <w:noProof/>
          </w:rPr>
          <w:t>接口信号列表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_Toc53685152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18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53" w:history="1">
        <w:r w:rsidR="00C672F5" w:rsidRPr="00575CB0">
          <w:rPr>
            <w:rStyle w:val="ae"/>
            <w:noProof/>
          </w:rPr>
          <w:t xml:space="preserve">6.2.4 </w:t>
        </w:r>
        <w:r w:rsidR="00C672F5" w:rsidRPr="00575CB0">
          <w:rPr>
            <w:rStyle w:val="ae"/>
            <w:noProof/>
          </w:rPr>
          <w:t>设计实现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_Toc53685153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18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11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54" w:history="1">
        <w:r w:rsidR="00C672F5" w:rsidRPr="00575CB0">
          <w:rPr>
            <w:rStyle w:val="ae"/>
            <w:rFonts w:ascii="黑体" w:eastAsia="黑体"/>
            <w:noProof/>
          </w:rPr>
          <w:t>7仿真验证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_Toc53685154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19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55" w:history="1">
        <w:r w:rsidR="00C672F5" w:rsidRPr="00575CB0">
          <w:rPr>
            <w:rStyle w:val="ae"/>
            <w:noProof/>
          </w:rPr>
          <w:t>7.1</w:t>
        </w:r>
        <w:r w:rsidR="00C672F5" w:rsidRPr="00575CB0">
          <w:rPr>
            <w:rStyle w:val="ae"/>
            <w:noProof/>
          </w:rPr>
          <w:t>模块仿真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_Toc53685155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19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11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56" w:history="1">
        <w:r w:rsidR="00C672F5" w:rsidRPr="00575CB0">
          <w:rPr>
            <w:rStyle w:val="ae"/>
            <w:rFonts w:ascii="黑体" w:eastAsia="黑体"/>
            <w:noProof/>
          </w:rPr>
          <w:t>8逻辑综合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_Toc53685156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19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57" w:history="1">
        <w:r w:rsidR="00C672F5" w:rsidRPr="00575CB0">
          <w:rPr>
            <w:rStyle w:val="ae"/>
            <w:noProof/>
          </w:rPr>
          <w:t xml:space="preserve">8.1 </w:t>
        </w:r>
        <w:r w:rsidR="00C672F5" w:rsidRPr="00575CB0">
          <w:rPr>
            <w:rStyle w:val="ae"/>
            <w:noProof/>
          </w:rPr>
          <w:t>工具版本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_Toc53685157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19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58" w:history="1">
        <w:r w:rsidR="00C672F5" w:rsidRPr="00575CB0">
          <w:rPr>
            <w:rStyle w:val="ae"/>
            <w:noProof/>
          </w:rPr>
          <w:t xml:space="preserve">8.2 </w:t>
        </w:r>
        <w:r w:rsidR="00C672F5" w:rsidRPr="00575CB0">
          <w:rPr>
            <w:rStyle w:val="ae"/>
            <w:noProof/>
          </w:rPr>
          <w:t>设计约束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_Toc53685158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19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59" w:history="1">
        <w:r w:rsidR="00C672F5" w:rsidRPr="00575CB0">
          <w:rPr>
            <w:rStyle w:val="ae"/>
            <w:noProof/>
          </w:rPr>
          <w:t xml:space="preserve">8.3 </w:t>
        </w:r>
        <w:r w:rsidR="00C672F5" w:rsidRPr="00575CB0">
          <w:rPr>
            <w:rStyle w:val="ae"/>
            <w:noProof/>
          </w:rPr>
          <w:t>综合结果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_Toc53685159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19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60" w:history="1">
        <w:r w:rsidR="00C672F5" w:rsidRPr="00575CB0">
          <w:rPr>
            <w:rStyle w:val="ae"/>
            <w:noProof/>
          </w:rPr>
          <w:t xml:space="preserve">8.4 </w:t>
        </w:r>
        <w:r w:rsidR="00C672F5" w:rsidRPr="00575CB0">
          <w:rPr>
            <w:rStyle w:val="ae"/>
            <w:noProof/>
          </w:rPr>
          <w:t>特殊需求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_Toc53685160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20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11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61" w:history="1">
        <w:r w:rsidR="00C672F5" w:rsidRPr="00575CB0">
          <w:rPr>
            <w:rStyle w:val="ae"/>
            <w:rFonts w:ascii="黑体" w:eastAsia="黑体"/>
            <w:noProof/>
          </w:rPr>
          <w:t>9  测试相关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_Toc53685161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20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11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62" w:history="1">
        <w:r w:rsidR="00C672F5" w:rsidRPr="00575CB0">
          <w:rPr>
            <w:rStyle w:val="ae"/>
            <w:rFonts w:ascii="黑体" w:eastAsia="黑体"/>
            <w:noProof/>
          </w:rPr>
          <w:t>10其他事项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_Toc53685162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20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11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63" w:history="1">
        <w:r w:rsidR="00C672F5" w:rsidRPr="00575CB0">
          <w:rPr>
            <w:rStyle w:val="ae"/>
            <w:rFonts w:ascii="黑体" w:eastAsia="黑体"/>
            <w:noProof/>
          </w:rPr>
          <w:t>11参考文档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_Toc53685163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20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11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64" w:history="1">
        <w:r w:rsidR="00C672F5" w:rsidRPr="00575CB0">
          <w:rPr>
            <w:rStyle w:val="ae"/>
            <w:rFonts w:ascii="黑体" w:eastAsia="黑体"/>
            <w:noProof/>
          </w:rPr>
          <w:t>12剩余协议理解记录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_Toc53685164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21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65" w:history="1">
        <w:r w:rsidR="00C672F5" w:rsidRPr="00575CB0">
          <w:rPr>
            <w:rStyle w:val="ae"/>
            <w:noProof/>
          </w:rPr>
          <w:t xml:space="preserve">12.1 </w:t>
        </w:r>
        <w:r w:rsidR="00C672F5" w:rsidRPr="00575CB0">
          <w:rPr>
            <w:rStyle w:val="ae"/>
            <w:noProof/>
          </w:rPr>
          <w:t>关于回环传输</w:t>
        </w:r>
        <w:r w:rsidR="00C672F5" w:rsidRPr="00575CB0">
          <w:rPr>
            <w:rStyle w:val="ae"/>
            <w:noProof/>
          </w:rPr>
          <w:t>(wrapping burst)</w:t>
        </w:r>
        <w:r w:rsidR="00C672F5" w:rsidRPr="00575CB0">
          <w:rPr>
            <w:rStyle w:val="ae"/>
            <w:noProof/>
          </w:rPr>
          <w:t>的地址计算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_Toc53685165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21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66" w:history="1">
        <w:r w:rsidR="00C672F5" w:rsidRPr="00575CB0">
          <w:rPr>
            <w:rStyle w:val="ae"/>
            <w:noProof/>
          </w:rPr>
          <w:t xml:space="preserve">12.2 </w:t>
        </w:r>
        <w:r w:rsidR="00C672F5" w:rsidRPr="00575CB0">
          <w:rPr>
            <w:rStyle w:val="ae"/>
            <w:noProof/>
          </w:rPr>
          <w:t>关于</w:t>
        </w:r>
        <w:r w:rsidR="00C672F5" w:rsidRPr="00575CB0">
          <w:rPr>
            <w:rStyle w:val="ae"/>
            <w:noProof/>
          </w:rPr>
          <w:t>slave</w:t>
        </w:r>
        <w:r w:rsidR="00C672F5" w:rsidRPr="00575CB0">
          <w:rPr>
            <w:rStyle w:val="ae"/>
            <w:noProof/>
          </w:rPr>
          <w:t>的</w:t>
        </w:r>
        <w:r w:rsidR="00C672F5" w:rsidRPr="00575CB0">
          <w:rPr>
            <w:rStyle w:val="ae"/>
            <w:noProof/>
          </w:rPr>
          <w:t>ready</w:t>
        </w:r>
        <w:r w:rsidR="00C672F5" w:rsidRPr="00575CB0">
          <w:rPr>
            <w:rStyle w:val="ae"/>
            <w:noProof/>
          </w:rPr>
          <w:t>信号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_Toc53685166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21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23"/>
        <w:tabs>
          <w:tab w:val="right" w:leader="dot" w:pos="95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685167" w:history="1">
        <w:r w:rsidR="00C672F5" w:rsidRPr="00575CB0">
          <w:rPr>
            <w:rStyle w:val="ae"/>
            <w:noProof/>
          </w:rPr>
          <w:t xml:space="preserve">12.3 </w:t>
        </w:r>
        <w:r w:rsidR="00C672F5" w:rsidRPr="00575CB0">
          <w:rPr>
            <w:rStyle w:val="ae"/>
            <w:noProof/>
          </w:rPr>
          <w:t>关于</w:t>
        </w:r>
        <w:r w:rsidR="00C672F5" w:rsidRPr="00575CB0">
          <w:rPr>
            <w:rStyle w:val="ae"/>
            <w:noProof/>
          </w:rPr>
          <w:t>HRESP[1:0]</w:t>
        </w:r>
        <w:r w:rsidR="00C672F5" w:rsidRPr="00575CB0">
          <w:rPr>
            <w:rStyle w:val="ae"/>
            <w:noProof/>
          </w:rPr>
          <w:t>信号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_Toc53685167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21</w:t>
        </w:r>
        <w:r w:rsidR="00C672F5">
          <w:rPr>
            <w:noProof/>
            <w:webHidden/>
          </w:rPr>
          <w:fldChar w:fldCharType="end"/>
        </w:r>
      </w:hyperlink>
    </w:p>
    <w:p w:rsidR="00C61D07" w:rsidRDefault="004D629E" w:rsidP="00C61D07">
      <w:pPr>
        <w:pStyle w:val="af"/>
        <w:jc w:val="both"/>
        <w:rPr>
          <w:b w:val="0"/>
          <w:kern w:val="2"/>
          <w:sz w:val="21"/>
          <w:lang w:eastAsia="zh-CN"/>
        </w:rPr>
      </w:pPr>
      <w:r>
        <w:rPr>
          <w:b w:val="0"/>
          <w:kern w:val="2"/>
          <w:sz w:val="21"/>
          <w:lang w:eastAsia="zh-CN"/>
        </w:rPr>
        <w:fldChar w:fldCharType="end"/>
      </w:r>
    </w:p>
    <w:p w:rsidR="00A634A0" w:rsidRDefault="00A634A0" w:rsidP="00481D29"/>
    <w:p w:rsidR="00A634A0" w:rsidRDefault="00A634A0" w:rsidP="00481D29"/>
    <w:p w:rsidR="00A634A0" w:rsidRDefault="00A634A0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8305D7" w:rsidRDefault="008305D7" w:rsidP="00481D29"/>
    <w:p w:rsidR="008305D7" w:rsidRDefault="008305D7" w:rsidP="00481D29"/>
    <w:p w:rsidR="00CD077A" w:rsidRDefault="00CD077A" w:rsidP="00481D29"/>
    <w:p w:rsidR="00072644" w:rsidRDefault="00072644" w:rsidP="00481D29"/>
    <w:p w:rsidR="00A74A41" w:rsidRDefault="00A74A41" w:rsidP="00481D29"/>
    <w:p w:rsidR="00481D29" w:rsidRPr="00654FC5" w:rsidRDefault="00481D29" w:rsidP="00481D29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图目录</w:t>
      </w:r>
    </w:p>
    <w:p w:rsidR="0097699C" w:rsidRDefault="0097699C">
      <w:pPr>
        <w:pStyle w:val="af6"/>
        <w:tabs>
          <w:tab w:val="right" w:leader="dot" w:pos="9532"/>
        </w:tabs>
      </w:pPr>
    </w:p>
    <w:p w:rsidR="00D32500" w:rsidRDefault="005D772F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r>
        <w:fldChar w:fldCharType="begin"/>
      </w:r>
      <w:r>
        <w:instrText xml:space="preserve"> TOC \h \z \c "</w:instrText>
      </w:r>
      <w:r>
        <w:instrText>图</w:instrText>
      </w:r>
      <w:r>
        <w:instrText xml:space="preserve">" </w:instrText>
      </w:r>
      <w:r>
        <w:fldChar w:fldCharType="separate"/>
      </w:r>
      <w:hyperlink w:anchor="_Toc53684737" w:history="1">
        <w:r w:rsidR="00D32500" w:rsidRPr="00154D16">
          <w:rPr>
            <w:rStyle w:val="ae"/>
            <w:rFonts w:ascii="宋体" w:hAnsi="宋体"/>
            <w:noProof/>
          </w:rPr>
          <w:t>图 1 ahb2sram顶层接口信号框图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_Toc53684737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7</w:t>
        </w:r>
        <w:r w:rsidR="00D32500">
          <w:rPr>
            <w:noProof/>
            <w:webHidden/>
          </w:rPr>
          <w:fldChar w:fldCharType="end"/>
        </w:r>
      </w:hyperlink>
    </w:p>
    <w:p w:rsidR="00D32500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4738" w:history="1">
        <w:r w:rsidR="00D32500" w:rsidRPr="00154D16">
          <w:rPr>
            <w:rStyle w:val="ae"/>
            <w:rFonts w:ascii="宋体" w:hAnsi="宋体"/>
            <w:noProof/>
          </w:rPr>
          <w:t xml:space="preserve">图 2 </w:t>
        </w:r>
        <w:r w:rsidR="00D32500" w:rsidRPr="00154D16">
          <w:rPr>
            <w:rStyle w:val="ae"/>
            <w:noProof/>
          </w:rPr>
          <w:t>ahb2sram</w:t>
        </w:r>
        <w:r w:rsidR="00D32500" w:rsidRPr="00154D16">
          <w:rPr>
            <w:rStyle w:val="ae"/>
            <w:rFonts w:ascii="宋体" w:hAnsi="宋体"/>
            <w:noProof/>
          </w:rPr>
          <w:t>模块整体架构图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_Toc53684738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8</w:t>
        </w:r>
        <w:r w:rsidR="00D32500">
          <w:rPr>
            <w:noProof/>
            <w:webHidden/>
          </w:rPr>
          <w:fldChar w:fldCharType="end"/>
        </w:r>
      </w:hyperlink>
    </w:p>
    <w:p w:rsidR="00D32500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4739" w:history="1">
        <w:r w:rsidR="00D32500" w:rsidRPr="00154D16">
          <w:rPr>
            <w:rStyle w:val="ae"/>
            <w:rFonts w:ascii="宋体" w:hAnsi="宋体"/>
            <w:noProof/>
          </w:rPr>
          <w:t>图 3 没有等待周期的AHB传输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_Toc53684739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10</w:t>
        </w:r>
        <w:r w:rsidR="00D32500">
          <w:rPr>
            <w:noProof/>
            <w:webHidden/>
          </w:rPr>
          <w:fldChar w:fldCharType="end"/>
        </w:r>
      </w:hyperlink>
    </w:p>
    <w:p w:rsidR="00D32500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4740" w:history="1">
        <w:r w:rsidR="00D32500" w:rsidRPr="00154D16">
          <w:rPr>
            <w:rStyle w:val="ae"/>
            <w:rFonts w:ascii="宋体" w:hAnsi="宋体"/>
            <w:noProof/>
          </w:rPr>
          <w:t>图 4 带有等待周期的AHB传输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_Toc53684740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10</w:t>
        </w:r>
        <w:r w:rsidR="00D32500">
          <w:rPr>
            <w:noProof/>
            <w:webHidden/>
          </w:rPr>
          <w:fldChar w:fldCharType="end"/>
        </w:r>
      </w:hyperlink>
    </w:p>
    <w:p w:rsidR="00D32500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4741" w:history="1">
        <w:r w:rsidR="00D32500" w:rsidRPr="00154D16">
          <w:rPr>
            <w:rStyle w:val="ae"/>
            <w:rFonts w:ascii="宋体" w:hAnsi="宋体"/>
            <w:noProof/>
          </w:rPr>
          <w:t>图 5 SRAM接口框图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_Toc53684741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11</w:t>
        </w:r>
        <w:r w:rsidR="00D32500">
          <w:rPr>
            <w:noProof/>
            <w:webHidden/>
          </w:rPr>
          <w:fldChar w:fldCharType="end"/>
        </w:r>
      </w:hyperlink>
    </w:p>
    <w:p w:rsidR="00D32500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4742" w:history="1">
        <w:r w:rsidR="00D32500" w:rsidRPr="00154D16">
          <w:rPr>
            <w:rStyle w:val="ae"/>
            <w:rFonts w:ascii="宋体" w:hAnsi="宋体"/>
            <w:noProof/>
          </w:rPr>
          <w:t>图 6 SRAM读写时序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_Toc53684742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11</w:t>
        </w:r>
        <w:r w:rsidR="00D32500">
          <w:rPr>
            <w:noProof/>
            <w:webHidden/>
          </w:rPr>
          <w:fldChar w:fldCharType="end"/>
        </w:r>
      </w:hyperlink>
    </w:p>
    <w:p w:rsidR="00D32500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4743" w:history="1">
        <w:r w:rsidR="00D32500" w:rsidRPr="00154D16">
          <w:rPr>
            <w:rStyle w:val="ae"/>
            <w:noProof/>
          </w:rPr>
          <w:t>图</w:t>
        </w:r>
        <w:r w:rsidR="00D32500" w:rsidRPr="00154D16">
          <w:rPr>
            <w:rStyle w:val="ae"/>
            <w:noProof/>
          </w:rPr>
          <w:t xml:space="preserve"> 7 </w:t>
        </w:r>
        <w:r w:rsidR="00D32500" w:rsidRPr="00154D16">
          <w:rPr>
            <w:rStyle w:val="ae"/>
            <w:noProof/>
          </w:rPr>
          <w:t>子模块</w:t>
        </w:r>
        <w:r w:rsidR="00D32500" w:rsidRPr="00154D16">
          <w:rPr>
            <w:rStyle w:val="ae"/>
            <w:noProof/>
          </w:rPr>
          <w:t>fsm</w:t>
        </w:r>
        <w:r w:rsidR="00D32500" w:rsidRPr="00154D16">
          <w:rPr>
            <w:rStyle w:val="ae"/>
            <w:noProof/>
          </w:rPr>
          <w:t>接口信号框图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_Toc53684743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12</w:t>
        </w:r>
        <w:r w:rsidR="00D32500">
          <w:rPr>
            <w:noProof/>
            <w:webHidden/>
          </w:rPr>
          <w:fldChar w:fldCharType="end"/>
        </w:r>
      </w:hyperlink>
    </w:p>
    <w:p w:rsidR="00D32500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4744" w:history="1">
        <w:r w:rsidR="00D32500" w:rsidRPr="00154D16">
          <w:rPr>
            <w:rStyle w:val="ae"/>
            <w:noProof/>
          </w:rPr>
          <w:t>图</w:t>
        </w:r>
        <w:r w:rsidR="00D32500" w:rsidRPr="00154D16">
          <w:rPr>
            <w:rStyle w:val="ae"/>
            <w:noProof/>
          </w:rPr>
          <w:t xml:space="preserve"> 8 </w:t>
        </w:r>
        <w:r w:rsidR="00D32500" w:rsidRPr="00154D16">
          <w:rPr>
            <w:rStyle w:val="ae"/>
            <w:noProof/>
          </w:rPr>
          <w:t>子模块</w:t>
        </w:r>
        <w:r w:rsidR="00D32500" w:rsidRPr="00154D16">
          <w:rPr>
            <w:rStyle w:val="ae"/>
            <w:noProof/>
          </w:rPr>
          <w:t>fsm</w:t>
        </w:r>
        <w:r w:rsidR="00D32500" w:rsidRPr="00154D16">
          <w:rPr>
            <w:rStyle w:val="ae"/>
            <w:noProof/>
          </w:rPr>
          <w:t>连续</w:t>
        </w:r>
        <w:r w:rsidR="00D32500" w:rsidRPr="00154D16">
          <w:rPr>
            <w:rStyle w:val="ae"/>
            <w:noProof/>
          </w:rPr>
          <w:t>4</w:t>
        </w:r>
        <w:r w:rsidR="00D32500" w:rsidRPr="00154D16">
          <w:rPr>
            <w:rStyle w:val="ae"/>
            <w:noProof/>
          </w:rPr>
          <w:t>拍写时序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_Toc53684744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14</w:t>
        </w:r>
        <w:r w:rsidR="00D32500">
          <w:rPr>
            <w:noProof/>
            <w:webHidden/>
          </w:rPr>
          <w:fldChar w:fldCharType="end"/>
        </w:r>
      </w:hyperlink>
    </w:p>
    <w:p w:rsidR="00D32500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4745" w:history="1">
        <w:r w:rsidR="00D32500" w:rsidRPr="00154D16">
          <w:rPr>
            <w:rStyle w:val="ae"/>
            <w:noProof/>
          </w:rPr>
          <w:t>图</w:t>
        </w:r>
        <w:r w:rsidR="00D32500" w:rsidRPr="00154D16">
          <w:rPr>
            <w:rStyle w:val="ae"/>
            <w:noProof/>
          </w:rPr>
          <w:t xml:space="preserve"> 9 </w:t>
        </w:r>
        <w:r w:rsidR="00D32500" w:rsidRPr="00154D16">
          <w:rPr>
            <w:rStyle w:val="ae"/>
            <w:noProof/>
          </w:rPr>
          <w:t>子模块</w:t>
        </w:r>
        <w:r w:rsidR="00D32500" w:rsidRPr="00154D16">
          <w:rPr>
            <w:rStyle w:val="ae"/>
            <w:noProof/>
          </w:rPr>
          <w:t>fsm</w:t>
        </w:r>
        <w:r w:rsidR="00D32500" w:rsidRPr="00154D16">
          <w:rPr>
            <w:rStyle w:val="ae"/>
            <w:noProof/>
          </w:rPr>
          <w:t>连续</w:t>
        </w:r>
        <w:r w:rsidR="00D32500" w:rsidRPr="00154D16">
          <w:rPr>
            <w:rStyle w:val="ae"/>
            <w:noProof/>
          </w:rPr>
          <w:t>4</w:t>
        </w:r>
        <w:r w:rsidR="00D32500" w:rsidRPr="00154D16">
          <w:rPr>
            <w:rStyle w:val="ae"/>
            <w:noProof/>
          </w:rPr>
          <w:t>拍读时序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_Toc53684745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15</w:t>
        </w:r>
        <w:r w:rsidR="00D32500">
          <w:rPr>
            <w:noProof/>
            <w:webHidden/>
          </w:rPr>
          <w:fldChar w:fldCharType="end"/>
        </w:r>
      </w:hyperlink>
    </w:p>
    <w:p w:rsidR="00D32500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4746" w:history="1">
        <w:r w:rsidR="00D32500" w:rsidRPr="00154D16">
          <w:rPr>
            <w:rStyle w:val="ae"/>
            <w:noProof/>
          </w:rPr>
          <w:t>图</w:t>
        </w:r>
        <w:r w:rsidR="00D32500" w:rsidRPr="00154D16">
          <w:rPr>
            <w:rStyle w:val="ae"/>
            <w:noProof/>
          </w:rPr>
          <w:t xml:space="preserve"> 10 </w:t>
        </w:r>
        <w:r w:rsidR="00D32500" w:rsidRPr="00154D16">
          <w:rPr>
            <w:rStyle w:val="ae"/>
            <w:noProof/>
          </w:rPr>
          <w:t>子模块</w:t>
        </w:r>
        <w:r w:rsidR="00D32500" w:rsidRPr="00154D16">
          <w:rPr>
            <w:rStyle w:val="ae"/>
            <w:noProof/>
          </w:rPr>
          <w:t>fsm</w:t>
        </w:r>
        <w:r w:rsidR="00D32500" w:rsidRPr="00154D16">
          <w:rPr>
            <w:rStyle w:val="ae"/>
            <w:noProof/>
          </w:rPr>
          <w:t>写</w:t>
        </w:r>
        <w:r w:rsidR="00D32500" w:rsidRPr="00154D16">
          <w:rPr>
            <w:rStyle w:val="ae"/>
            <w:noProof/>
          </w:rPr>
          <w:t>1</w:t>
        </w:r>
        <w:r w:rsidR="00D32500" w:rsidRPr="00154D16">
          <w:rPr>
            <w:rStyle w:val="ae"/>
            <w:noProof/>
          </w:rPr>
          <w:t>拍后紧跟读</w:t>
        </w:r>
        <w:r w:rsidR="00D32500" w:rsidRPr="00154D16">
          <w:rPr>
            <w:rStyle w:val="ae"/>
            <w:noProof/>
          </w:rPr>
          <w:t>1</w:t>
        </w:r>
        <w:r w:rsidR="00D32500" w:rsidRPr="00154D16">
          <w:rPr>
            <w:rStyle w:val="ae"/>
            <w:noProof/>
          </w:rPr>
          <w:t>拍时序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_Toc53684746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16</w:t>
        </w:r>
        <w:r w:rsidR="00D32500">
          <w:rPr>
            <w:noProof/>
            <w:webHidden/>
          </w:rPr>
          <w:fldChar w:fldCharType="end"/>
        </w:r>
      </w:hyperlink>
    </w:p>
    <w:p w:rsidR="00D32500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4747" w:history="1">
        <w:r w:rsidR="00D32500" w:rsidRPr="00154D16">
          <w:rPr>
            <w:rStyle w:val="ae"/>
            <w:noProof/>
          </w:rPr>
          <w:t>图</w:t>
        </w:r>
        <w:r w:rsidR="00D32500" w:rsidRPr="00154D16">
          <w:rPr>
            <w:rStyle w:val="ae"/>
            <w:noProof/>
          </w:rPr>
          <w:t xml:space="preserve"> 11</w:t>
        </w:r>
        <w:r w:rsidR="00D32500" w:rsidRPr="00154D16">
          <w:rPr>
            <w:rStyle w:val="ae"/>
            <w:noProof/>
          </w:rPr>
          <w:t>子模块</w:t>
        </w:r>
        <w:r w:rsidR="00D32500" w:rsidRPr="00154D16">
          <w:rPr>
            <w:rStyle w:val="ae"/>
            <w:noProof/>
          </w:rPr>
          <w:t>fsm</w:t>
        </w:r>
        <w:r w:rsidR="00D32500" w:rsidRPr="00154D16">
          <w:rPr>
            <w:rStyle w:val="ae"/>
            <w:noProof/>
          </w:rPr>
          <w:t>状态转移图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_Toc53684747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17</w:t>
        </w:r>
        <w:r w:rsidR="00D32500">
          <w:rPr>
            <w:noProof/>
            <w:webHidden/>
          </w:rPr>
          <w:fldChar w:fldCharType="end"/>
        </w:r>
      </w:hyperlink>
    </w:p>
    <w:p w:rsidR="00D32500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4748" w:history="1">
        <w:r w:rsidR="00D32500" w:rsidRPr="00154D16">
          <w:rPr>
            <w:rStyle w:val="ae"/>
            <w:noProof/>
          </w:rPr>
          <w:t>图</w:t>
        </w:r>
        <w:r w:rsidR="00D32500" w:rsidRPr="00154D16">
          <w:rPr>
            <w:rStyle w:val="ae"/>
            <w:noProof/>
          </w:rPr>
          <w:t xml:space="preserve"> 12 </w:t>
        </w:r>
        <w:r w:rsidR="00D32500" w:rsidRPr="00154D16">
          <w:rPr>
            <w:rStyle w:val="ae"/>
            <w:noProof/>
          </w:rPr>
          <w:t>子模块</w:t>
        </w:r>
        <w:r w:rsidR="00D32500" w:rsidRPr="00154D16">
          <w:rPr>
            <w:rStyle w:val="ae"/>
            <w:noProof/>
          </w:rPr>
          <w:t>addr_chk</w:t>
        </w:r>
        <w:r w:rsidR="00D32500" w:rsidRPr="00154D16">
          <w:rPr>
            <w:rStyle w:val="ae"/>
            <w:noProof/>
          </w:rPr>
          <w:t>接口信号框图</w:t>
        </w:r>
        <w:r w:rsidR="00D32500">
          <w:rPr>
            <w:noProof/>
            <w:webHidden/>
          </w:rPr>
          <w:tab/>
        </w:r>
        <w:r w:rsidR="00D32500">
          <w:rPr>
            <w:noProof/>
            <w:webHidden/>
          </w:rPr>
          <w:fldChar w:fldCharType="begin"/>
        </w:r>
        <w:r w:rsidR="00D32500">
          <w:rPr>
            <w:noProof/>
            <w:webHidden/>
          </w:rPr>
          <w:instrText xml:space="preserve"> PAGEREF _Toc53684748 \h </w:instrText>
        </w:r>
        <w:r w:rsidR="00D32500">
          <w:rPr>
            <w:noProof/>
            <w:webHidden/>
          </w:rPr>
        </w:r>
        <w:r w:rsidR="00D32500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18</w:t>
        </w:r>
        <w:r w:rsidR="00D32500">
          <w:rPr>
            <w:noProof/>
            <w:webHidden/>
          </w:rPr>
          <w:fldChar w:fldCharType="end"/>
        </w:r>
      </w:hyperlink>
    </w:p>
    <w:p w:rsidR="00F769EF" w:rsidRDefault="005D772F" w:rsidP="00FA2DAF">
      <w:pPr>
        <w:pStyle w:val="af6"/>
        <w:tabs>
          <w:tab w:val="right" w:leader="dot" w:pos="9532"/>
        </w:tabs>
      </w:pPr>
      <w:r>
        <w:fldChar w:fldCharType="end"/>
      </w:r>
    </w:p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6B5B4C" w:rsidRDefault="006B5B4C" w:rsidP="006B5B4C"/>
    <w:p w:rsidR="00CD077A" w:rsidRDefault="00CD077A" w:rsidP="006B5B4C"/>
    <w:p w:rsidR="00CD077A" w:rsidRDefault="00CD077A" w:rsidP="006B5B4C"/>
    <w:p w:rsidR="006B5B4C" w:rsidRDefault="006B5B4C" w:rsidP="006B5B4C"/>
    <w:p w:rsidR="007F6B50" w:rsidRPr="006B5B4C" w:rsidRDefault="007F6B50" w:rsidP="006B5B4C"/>
    <w:p w:rsidR="00481D29" w:rsidRPr="00654FC5" w:rsidRDefault="00481D29" w:rsidP="00481D29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表目录</w:t>
      </w:r>
    </w:p>
    <w:p w:rsidR="00481D29" w:rsidRPr="002444AC" w:rsidRDefault="00481D29" w:rsidP="00481D29"/>
    <w:p w:rsidR="00C672F5" w:rsidRDefault="00B35FA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\h \z \c "</w:instrText>
      </w:r>
      <w:r>
        <w:rPr>
          <w:caps w:val="0"/>
        </w:rPr>
        <w:instrText>表</w:instrText>
      </w:r>
      <w:r>
        <w:rPr>
          <w:caps w:val="0"/>
        </w:rPr>
        <w:instrText xml:space="preserve">" </w:instrText>
      </w:r>
      <w:r>
        <w:rPr>
          <w:caps w:val="0"/>
        </w:rPr>
        <w:fldChar w:fldCharType="separate"/>
      </w:r>
      <w:hyperlink w:anchor="_Toc53685168" w:history="1">
        <w:r w:rsidR="00C672F5" w:rsidRPr="002E4985">
          <w:rPr>
            <w:rStyle w:val="ae"/>
            <w:rFonts w:ascii="宋体" w:hAnsi="宋体"/>
            <w:noProof/>
          </w:rPr>
          <w:t>表 1 ahb2sram顶层接口信号描述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_Toc53685168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8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5169" w:history="1">
        <w:r w:rsidR="00C672F5" w:rsidRPr="002E4985">
          <w:rPr>
            <w:rStyle w:val="ae"/>
            <w:rFonts w:ascii="宋体" w:hAnsi="宋体"/>
            <w:noProof/>
          </w:rPr>
          <w:t>表 2 复位输入信号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_Toc53685169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9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5170" w:history="1">
        <w:r w:rsidR="00C672F5" w:rsidRPr="002E4985">
          <w:rPr>
            <w:rStyle w:val="ae"/>
            <w:rFonts w:ascii="宋体" w:hAnsi="宋体"/>
            <w:noProof/>
          </w:rPr>
          <w:t>表 3 SRAM接口信号列表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_Toc53685170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11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5171" w:history="1">
        <w:r w:rsidR="00C672F5" w:rsidRPr="002E4985">
          <w:rPr>
            <w:rStyle w:val="ae"/>
            <w:rFonts w:ascii="宋体" w:hAnsi="宋体"/>
            <w:noProof/>
          </w:rPr>
          <w:t>表 4 子模块fsm接口信号列表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_Toc53685171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13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5172" w:history="1">
        <w:r w:rsidR="00C672F5" w:rsidRPr="002E4985">
          <w:rPr>
            <w:rStyle w:val="ae"/>
            <w:rFonts w:ascii="宋体" w:hAnsi="宋体"/>
            <w:noProof/>
          </w:rPr>
          <w:t>表 5 SRAM控制信号表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_Toc53685172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17</w:t>
        </w:r>
        <w:r w:rsidR="00C672F5">
          <w:rPr>
            <w:noProof/>
            <w:webHidden/>
          </w:rPr>
          <w:fldChar w:fldCharType="end"/>
        </w:r>
      </w:hyperlink>
    </w:p>
    <w:p w:rsidR="00C672F5" w:rsidRDefault="009D3945">
      <w:pPr>
        <w:pStyle w:val="af6"/>
        <w:tabs>
          <w:tab w:val="right" w:leader="dot" w:pos="9532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3685173" w:history="1">
        <w:r w:rsidR="00C672F5" w:rsidRPr="002E4985">
          <w:rPr>
            <w:rStyle w:val="ae"/>
            <w:rFonts w:ascii="宋体" w:hAnsi="宋体"/>
            <w:noProof/>
          </w:rPr>
          <w:t>表 6 addr_chk接口信号列表</w:t>
        </w:r>
        <w:r w:rsidR="00C672F5">
          <w:rPr>
            <w:noProof/>
            <w:webHidden/>
          </w:rPr>
          <w:tab/>
        </w:r>
        <w:r w:rsidR="00C672F5">
          <w:rPr>
            <w:noProof/>
            <w:webHidden/>
          </w:rPr>
          <w:fldChar w:fldCharType="begin"/>
        </w:r>
        <w:r w:rsidR="00C672F5">
          <w:rPr>
            <w:noProof/>
            <w:webHidden/>
          </w:rPr>
          <w:instrText xml:space="preserve"> PAGEREF _Toc53685173 \h </w:instrText>
        </w:r>
        <w:r w:rsidR="00C672F5">
          <w:rPr>
            <w:noProof/>
            <w:webHidden/>
          </w:rPr>
        </w:r>
        <w:r w:rsidR="00C672F5">
          <w:rPr>
            <w:noProof/>
            <w:webHidden/>
          </w:rPr>
          <w:fldChar w:fldCharType="separate"/>
        </w:r>
        <w:r w:rsidR="00C672F5">
          <w:rPr>
            <w:noProof/>
            <w:webHidden/>
          </w:rPr>
          <w:t>18</w:t>
        </w:r>
        <w:r w:rsidR="00C672F5">
          <w:rPr>
            <w:noProof/>
            <w:webHidden/>
          </w:rPr>
          <w:fldChar w:fldCharType="end"/>
        </w:r>
      </w:hyperlink>
    </w:p>
    <w:p w:rsidR="00481D29" w:rsidRDefault="00B35FA5" w:rsidP="00481D29">
      <w:r>
        <w:rPr>
          <w:caps/>
          <w:sz w:val="20"/>
        </w:rPr>
        <w:fldChar w:fldCharType="end"/>
      </w:r>
    </w:p>
    <w:p w:rsidR="00201091" w:rsidRDefault="00201091" w:rsidP="00481D29"/>
    <w:p w:rsidR="00A634A0" w:rsidRDefault="00A634A0" w:rsidP="00481D29"/>
    <w:p w:rsidR="00FE5719" w:rsidRDefault="00FE5719" w:rsidP="00481D29"/>
    <w:p w:rsidR="00FE5719" w:rsidRDefault="00FE5719" w:rsidP="00481D29"/>
    <w:p w:rsidR="00FE5719" w:rsidRDefault="00FE5719" w:rsidP="00481D29"/>
    <w:p w:rsidR="00FE5719" w:rsidRDefault="00FE5719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CD077A" w:rsidRDefault="00CD077A" w:rsidP="00481D29"/>
    <w:p w:rsidR="00FE5719" w:rsidRDefault="00FE5719" w:rsidP="00481D29"/>
    <w:p w:rsidR="00FE5719" w:rsidRDefault="00FE5719" w:rsidP="00481D29"/>
    <w:p w:rsidR="00FE5719" w:rsidRDefault="00FE5719" w:rsidP="00481D29"/>
    <w:p w:rsidR="00FE5719" w:rsidRDefault="00FE5719" w:rsidP="00481D29"/>
    <w:p w:rsidR="00FE5719" w:rsidRDefault="00FE5719" w:rsidP="00481D29"/>
    <w:p w:rsidR="00FE5719" w:rsidRDefault="00FE5719" w:rsidP="00481D29"/>
    <w:p w:rsidR="001F7502" w:rsidRDefault="001F7502" w:rsidP="00481D29"/>
    <w:p w:rsidR="007F6B50" w:rsidRDefault="007F6B50" w:rsidP="00481D29"/>
    <w:p w:rsidR="007F6B50" w:rsidRDefault="007F6B50" w:rsidP="00481D29"/>
    <w:p w:rsidR="007F6B50" w:rsidRDefault="007F6B50" w:rsidP="00481D29"/>
    <w:p w:rsidR="007F6B50" w:rsidRDefault="007F6B50" w:rsidP="00481D29"/>
    <w:p w:rsidR="004F52CE" w:rsidRPr="009800A1" w:rsidRDefault="00C83FB5" w:rsidP="006B7919">
      <w:pPr>
        <w:pStyle w:val="1"/>
        <w:spacing w:before="0" w:after="0" w:line="240" w:lineRule="auto"/>
        <w:rPr>
          <w:rFonts w:ascii="黑体" w:eastAsia="黑体" w:hAnsi="宋体" w:cs="Arial"/>
          <w:sz w:val="32"/>
          <w:szCs w:val="32"/>
        </w:rPr>
      </w:pPr>
      <w:bookmarkStart w:id="0" w:name="_Toc53685121"/>
      <w:r w:rsidRPr="009800A1">
        <w:rPr>
          <w:rFonts w:ascii="黑体" w:eastAsia="黑体" w:hAnsi="宋体" w:cs="Arial" w:hint="eastAsia"/>
          <w:sz w:val="32"/>
          <w:szCs w:val="32"/>
        </w:rPr>
        <w:lastRenderedPageBreak/>
        <w:t>概述</w:t>
      </w:r>
      <w:bookmarkEnd w:id="0"/>
    </w:p>
    <w:p w:rsidR="00FB57E4" w:rsidRDefault="00515A89" w:rsidP="001E155E">
      <w:pPr>
        <w:pStyle w:val="210"/>
      </w:pPr>
      <w:r>
        <w:rPr>
          <w:rFonts w:hint="eastAsia"/>
        </w:rPr>
        <w:t>本设计的</w:t>
      </w:r>
      <w:r w:rsidR="009E587C">
        <w:rPr>
          <w:rFonts w:hint="eastAsia"/>
        </w:rPr>
        <w:t>a</w:t>
      </w:r>
      <w:r w:rsidR="00E50238">
        <w:t>hb2</w:t>
      </w:r>
      <w:r w:rsidR="00E50238">
        <w:rPr>
          <w:rFonts w:hint="eastAsia"/>
        </w:rPr>
        <w:t>sram</w:t>
      </w:r>
      <w:r w:rsidR="009E587C">
        <w:rPr>
          <w:rFonts w:hint="eastAsia"/>
        </w:rPr>
        <w:t>模块用于</w:t>
      </w:r>
      <w:r w:rsidR="009E587C">
        <w:t>AHB</w:t>
      </w:r>
      <w:r w:rsidR="009E587C">
        <w:rPr>
          <w:rFonts w:hint="eastAsia"/>
        </w:rPr>
        <w:t>总线与</w:t>
      </w:r>
      <w:r w:rsidR="00E50238">
        <w:t>SRAM</w:t>
      </w:r>
      <w:r w:rsidR="009E587C">
        <w:rPr>
          <w:rFonts w:hint="eastAsia"/>
        </w:rPr>
        <w:t>之间的时序转换</w:t>
      </w:r>
      <w:r w:rsidR="00E50238">
        <w:rPr>
          <w:rFonts w:hint="eastAsia"/>
        </w:rPr>
        <w:t>。</w:t>
      </w:r>
      <w:r w:rsidR="001E155E">
        <w:t xml:space="preserve"> </w:t>
      </w:r>
    </w:p>
    <w:p w:rsidR="00FB57E4" w:rsidRPr="00C75DBB" w:rsidRDefault="00FB57E4" w:rsidP="00C75DBB">
      <w:pPr>
        <w:pStyle w:val="210"/>
        <w:ind w:firstLineChars="0" w:firstLine="0"/>
      </w:pPr>
    </w:p>
    <w:p w:rsidR="001A368B" w:rsidRPr="0050554E" w:rsidRDefault="00802465" w:rsidP="0050554E">
      <w:pPr>
        <w:pStyle w:val="1"/>
        <w:spacing w:before="0" w:after="0" w:line="240" w:lineRule="auto"/>
        <w:rPr>
          <w:rFonts w:ascii="黑体" w:eastAsia="黑体" w:hAnsi="宋体" w:cs="Arial"/>
          <w:sz w:val="32"/>
          <w:szCs w:val="32"/>
        </w:rPr>
      </w:pPr>
      <w:bookmarkStart w:id="1" w:name="_Toc53685122"/>
      <w:r w:rsidRPr="0050554E">
        <w:rPr>
          <w:rFonts w:ascii="黑体" w:eastAsia="黑体" w:hAnsi="宋体" w:cs="Arial" w:hint="eastAsia"/>
          <w:sz w:val="32"/>
          <w:szCs w:val="32"/>
        </w:rPr>
        <w:t>主要</w:t>
      </w:r>
      <w:r w:rsidR="0057568B" w:rsidRPr="0050554E">
        <w:rPr>
          <w:rFonts w:ascii="黑体" w:eastAsia="黑体" w:hAnsi="宋体" w:cs="Arial" w:hint="eastAsia"/>
          <w:sz w:val="32"/>
          <w:szCs w:val="32"/>
        </w:rPr>
        <w:t>特性</w:t>
      </w:r>
      <w:bookmarkEnd w:id="1"/>
      <w:r w:rsidR="001A368B" w:rsidRPr="0050554E">
        <w:rPr>
          <w:rFonts w:ascii="黑体" w:eastAsia="黑体" w:hAnsi="宋体" w:cs="Arial"/>
          <w:sz w:val="32"/>
          <w:szCs w:val="32"/>
        </w:rPr>
        <w:t xml:space="preserve"> </w:t>
      </w:r>
    </w:p>
    <w:p w:rsidR="00E50238" w:rsidRDefault="00E50238" w:rsidP="00E50238">
      <w:pPr>
        <w:spacing w:line="240" w:lineRule="atLeas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HB</w:t>
      </w:r>
      <w:r>
        <w:rPr>
          <w:rFonts w:ascii="宋体" w:hAnsi="宋体" w:hint="eastAsia"/>
          <w:sz w:val="24"/>
        </w:rPr>
        <w:t>时钟5</w:t>
      </w:r>
      <w:r>
        <w:rPr>
          <w:rFonts w:ascii="宋体" w:hAnsi="宋体"/>
          <w:sz w:val="24"/>
        </w:rPr>
        <w:t>0MH</w:t>
      </w:r>
      <w:r>
        <w:rPr>
          <w:rFonts w:ascii="宋体" w:hAnsi="宋体" w:hint="eastAsia"/>
          <w:sz w:val="24"/>
        </w:rPr>
        <w:t>z，A</w:t>
      </w:r>
      <w:r>
        <w:rPr>
          <w:rFonts w:ascii="宋体" w:hAnsi="宋体"/>
          <w:sz w:val="24"/>
        </w:rPr>
        <w:t>HB</w:t>
      </w:r>
      <w:r>
        <w:rPr>
          <w:rFonts w:ascii="宋体" w:hAnsi="宋体" w:hint="eastAsia"/>
          <w:sz w:val="24"/>
        </w:rPr>
        <w:t>地址范围为0x</w:t>
      </w:r>
      <w:r>
        <w:rPr>
          <w:rFonts w:ascii="宋体" w:hAnsi="宋体"/>
          <w:sz w:val="24"/>
        </w:rPr>
        <w:t>2000_0000</w:t>
      </w:r>
      <w:r>
        <w:rPr>
          <w:rFonts w:ascii="宋体" w:hAnsi="宋体" w:hint="eastAsia"/>
          <w:sz w:val="24"/>
        </w:rPr>
        <w:t>～0</w:t>
      </w:r>
      <w:r>
        <w:rPr>
          <w:rFonts w:ascii="宋体" w:hAnsi="宋体"/>
          <w:sz w:val="24"/>
        </w:rPr>
        <w:t>x2000_07FF</w:t>
      </w:r>
    </w:p>
    <w:p w:rsidR="00E50238" w:rsidRDefault="00E50238" w:rsidP="00E50238">
      <w:pPr>
        <w:spacing w:line="240" w:lineRule="atLeas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支持对S</w:t>
      </w:r>
      <w:r>
        <w:rPr>
          <w:rFonts w:ascii="宋体" w:hAnsi="宋体"/>
          <w:sz w:val="24"/>
        </w:rPr>
        <w:t>RAM</w:t>
      </w:r>
      <w:r>
        <w:rPr>
          <w:rFonts w:ascii="宋体" w:hAnsi="宋体" w:hint="eastAsia"/>
          <w:sz w:val="24"/>
        </w:rPr>
        <w:t>的byte/half-word/word读写操作</w:t>
      </w:r>
    </w:p>
    <w:p w:rsidR="00E50238" w:rsidRPr="00F84AB0" w:rsidRDefault="00E50238" w:rsidP="00E50238">
      <w:pPr>
        <w:spacing w:line="240" w:lineRule="atLeas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支持地址检查，当地址与传输大小不匹配或不在指定范围内时，给出指示信号</w:t>
      </w:r>
    </w:p>
    <w:p w:rsidR="00FC0C14" w:rsidRPr="00E50238" w:rsidRDefault="00FC0C14" w:rsidP="001A368B">
      <w:pPr>
        <w:pStyle w:val="af2"/>
        <w:spacing w:line="400" w:lineRule="exact"/>
      </w:pPr>
    </w:p>
    <w:p w:rsidR="009F3E7E" w:rsidRPr="00A171A0" w:rsidRDefault="00EB421E" w:rsidP="006B7919">
      <w:pPr>
        <w:pStyle w:val="1"/>
        <w:spacing w:before="0" w:after="0" w:line="240" w:lineRule="auto"/>
        <w:rPr>
          <w:rFonts w:ascii="黑体" w:eastAsia="黑体" w:hAnsi="Arial" w:cs="Arial"/>
          <w:sz w:val="32"/>
          <w:szCs w:val="32"/>
        </w:rPr>
      </w:pPr>
      <w:bookmarkStart w:id="2" w:name="_Toc53685123"/>
      <w:r>
        <w:rPr>
          <w:rFonts w:ascii="黑体" w:eastAsia="黑体" w:hAnsi="Arial" w:cs="Arial" w:hint="eastAsia"/>
          <w:sz w:val="32"/>
          <w:szCs w:val="32"/>
        </w:rPr>
        <w:t>端口</w:t>
      </w:r>
      <w:r w:rsidR="00A171A0">
        <w:rPr>
          <w:rFonts w:ascii="黑体" w:eastAsia="黑体" w:hAnsi="Arial" w:cs="Arial" w:hint="eastAsia"/>
          <w:sz w:val="32"/>
          <w:szCs w:val="32"/>
        </w:rPr>
        <w:t>描述</w:t>
      </w:r>
      <w:bookmarkEnd w:id="2"/>
    </w:p>
    <w:p w:rsidR="006A5BAF" w:rsidRPr="008A6DF3" w:rsidRDefault="00705CFA" w:rsidP="00A11A8E">
      <w:pPr>
        <w:pStyle w:val="21"/>
      </w:pPr>
      <w:bookmarkStart w:id="3" w:name="_Toc53685124"/>
      <w:r w:rsidRPr="008A6DF3">
        <w:rPr>
          <w:rFonts w:hint="eastAsia"/>
        </w:rPr>
        <w:t>3.1</w:t>
      </w:r>
      <w:r w:rsidR="00FC3280" w:rsidRPr="008A6DF3">
        <w:rPr>
          <w:rFonts w:hint="eastAsia"/>
        </w:rPr>
        <w:t xml:space="preserve"> </w:t>
      </w:r>
      <w:r w:rsidR="00BF0BB4" w:rsidRPr="008A6DF3">
        <w:rPr>
          <w:rFonts w:hint="eastAsia"/>
        </w:rPr>
        <w:t>接口框图</w:t>
      </w:r>
      <w:bookmarkEnd w:id="3"/>
    </w:p>
    <w:p w:rsidR="006C56BA" w:rsidRDefault="00D0117C" w:rsidP="00154817">
      <w:pPr>
        <w:keepNext/>
        <w:jc w:val="center"/>
      </w:pPr>
      <w:r>
        <w:object w:dxaOrig="6270" w:dyaOrig="3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7pt;height:149.6pt" o:ole="">
            <v:imagedata r:id="rId12" o:title=""/>
          </v:shape>
          <o:OLEObject Type="Embed" ProgID="Visio.Drawing.15" ShapeID="_x0000_i1025" DrawAspect="Content" ObjectID="_1674039450" r:id="rId13"/>
        </w:object>
      </w:r>
    </w:p>
    <w:p w:rsidR="007F1C71" w:rsidRPr="006C56BA" w:rsidRDefault="006C56BA" w:rsidP="006C56BA">
      <w:pPr>
        <w:pStyle w:val="af5"/>
        <w:jc w:val="center"/>
        <w:rPr>
          <w:rFonts w:ascii="宋体" w:eastAsia="宋体" w:hAnsi="宋体"/>
          <w:sz w:val="21"/>
          <w:szCs w:val="21"/>
        </w:rPr>
      </w:pPr>
      <w:bookmarkStart w:id="4" w:name="_Toc53684737"/>
      <w:r w:rsidRPr="006C56BA">
        <w:rPr>
          <w:rFonts w:ascii="宋体" w:eastAsia="宋体" w:hAnsi="宋体" w:hint="eastAsia"/>
          <w:sz w:val="21"/>
          <w:szCs w:val="21"/>
        </w:rPr>
        <w:t xml:space="preserve">图 </w:t>
      </w:r>
      <w:r w:rsidRPr="006C56BA">
        <w:rPr>
          <w:rFonts w:ascii="宋体" w:eastAsia="宋体" w:hAnsi="宋体"/>
          <w:sz w:val="21"/>
          <w:szCs w:val="21"/>
        </w:rPr>
        <w:fldChar w:fldCharType="begin"/>
      </w:r>
      <w:r w:rsidRPr="006C56BA">
        <w:rPr>
          <w:rFonts w:ascii="宋体" w:eastAsia="宋体" w:hAnsi="宋体"/>
          <w:sz w:val="21"/>
          <w:szCs w:val="21"/>
        </w:rPr>
        <w:instrText xml:space="preserve"> </w:instrText>
      </w:r>
      <w:r w:rsidRPr="006C56BA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6C56BA">
        <w:rPr>
          <w:rFonts w:ascii="宋体" w:eastAsia="宋体" w:hAnsi="宋体"/>
          <w:sz w:val="21"/>
          <w:szCs w:val="21"/>
        </w:rPr>
        <w:instrText xml:space="preserve"> </w:instrText>
      </w:r>
      <w:r w:rsidRPr="006C56BA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1</w:t>
      </w:r>
      <w:r w:rsidRPr="006C56BA">
        <w:rPr>
          <w:rFonts w:ascii="宋体" w:eastAsia="宋体" w:hAnsi="宋体"/>
          <w:sz w:val="21"/>
          <w:szCs w:val="21"/>
        </w:rPr>
        <w:fldChar w:fldCharType="end"/>
      </w:r>
      <w:r w:rsidR="00154817">
        <w:rPr>
          <w:rFonts w:ascii="宋体" w:eastAsia="宋体" w:hAnsi="宋体" w:hint="eastAsia"/>
          <w:sz w:val="21"/>
          <w:szCs w:val="21"/>
        </w:rPr>
        <w:t xml:space="preserve"> </w:t>
      </w:r>
      <w:r w:rsidR="00D0117C">
        <w:rPr>
          <w:rFonts w:ascii="宋体" w:eastAsia="宋体" w:hAnsi="宋体" w:hint="eastAsia"/>
          <w:sz w:val="21"/>
          <w:szCs w:val="21"/>
        </w:rPr>
        <w:t>ahb2sram</w:t>
      </w:r>
      <w:r w:rsidRPr="006C56BA">
        <w:rPr>
          <w:rFonts w:ascii="宋体" w:eastAsia="宋体" w:hAnsi="宋体" w:hint="eastAsia"/>
          <w:sz w:val="21"/>
          <w:szCs w:val="21"/>
        </w:rPr>
        <w:t>顶层接口信号框图</w:t>
      </w:r>
      <w:bookmarkEnd w:id="4"/>
    </w:p>
    <w:p w:rsidR="00D70C9D" w:rsidRDefault="00D70C9D" w:rsidP="006A5BAF"/>
    <w:p w:rsidR="00743C6B" w:rsidRDefault="00743C6B" w:rsidP="006A5BAF"/>
    <w:p w:rsidR="00743C6B" w:rsidRPr="00154817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743C6B" w:rsidRDefault="00743C6B" w:rsidP="006A5BAF"/>
    <w:p w:rsidR="006A6056" w:rsidRPr="008A6DF3" w:rsidRDefault="006A6056" w:rsidP="00A11A8E">
      <w:pPr>
        <w:pStyle w:val="21"/>
      </w:pPr>
      <w:bookmarkStart w:id="5" w:name="_Toc53685125"/>
      <w:r w:rsidRPr="008A6DF3">
        <w:rPr>
          <w:rFonts w:hint="eastAsia"/>
        </w:rPr>
        <w:t xml:space="preserve">3.2 </w:t>
      </w:r>
      <w:r w:rsidRPr="008A6DF3">
        <w:rPr>
          <w:rFonts w:hint="eastAsia"/>
        </w:rPr>
        <w:t>接口信号</w:t>
      </w:r>
      <w:r w:rsidR="00752DA7" w:rsidRPr="008A6DF3">
        <w:rPr>
          <w:rFonts w:hint="eastAsia"/>
        </w:rPr>
        <w:t>列表</w:t>
      </w:r>
      <w:bookmarkEnd w:id="5"/>
    </w:p>
    <w:p w:rsidR="004C685A" w:rsidRPr="004C685A" w:rsidRDefault="004C685A" w:rsidP="004C685A">
      <w:pPr>
        <w:pStyle w:val="af5"/>
        <w:keepNext/>
        <w:jc w:val="center"/>
        <w:rPr>
          <w:rFonts w:ascii="宋体" w:eastAsia="宋体" w:hAnsi="宋体"/>
          <w:sz w:val="21"/>
          <w:szCs w:val="21"/>
        </w:rPr>
      </w:pPr>
      <w:bookmarkStart w:id="6" w:name="_Toc53685168"/>
      <w:r w:rsidRPr="004C685A">
        <w:rPr>
          <w:rFonts w:ascii="宋体" w:eastAsia="宋体" w:hAnsi="宋体" w:hint="eastAsia"/>
          <w:sz w:val="21"/>
          <w:szCs w:val="21"/>
        </w:rPr>
        <w:t xml:space="preserve">表 </w:t>
      </w:r>
      <w:r w:rsidRPr="004C685A">
        <w:rPr>
          <w:rFonts w:ascii="宋体" w:eastAsia="宋体" w:hAnsi="宋体"/>
          <w:sz w:val="21"/>
          <w:szCs w:val="21"/>
        </w:rPr>
        <w:fldChar w:fldCharType="begin"/>
      </w:r>
      <w:r w:rsidRPr="004C685A">
        <w:rPr>
          <w:rFonts w:ascii="宋体" w:eastAsia="宋体" w:hAnsi="宋体"/>
          <w:sz w:val="21"/>
          <w:szCs w:val="21"/>
        </w:rPr>
        <w:instrText xml:space="preserve"> </w:instrText>
      </w:r>
      <w:r w:rsidRPr="004C685A">
        <w:rPr>
          <w:rFonts w:ascii="宋体" w:eastAsia="宋体" w:hAnsi="宋体" w:hint="eastAsia"/>
          <w:sz w:val="21"/>
          <w:szCs w:val="21"/>
        </w:rPr>
        <w:instrText>SEQ 表 \* ARABIC</w:instrText>
      </w:r>
      <w:r w:rsidRPr="004C685A">
        <w:rPr>
          <w:rFonts w:ascii="宋体" w:eastAsia="宋体" w:hAnsi="宋体"/>
          <w:sz w:val="21"/>
          <w:szCs w:val="21"/>
        </w:rPr>
        <w:instrText xml:space="preserve"> </w:instrText>
      </w:r>
      <w:r w:rsidRPr="004C685A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1</w:t>
      </w:r>
      <w:r w:rsidRPr="004C685A">
        <w:rPr>
          <w:rFonts w:ascii="宋体" w:eastAsia="宋体" w:hAnsi="宋体"/>
          <w:sz w:val="21"/>
          <w:szCs w:val="21"/>
        </w:rPr>
        <w:fldChar w:fldCharType="end"/>
      </w:r>
      <w:r w:rsidRPr="004C685A">
        <w:rPr>
          <w:rFonts w:ascii="宋体" w:eastAsia="宋体" w:hAnsi="宋体" w:hint="eastAsia"/>
          <w:sz w:val="21"/>
          <w:szCs w:val="21"/>
        </w:rPr>
        <w:t xml:space="preserve"> </w:t>
      </w:r>
      <w:r w:rsidR="001B676A">
        <w:rPr>
          <w:rFonts w:ascii="宋体" w:eastAsia="宋体" w:hAnsi="宋体" w:hint="eastAsia"/>
          <w:sz w:val="21"/>
          <w:szCs w:val="21"/>
        </w:rPr>
        <w:t>ahb2sram</w:t>
      </w:r>
      <w:r w:rsidRPr="004C685A">
        <w:rPr>
          <w:rFonts w:ascii="宋体" w:eastAsia="宋体" w:hAnsi="宋体" w:hint="eastAsia"/>
          <w:sz w:val="21"/>
          <w:szCs w:val="21"/>
        </w:rPr>
        <w:t>顶层接口信号描述</w:t>
      </w:r>
      <w:bookmarkEnd w:id="6"/>
    </w:p>
    <w:tbl>
      <w:tblPr>
        <w:tblW w:w="47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756"/>
        <w:gridCol w:w="695"/>
        <w:gridCol w:w="950"/>
        <w:gridCol w:w="4974"/>
      </w:tblGrid>
      <w:tr w:rsidR="00C73E15" w:rsidRPr="00C911A3" w:rsidTr="002904BE">
        <w:trPr>
          <w:trHeight w:val="112"/>
          <w:jc w:val="center"/>
        </w:trPr>
        <w:tc>
          <w:tcPr>
            <w:tcW w:w="894" w:type="pct"/>
            <w:tcBorders>
              <w:bottom w:val="single" w:sz="4" w:space="0" w:color="auto"/>
            </w:tcBorders>
            <w:shd w:val="clear" w:color="auto" w:fill="003366"/>
          </w:tcPr>
          <w:p w:rsidR="00C73E15" w:rsidRPr="00C911A3" w:rsidRDefault="00C73E15" w:rsidP="00C911A3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信号名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003366"/>
          </w:tcPr>
          <w:p w:rsidR="00C73E15" w:rsidRPr="00C911A3" w:rsidRDefault="00C73E15" w:rsidP="00C911A3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位宽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003366"/>
          </w:tcPr>
          <w:p w:rsidR="00C73E15" w:rsidRPr="00C911A3" w:rsidRDefault="00C73E15" w:rsidP="00C911A3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方向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shd w:val="clear" w:color="auto" w:fill="003366"/>
          </w:tcPr>
          <w:p w:rsidR="00C73E15" w:rsidRPr="00C911A3" w:rsidRDefault="00C73E15" w:rsidP="00C911A3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时钟域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003366"/>
          </w:tcPr>
          <w:p w:rsidR="00C73E15" w:rsidRPr="00C911A3" w:rsidRDefault="00C73E15" w:rsidP="00C911A3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7495A" w:rsidRPr="00C911A3" w:rsidTr="00C911A3">
        <w:trPr>
          <w:trHeight w:val="65"/>
          <w:jc w:val="center"/>
        </w:trPr>
        <w:tc>
          <w:tcPr>
            <w:tcW w:w="5000" w:type="pct"/>
            <w:gridSpan w:val="5"/>
            <w:shd w:val="clear" w:color="auto" w:fill="auto"/>
          </w:tcPr>
          <w:p w:rsidR="0067495A" w:rsidRPr="00C911A3" w:rsidRDefault="0067495A" w:rsidP="00C911A3">
            <w:pPr>
              <w:jc w:val="center"/>
              <w:rPr>
                <w:rFonts w:ascii="宋体" w:hAnsi="宋体"/>
                <w:b/>
                <w:color w:val="003366"/>
              </w:rPr>
            </w:pPr>
            <w:r w:rsidRPr="00C911A3">
              <w:rPr>
                <w:rFonts w:ascii="宋体" w:hAnsi="宋体" w:hint="eastAsia"/>
                <w:b/>
                <w:color w:val="003366"/>
              </w:rPr>
              <w:t>系统复位时钟</w:t>
            </w:r>
          </w:p>
        </w:tc>
      </w:tr>
      <w:tr w:rsidR="0067495A" w:rsidRPr="00C911A3" w:rsidTr="00D0117C">
        <w:trPr>
          <w:trHeight w:val="62"/>
          <w:jc w:val="center"/>
        </w:trPr>
        <w:tc>
          <w:tcPr>
            <w:tcW w:w="894" w:type="pct"/>
            <w:shd w:val="clear" w:color="auto" w:fill="auto"/>
          </w:tcPr>
          <w:p w:rsidR="0067495A" w:rsidRDefault="00125C8B" w:rsidP="00B87153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421" w:type="pct"/>
            <w:shd w:val="clear" w:color="auto" w:fill="auto"/>
          </w:tcPr>
          <w:p w:rsidR="0067495A" w:rsidRDefault="0067495A" w:rsidP="00A562CE">
            <w:r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67495A" w:rsidRDefault="0067495A" w:rsidP="00A562CE">
            <w:r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67495A" w:rsidRDefault="00125C8B" w:rsidP="00A562CE">
            <w:r>
              <w:t>h</w:t>
            </w:r>
            <w:r w:rsidR="0067495A">
              <w:rPr>
                <w:rFonts w:hint="eastAsia"/>
              </w:rPr>
              <w:t>clk</w:t>
            </w:r>
          </w:p>
        </w:tc>
        <w:tc>
          <w:tcPr>
            <w:tcW w:w="2769" w:type="pct"/>
            <w:shd w:val="clear" w:color="auto" w:fill="auto"/>
          </w:tcPr>
          <w:p w:rsidR="0067495A" w:rsidRDefault="00125C8B" w:rsidP="00B87153">
            <w:pPr>
              <w:jc w:val="center"/>
            </w:pPr>
            <w:r>
              <w:rPr>
                <w:rFonts w:hint="eastAsia"/>
              </w:rPr>
              <w:t>系统时钟，</w:t>
            </w:r>
            <w:r>
              <w:rPr>
                <w:rFonts w:hint="eastAsia"/>
              </w:rPr>
              <w:t>50</w:t>
            </w:r>
            <w:r>
              <w:t>MH</w:t>
            </w:r>
            <w:r>
              <w:rPr>
                <w:rFonts w:hint="eastAsia"/>
              </w:rPr>
              <w:t>z</w:t>
            </w:r>
          </w:p>
        </w:tc>
      </w:tr>
      <w:tr w:rsidR="0067495A" w:rsidRPr="00C911A3" w:rsidTr="00D0117C">
        <w:trPr>
          <w:trHeight w:val="62"/>
          <w:jc w:val="center"/>
        </w:trPr>
        <w:tc>
          <w:tcPr>
            <w:tcW w:w="894" w:type="pct"/>
            <w:shd w:val="clear" w:color="auto" w:fill="auto"/>
          </w:tcPr>
          <w:p w:rsidR="0067495A" w:rsidRDefault="0067495A" w:rsidP="00B87153">
            <w:pPr>
              <w:jc w:val="center"/>
            </w:pPr>
            <w:r>
              <w:rPr>
                <w:rFonts w:hint="eastAsia"/>
              </w:rPr>
              <w:t>rst_n</w:t>
            </w:r>
          </w:p>
        </w:tc>
        <w:tc>
          <w:tcPr>
            <w:tcW w:w="421" w:type="pct"/>
            <w:shd w:val="clear" w:color="auto" w:fill="auto"/>
          </w:tcPr>
          <w:p w:rsidR="0067495A" w:rsidRDefault="0067495A" w:rsidP="00A562CE">
            <w:r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67495A" w:rsidRDefault="0067495A" w:rsidP="00A562CE">
            <w:r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67495A" w:rsidRDefault="00157C44" w:rsidP="004461B1">
            <w:r>
              <w:rPr>
                <w:rFonts w:hint="eastAsia"/>
              </w:rPr>
              <w:t>异步</w:t>
            </w:r>
          </w:p>
        </w:tc>
        <w:tc>
          <w:tcPr>
            <w:tcW w:w="2769" w:type="pct"/>
            <w:shd w:val="clear" w:color="auto" w:fill="auto"/>
          </w:tcPr>
          <w:p w:rsidR="0067495A" w:rsidRDefault="0067495A" w:rsidP="00B87153">
            <w:pPr>
              <w:jc w:val="center"/>
            </w:pPr>
            <w:r>
              <w:rPr>
                <w:rFonts w:hint="eastAsia"/>
              </w:rPr>
              <w:t>系统复位</w:t>
            </w:r>
          </w:p>
        </w:tc>
      </w:tr>
      <w:tr w:rsidR="002904BE" w:rsidTr="00C911A3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:rsidR="002904BE" w:rsidRDefault="002904BE" w:rsidP="002904BE">
            <w:pPr>
              <w:jc w:val="center"/>
            </w:pPr>
            <w:r w:rsidRPr="008B7044">
              <w:rPr>
                <w:b/>
                <w:color w:val="003366"/>
              </w:rPr>
              <w:t>AHB</w:t>
            </w:r>
            <w:r w:rsidRPr="008B7044">
              <w:rPr>
                <w:rFonts w:hint="eastAsia"/>
                <w:b/>
                <w:color w:val="003366"/>
              </w:rPr>
              <w:t>总线接口</w:t>
            </w:r>
          </w:p>
        </w:tc>
      </w:tr>
      <w:tr w:rsidR="008804FE" w:rsidTr="00D0117C">
        <w:trPr>
          <w:jc w:val="center"/>
        </w:trPr>
        <w:tc>
          <w:tcPr>
            <w:tcW w:w="894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ahb</w:t>
            </w:r>
            <w:r w:rsidRPr="00200DCD">
              <w:rPr>
                <w:rFonts w:hint="eastAsia"/>
              </w:rPr>
              <w:t>_</w:t>
            </w:r>
            <w:r>
              <w:t>wdata</w:t>
            </w:r>
          </w:p>
        </w:tc>
        <w:tc>
          <w:tcPr>
            <w:tcW w:w="421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32</w:t>
            </w:r>
          </w:p>
        </w:tc>
        <w:tc>
          <w:tcPr>
            <w:tcW w:w="387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写数据线</w:t>
            </w:r>
          </w:p>
        </w:tc>
      </w:tr>
      <w:tr w:rsidR="008804FE" w:rsidTr="00D0117C">
        <w:trPr>
          <w:jc w:val="center"/>
        </w:trPr>
        <w:tc>
          <w:tcPr>
            <w:tcW w:w="894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ahb</w:t>
            </w:r>
            <w:r w:rsidRPr="00200DCD">
              <w:rPr>
                <w:rFonts w:hint="eastAsia"/>
              </w:rPr>
              <w:t>_</w:t>
            </w:r>
            <w:r>
              <w:t>addr</w:t>
            </w:r>
          </w:p>
        </w:tc>
        <w:tc>
          <w:tcPr>
            <w:tcW w:w="421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32</w:t>
            </w:r>
          </w:p>
        </w:tc>
        <w:tc>
          <w:tcPr>
            <w:tcW w:w="387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地址线</w:t>
            </w:r>
          </w:p>
        </w:tc>
      </w:tr>
      <w:tr w:rsidR="008804FE" w:rsidTr="00D0117C">
        <w:trPr>
          <w:jc w:val="center"/>
        </w:trPr>
        <w:tc>
          <w:tcPr>
            <w:tcW w:w="894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ahb_write</w:t>
            </w:r>
          </w:p>
        </w:tc>
        <w:tc>
          <w:tcPr>
            <w:tcW w:w="421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1</w:t>
            </w:r>
          </w:p>
        </w:tc>
        <w:tc>
          <w:tcPr>
            <w:tcW w:w="387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读写控制，“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”写，“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”读</w:t>
            </w:r>
          </w:p>
        </w:tc>
      </w:tr>
      <w:tr w:rsidR="008804FE" w:rsidTr="00D0117C">
        <w:trPr>
          <w:jc w:val="center"/>
        </w:trPr>
        <w:tc>
          <w:tcPr>
            <w:tcW w:w="894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ahb_size</w:t>
            </w:r>
          </w:p>
        </w:tc>
        <w:tc>
          <w:tcPr>
            <w:tcW w:w="421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3</w:t>
            </w:r>
          </w:p>
        </w:tc>
        <w:tc>
          <w:tcPr>
            <w:tcW w:w="387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8804FE" w:rsidRDefault="008804FE" w:rsidP="008804FE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传输数据大小</w:t>
            </w:r>
          </w:p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half-word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word</w:t>
            </w:r>
          </w:p>
        </w:tc>
      </w:tr>
      <w:tr w:rsidR="008804FE" w:rsidTr="00D0117C">
        <w:trPr>
          <w:jc w:val="center"/>
        </w:trPr>
        <w:tc>
          <w:tcPr>
            <w:tcW w:w="894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ahb_trans</w:t>
            </w:r>
          </w:p>
        </w:tc>
        <w:tc>
          <w:tcPr>
            <w:tcW w:w="421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2</w:t>
            </w:r>
          </w:p>
        </w:tc>
        <w:tc>
          <w:tcPr>
            <w:tcW w:w="387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传输类型，</w:t>
            </w:r>
          </w:p>
        </w:tc>
      </w:tr>
      <w:tr w:rsidR="008804FE" w:rsidTr="00D0117C">
        <w:trPr>
          <w:jc w:val="center"/>
        </w:trPr>
        <w:tc>
          <w:tcPr>
            <w:tcW w:w="894" w:type="pct"/>
            <w:shd w:val="clear" w:color="auto" w:fill="auto"/>
          </w:tcPr>
          <w:p w:rsidR="008804FE" w:rsidRDefault="008804FE" w:rsidP="008804FE">
            <w:pPr>
              <w:jc w:val="center"/>
            </w:pPr>
            <w:r>
              <w:rPr>
                <w:rFonts w:hint="eastAsia"/>
              </w:rPr>
              <w:t>ahb</w:t>
            </w:r>
            <w:r>
              <w:t>_sel</w:t>
            </w:r>
          </w:p>
        </w:tc>
        <w:tc>
          <w:tcPr>
            <w:tcW w:w="421" w:type="pct"/>
            <w:shd w:val="clear" w:color="auto" w:fill="auto"/>
          </w:tcPr>
          <w:p w:rsidR="008804FE" w:rsidRDefault="008804FE" w:rsidP="008804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804FE" w:rsidRDefault="008804FE" w:rsidP="008804FE">
            <w:pPr>
              <w:jc w:val="center"/>
            </w:pPr>
            <w:r>
              <w:rPr>
                <w:rFonts w:hint="eastAsia"/>
              </w:rPr>
              <w:t>h</w:t>
            </w:r>
            <w:r>
              <w:t>clk</w:t>
            </w:r>
          </w:p>
        </w:tc>
        <w:tc>
          <w:tcPr>
            <w:tcW w:w="2769" w:type="pct"/>
            <w:shd w:val="clear" w:color="auto" w:fill="auto"/>
          </w:tcPr>
          <w:p w:rsidR="008804FE" w:rsidRDefault="008804FE" w:rsidP="008804FE">
            <w:pPr>
              <w:jc w:val="center"/>
            </w:pPr>
            <w:r>
              <w:t>AHB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信号，“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”有效</w:t>
            </w:r>
          </w:p>
        </w:tc>
      </w:tr>
      <w:tr w:rsidR="008804FE" w:rsidTr="00D0117C">
        <w:trPr>
          <w:jc w:val="center"/>
        </w:trPr>
        <w:tc>
          <w:tcPr>
            <w:tcW w:w="894" w:type="pct"/>
            <w:shd w:val="clear" w:color="auto" w:fill="auto"/>
          </w:tcPr>
          <w:p w:rsidR="008804FE" w:rsidRDefault="008804FE" w:rsidP="008804FE">
            <w:pPr>
              <w:jc w:val="center"/>
            </w:pPr>
            <w:r>
              <w:rPr>
                <w:rFonts w:hint="eastAsia"/>
              </w:rPr>
              <w:t>r</w:t>
            </w:r>
            <w:r>
              <w:t>eady_in</w:t>
            </w:r>
          </w:p>
        </w:tc>
        <w:tc>
          <w:tcPr>
            <w:tcW w:w="421" w:type="pct"/>
            <w:shd w:val="clear" w:color="auto" w:fill="auto"/>
          </w:tcPr>
          <w:p w:rsidR="008804FE" w:rsidRDefault="008804FE" w:rsidP="008804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准备输入信号</w:t>
            </w:r>
          </w:p>
        </w:tc>
      </w:tr>
      <w:tr w:rsidR="008804FE" w:rsidTr="00D0117C">
        <w:trPr>
          <w:jc w:val="center"/>
        </w:trPr>
        <w:tc>
          <w:tcPr>
            <w:tcW w:w="894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ahb</w:t>
            </w:r>
            <w:r w:rsidRPr="00200DCD">
              <w:rPr>
                <w:rFonts w:hint="eastAsia"/>
              </w:rPr>
              <w:t>_</w:t>
            </w:r>
            <w:r>
              <w:t>r</w:t>
            </w:r>
            <w:r w:rsidRPr="00200DCD">
              <w:rPr>
                <w:rFonts w:hint="eastAsia"/>
              </w:rPr>
              <w:t>data</w:t>
            </w:r>
          </w:p>
        </w:tc>
        <w:tc>
          <w:tcPr>
            <w:tcW w:w="421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32</w:t>
            </w:r>
          </w:p>
        </w:tc>
        <w:tc>
          <w:tcPr>
            <w:tcW w:w="387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 w:rsidRPr="00200DCD">
              <w:rPr>
                <w:rFonts w:hint="eastAsia"/>
              </w:rPr>
              <w:t>o</w:t>
            </w:r>
          </w:p>
        </w:tc>
        <w:tc>
          <w:tcPr>
            <w:tcW w:w="52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读数据线</w:t>
            </w:r>
          </w:p>
        </w:tc>
      </w:tr>
      <w:tr w:rsidR="008804FE" w:rsidTr="00D0117C">
        <w:trPr>
          <w:jc w:val="center"/>
        </w:trPr>
        <w:tc>
          <w:tcPr>
            <w:tcW w:w="894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ready_out</w:t>
            </w:r>
          </w:p>
        </w:tc>
        <w:tc>
          <w:tcPr>
            <w:tcW w:w="421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 w:rsidRPr="00200DCD"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 w:rsidRPr="00200DCD">
              <w:rPr>
                <w:rFonts w:hint="eastAsia"/>
              </w:rPr>
              <w:t>o</w:t>
            </w:r>
          </w:p>
        </w:tc>
        <w:tc>
          <w:tcPr>
            <w:tcW w:w="52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准备输出信号</w:t>
            </w:r>
          </w:p>
        </w:tc>
      </w:tr>
      <w:tr w:rsidR="008804FE" w:rsidTr="00C911A3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:rsidR="008804FE" w:rsidRDefault="008804FE" w:rsidP="008804FE">
            <w:pPr>
              <w:jc w:val="center"/>
            </w:pPr>
            <w:r w:rsidRPr="002904BE">
              <w:rPr>
                <w:rFonts w:hint="eastAsia"/>
                <w:b/>
                <w:color w:val="003366"/>
              </w:rPr>
              <w:t>其他接口</w:t>
            </w:r>
          </w:p>
        </w:tc>
      </w:tr>
      <w:tr w:rsidR="008804FE" w:rsidTr="002904BE">
        <w:trPr>
          <w:jc w:val="center"/>
        </w:trPr>
        <w:tc>
          <w:tcPr>
            <w:tcW w:w="894" w:type="pct"/>
            <w:shd w:val="clear" w:color="auto" w:fill="auto"/>
          </w:tcPr>
          <w:p w:rsidR="008804FE" w:rsidRDefault="008804FE" w:rsidP="008804FE">
            <w:pPr>
              <w:jc w:val="center"/>
            </w:pPr>
            <w:r>
              <w:rPr>
                <w:rFonts w:hint="eastAsia"/>
              </w:rPr>
              <w:t>addr</w:t>
            </w:r>
            <w:r>
              <w:t>_chk_err</w:t>
            </w:r>
          </w:p>
        </w:tc>
        <w:tc>
          <w:tcPr>
            <w:tcW w:w="421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8804FE" w:rsidRPr="00200DCD" w:rsidRDefault="008804FE" w:rsidP="008804FE">
            <w:pPr>
              <w:jc w:val="center"/>
            </w:pPr>
            <w:r>
              <w:t>o</w:t>
            </w:r>
          </w:p>
        </w:tc>
        <w:tc>
          <w:tcPr>
            <w:tcW w:w="529" w:type="pct"/>
            <w:shd w:val="clear" w:color="auto" w:fill="auto"/>
          </w:tcPr>
          <w:p w:rsidR="008804FE" w:rsidRDefault="008804FE" w:rsidP="008804FE">
            <w:pPr>
              <w:jc w:val="center"/>
            </w:pPr>
            <w:r>
              <w:rPr>
                <w:rFonts w:hint="eastAsia"/>
              </w:rPr>
              <w:t>h</w:t>
            </w:r>
            <w:r>
              <w:t>clk</w:t>
            </w:r>
          </w:p>
        </w:tc>
        <w:tc>
          <w:tcPr>
            <w:tcW w:w="2769" w:type="pct"/>
            <w:shd w:val="clear" w:color="auto" w:fill="auto"/>
          </w:tcPr>
          <w:p w:rsidR="008804FE" w:rsidRDefault="008804FE" w:rsidP="008804FE">
            <w:pPr>
              <w:jc w:val="center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地址与传输数据大小不匹配时给出指示，“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”有效</w:t>
            </w:r>
          </w:p>
        </w:tc>
      </w:tr>
    </w:tbl>
    <w:p w:rsidR="00C73E15" w:rsidRDefault="00C73E15" w:rsidP="006A5BAF"/>
    <w:p w:rsidR="00743C6B" w:rsidRDefault="00743C6B" w:rsidP="006A5BAF"/>
    <w:p w:rsidR="006A5BAF" w:rsidRPr="00FE71A0" w:rsidRDefault="00FD298D" w:rsidP="006B7919">
      <w:pPr>
        <w:pStyle w:val="1"/>
        <w:spacing w:before="0" w:after="0" w:line="240" w:lineRule="auto"/>
        <w:ind w:left="0" w:firstLine="0"/>
        <w:rPr>
          <w:rFonts w:ascii="黑体" w:eastAsia="黑体"/>
          <w:sz w:val="32"/>
          <w:szCs w:val="32"/>
        </w:rPr>
      </w:pPr>
      <w:bookmarkStart w:id="7" w:name="_Toc53685126"/>
      <w:r w:rsidRPr="00FE71A0">
        <w:rPr>
          <w:rFonts w:ascii="黑体" w:eastAsia="黑体" w:hint="eastAsia"/>
          <w:sz w:val="32"/>
          <w:szCs w:val="32"/>
        </w:rPr>
        <w:t>模块架构</w:t>
      </w:r>
      <w:bookmarkEnd w:id="7"/>
    </w:p>
    <w:p w:rsidR="006A5BAF" w:rsidRPr="008A6DF3" w:rsidRDefault="00FE71A0" w:rsidP="00A11A8E">
      <w:pPr>
        <w:pStyle w:val="21"/>
      </w:pPr>
      <w:bookmarkStart w:id="8" w:name="_Toc53685127"/>
      <w:r w:rsidRPr="008A6DF3">
        <w:rPr>
          <w:rFonts w:hint="eastAsia"/>
        </w:rPr>
        <w:t>4.1</w:t>
      </w:r>
      <w:r w:rsidR="00C42C36">
        <w:t xml:space="preserve"> </w:t>
      </w:r>
      <w:r w:rsidR="007F1C71" w:rsidRPr="008A6DF3">
        <w:rPr>
          <w:rFonts w:hint="eastAsia"/>
        </w:rPr>
        <w:t>架构框图</w:t>
      </w:r>
      <w:bookmarkEnd w:id="8"/>
    </w:p>
    <w:p w:rsidR="006C56BA" w:rsidRDefault="001B676A" w:rsidP="006C56BA">
      <w:pPr>
        <w:keepNext/>
        <w:jc w:val="center"/>
      </w:pPr>
      <w:r>
        <w:object w:dxaOrig="5131" w:dyaOrig="2356">
          <v:shape id="_x0000_i1026" type="#_x0000_t75" style="width:257.15pt;height:118.3pt" o:ole="">
            <v:imagedata r:id="rId14" o:title=""/>
          </v:shape>
          <o:OLEObject Type="Embed" ProgID="Visio.Drawing.15" ShapeID="_x0000_i1026" DrawAspect="Content" ObjectID="_1674039451" r:id="rId15"/>
        </w:object>
      </w:r>
    </w:p>
    <w:p w:rsidR="006C56BA" w:rsidRPr="00A24F0D" w:rsidRDefault="006C56BA" w:rsidP="00A24F0D">
      <w:pPr>
        <w:pStyle w:val="af5"/>
        <w:jc w:val="center"/>
        <w:rPr>
          <w:rFonts w:ascii="宋体" w:eastAsia="宋体" w:hAnsi="宋体"/>
          <w:sz w:val="21"/>
          <w:szCs w:val="21"/>
        </w:rPr>
      </w:pPr>
      <w:bookmarkStart w:id="9" w:name="_Toc53684738"/>
      <w:r w:rsidRPr="00A24F0D">
        <w:rPr>
          <w:rFonts w:ascii="宋体" w:eastAsia="宋体" w:hAnsi="宋体" w:hint="eastAsia"/>
          <w:sz w:val="21"/>
          <w:szCs w:val="21"/>
        </w:rPr>
        <w:t xml:space="preserve">图 </w:t>
      </w:r>
      <w:r w:rsidRPr="00A24F0D">
        <w:rPr>
          <w:rFonts w:ascii="宋体" w:eastAsia="宋体" w:hAnsi="宋体"/>
          <w:sz w:val="21"/>
          <w:szCs w:val="21"/>
        </w:rPr>
        <w:fldChar w:fldCharType="begin"/>
      </w:r>
      <w:r w:rsidRPr="00A24F0D">
        <w:rPr>
          <w:rFonts w:ascii="宋体" w:eastAsia="宋体" w:hAnsi="宋体"/>
          <w:sz w:val="21"/>
          <w:szCs w:val="21"/>
        </w:rPr>
        <w:instrText xml:space="preserve"> </w:instrText>
      </w:r>
      <w:r w:rsidRPr="00A24F0D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A24F0D">
        <w:rPr>
          <w:rFonts w:ascii="宋体" w:eastAsia="宋体" w:hAnsi="宋体"/>
          <w:sz w:val="21"/>
          <w:szCs w:val="21"/>
        </w:rPr>
        <w:instrText xml:space="preserve"> </w:instrText>
      </w:r>
      <w:r w:rsidRPr="00A24F0D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2</w:t>
      </w:r>
      <w:r w:rsidRPr="00A24F0D">
        <w:rPr>
          <w:rFonts w:ascii="宋体" w:eastAsia="宋体" w:hAnsi="宋体"/>
          <w:sz w:val="21"/>
          <w:szCs w:val="21"/>
        </w:rPr>
        <w:fldChar w:fldCharType="end"/>
      </w:r>
      <w:r w:rsidR="00F42867">
        <w:rPr>
          <w:rFonts w:ascii="宋体" w:eastAsia="宋体" w:hAnsi="宋体" w:hint="eastAsia"/>
          <w:sz w:val="21"/>
          <w:szCs w:val="21"/>
        </w:rPr>
        <w:t xml:space="preserve"> </w:t>
      </w:r>
      <w:r w:rsidR="001B676A">
        <w:rPr>
          <w:rFonts w:ascii="Times New Roman" w:eastAsia="宋体" w:hAnsi="Times New Roman" w:cs="Times New Roman" w:hint="eastAsia"/>
          <w:sz w:val="21"/>
          <w:szCs w:val="21"/>
        </w:rPr>
        <w:t>ahb2sram</w:t>
      </w:r>
      <w:r w:rsidR="00251A68" w:rsidRPr="00A34D70">
        <w:rPr>
          <w:rFonts w:ascii="宋体" w:eastAsia="宋体" w:hAnsi="宋体" w:hint="eastAsia"/>
          <w:sz w:val="21"/>
          <w:szCs w:val="21"/>
        </w:rPr>
        <w:t>模块</w:t>
      </w:r>
      <w:r w:rsidRPr="00A24F0D">
        <w:rPr>
          <w:rFonts w:ascii="宋体" w:eastAsia="宋体" w:hAnsi="宋体" w:hint="eastAsia"/>
          <w:sz w:val="21"/>
          <w:szCs w:val="21"/>
        </w:rPr>
        <w:t>整体架构图</w:t>
      </w:r>
      <w:bookmarkEnd w:id="9"/>
    </w:p>
    <w:p w:rsidR="007F1C71" w:rsidRDefault="007F1C71" w:rsidP="006A5BAF"/>
    <w:p w:rsidR="003263F4" w:rsidRDefault="003263F4" w:rsidP="006A5BAF"/>
    <w:p w:rsidR="003263F4" w:rsidRDefault="003263F4" w:rsidP="006A5BAF"/>
    <w:p w:rsidR="006739EA" w:rsidRPr="008A6DF3" w:rsidRDefault="00EE6399" w:rsidP="00A11A8E">
      <w:pPr>
        <w:pStyle w:val="21"/>
      </w:pPr>
      <w:bookmarkStart w:id="10" w:name="_Toc53685128"/>
      <w:r>
        <w:rPr>
          <w:rFonts w:hint="eastAsia"/>
        </w:rPr>
        <w:lastRenderedPageBreak/>
        <w:t>4.</w:t>
      </w:r>
      <w:r>
        <w:t>2</w:t>
      </w:r>
      <w:r w:rsidR="00C42C36">
        <w:t xml:space="preserve"> </w:t>
      </w:r>
      <w:r w:rsidR="006739EA" w:rsidRPr="008A6DF3">
        <w:rPr>
          <w:rFonts w:hint="eastAsia"/>
        </w:rPr>
        <w:t>复位</w:t>
      </w:r>
      <w:bookmarkEnd w:id="10"/>
    </w:p>
    <w:p w:rsidR="00DC4B21" w:rsidRPr="008A6DF3" w:rsidRDefault="00EE6399" w:rsidP="00A11A8E">
      <w:pPr>
        <w:pStyle w:val="21"/>
      </w:pPr>
      <w:bookmarkStart w:id="11" w:name="_Toc53685129"/>
      <w:r>
        <w:rPr>
          <w:rFonts w:hint="eastAsia"/>
        </w:rPr>
        <w:t>4.</w:t>
      </w:r>
      <w:r>
        <w:t>2</w:t>
      </w:r>
      <w:r w:rsidR="00DC4B21" w:rsidRPr="008A6DF3">
        <w:rPr>
          <w:rFonts w:hint="eastAsia"/>
        </w:rPr>
        <w:t xml:space="preserve">.1 </w:t>
      </w:r>
      <w:r w:rsidR="00DC4B21" w:rsidRPr="008A6DF3">
        <w:rPr>
          <w:rFonts w:hint="eastAsia"/>
        </w:rPr>
        <w:t>复位策略</w:t>
      </w:r>
      <w:bookmarkEnd w:id="11"/>
    </w:p>
    <w:p w:rsidR="007F1C71" w:rsidRDefault="001B676A" w:rsidP="0018076A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ahb2sram</w:t>
      </w:r>
      <w:r w:rsidR="00AE2061">
        <w:rPr>
          <w:rFonts w:hint="eastAsia"/>
          <w:sz w:val="24"/>
          <w:szCs w:val="24"/>
        </w:rPr>
        <w:t>控制器</w:t>
      </w:r>
      <w:r w:rsidR="0018076A">
        <w:rPr>
          <w:rFonts w:ascii="宋体" w:hAnsi="宋体" w:hint="eastAsia"/>
          <w:sz w:val="24"/>
          <w:szCs w:val="24"/>
        </w:rPr>
        <w:t>采用的</w:t>
      </w:r>
      <w:r w:rsidR="00AC0FF1">
        <w:rPr>
          <w:rFonts w:ascii="宋体" w:hAnsi="宋体" w:hint="eastAsia"/>
          <w:sz w:val="24"/>
          <w:szCs w:val="24"/>
        </w:rPr>
        <w:t>复位策略：</w:t>
      </w:r>
      <w:r w:rsidR="00DC06CB">
        <w:rPr>
          <w:rFonts w:ascii="宋体" w:hAnsi="宋体" w:hint="eastAsia"/>
          <w:b/>
          <w:color w:val="003366"/>
          <w:sz w:val="24"/>
          <w:szCs w:val="24"/>
        </w:rPr>
        <w:t>异步</w:t>
      </w:r>
      <w:r w:rsidR="00AC0FF1" w:rsidRPr="007457E2">
        <w:rPr>
          <w:rFonts w:ascii="宋体" w:hAnsi="宋体" w:hint="eastAsia"/>
          <w:b/>
          <w:color w:val="003366"/>
          <w:sz w:val="24"/>
          <w:szCs w:val="24"/>
        </w:rPr>
        <w:t>复位</w:t>
      </w:r>
      <w:r w:rsidR="00AC0FF1">
        <w:rPr>
          <w:rFonts w:ascii="宋体" w:hAnsi="宋体" w:hint="eastAsia"/>
          <w:sz w:val="24"/>
          <w:szCs w:val="24"/>
        </w:rPr>
        <w:t>；</w:t>
      </w:r>
    </w:p>
    <w:p w:rsidR="00DC4B21" w:rsidRPr="008A6DF3" w:rsidRDefault="00EE6399" w:rsidP="00A11A8E">
      <w:pPr>
        <w:pStyle w:val="21"/>
      </w:pPr>
      <w:bookmarkStart w:id="12" w:name="_Toc53685130"/>
      <w:r>
        <w:rPr>
          <w:rFonts w:hint="eastAsia"/>
        </w:rPr>
        <w:t>4.</w:t>
      </w:r>
      <w:r>
        <w:t>2</w:t>
      </w:r>
      <w:r w:rsidR="00DC4B21" w:rsidRPr="008A6DF3">
        <w:rPr>
          <w:rFonts w:hint="eastAsia"/>
        </w:rPr>
        <w:t xml:space="preserve">.2 </w:t>
      </w:r>
      <w:r w:rsidR="00DC4B21" w:rsidRPr="008A6DF3">
        <w:rPr>
          <w:rFonts w:hint="eastAsia"/>
        </w:rPr>
        <w:t>复位输入</w:t>
      </w:r>
      <w:bookmarkEnd w:id="12"/>
    </w:p>
    <w:p w:rsidR="007657E0" w:rsidRDefault="007657E0" w:rsidP="00A61B82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复位输入信号描述见下表</w:t>
      </w:r>
      <w:r w:rsidR="00A97CDD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所示：</w:t>
      </w:r>
    </w:p>
    <w:p w:rsidR="00080334" w:rsidRPr="00080334" w:rsidRDefault="00080334" w:rsidP="00080334">
      <w:pPr>
        <w:pStyle w:val="af5"/>
        <w:keepNext/>
        <w:jc w:val="center"/>
        <w:rPr>
          <w:rFonts w:ascii="宋体" w:eastAsia="宋体" w:hAnsi="宋体"/>
          <w:sz w:val="21"/>
          <w:szCs w:val="21"/>
        </w:rPr>
      </w:pPr>
      <w:bookmarkStart w:id="13" w:name="_Toc53685169"/>
      <w:r w:rsidRPr="00080334">
        <w:rPr>
          <w:rFonts w:ascii="宋体" w:eastAsia="宋体" w:hAnsi="宋体" w:hint="eastAsia"/>
          <w:sz w:val="21"/>
          <w:szCs w:val="21"/>
        </w:rPr>
        <w:t xml:space="preserve">表 </w:t>
      </w:r>
      <w:r w:rsidRPr="00080334">
        <w:rPr>
          <w:rFonts w:ascii="宋体" w:eastAsia="宋体" w:hAnsi="宋体"/>
          <w:sz w:val="21"/>
          <w:szCs w:val="21"/>
        </w:rPr>
        <w:fldChar w:fldCharType="begin"/>
      </w:r>
      <w:r w:rsidRPr="00080334">
        <w:rPr>
          <w:rFonts w:ascii="宋体" w:eastAsia="宋体" w:hAnsi="宋体"/>
          <w:sz w:val="21"/>
          <w:szCs w:val="21"/>
        </w:rPr>
        <w:instrText xml:space="preserve"> </w:instrText>
      </w:r>
      <w:r w:rsidRPr="00080334">
        <w:rPr>
          <w:rFonts w:ascii="宋体" w:eastAsia="宋体" w:hAnsi="宋体" w:hint="eastAsia"/>
          <w:sz w:val="21"/>
          <w:szCs w:val="21"/>
        </w:rPr>
        <w:instrText>SEQ 表 \* ARABIC</w:instrText>
      </w:r>
      <w:r w:rsidRPr="00080334">
        <w:rPr>
          <w:rFonts w:ascii="宋体" w:eastAsia="宋体" w:hAnsi="宋体"/>
          <w:sz w:val="21"/>
          <w:szCs w:val="21"/>
        </w:rPr>
        <w:instrText xml:space="preserve"> </w:instrText>
      </w:r>
      <w:r w:rsidRPr="00080334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2</w:t>
      </w:r>
      <w:r w:rsidRPr="00080334">
        <w:rPr>
          <w:rFonts w:ascii="宋体" w:eastAsia="宋体" w:hAnsi="宋体"/>
          <w:sz w:val="21"/>
          <w:szCs w:val="21"/>
        </w:rPr>
        <w:fldChar w:fldCharType="end"/>
      </w:r>
      <w:r w:rsidRPr="00080334">
        <w:rPr>
          <w:rFonts w:ascii="宋体" w:eastAsia="宋体" w:hAnsi="宋体" w:hint="eastAsia"/>
          <w:sz w:val="21"/>
          <w:szCs w:val="21"/>
        </w:rPr>
        <w:t xml:space="preserve"> 复位输入信号</w:t>
      </w:r>
      <w:bookmarkEnd w:id="13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863"/>
        <w:gridCol w:w="7957"/>
      </w:tblGrid>
      <w:tr w:rsidR="00BB74E8" w:rsidRPr="00C911A3" w:rsidTr="00C911A3">
        <w:tc>
          <w:tcPr>
            <w:tcW w:w="828" w:type="dxa"/>
            <w:shd w:val="clear" w:color="auto" w:fill="003366"/>
          </w:tcPr>
          <w:p w:rsidR="00DC06CB" w:rsidRPr="00C911A3" w:rsidRDefault="00B138C4" w:rsidP="00C911A3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复位</w:t>
            </w:r>
          </w:p>
          <w:p w:rsidR="00B138C4" w:rsidRPr="00C911A3" w:rsidRDefault="00B138C4" w:rsidP="00C911A3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信号</w:t>
            </w:r>
          </w:p>
        </w:tc>
        <w:tc>
          <w:tcPr>
            <w:tcW w:w="863" w:type="dxa"/>
            <w:shd w:val="clear" w:color="auto" w:fill="003366"/>
          </w:tcPr>
          <w:p w:rsidR="00B138C4" w:rsidRPr="00C911A3" w:rsidRDefault="00B138C4" w:rsidP="00C911A3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有效电平</w:t>
            </w:r>
          </w:p>
        </w:tc>
        <w:tc>
          <w:tcPr>
            <w:tcW w:w="7957" w:type="dxa"/>
            <w:shd w:val="clear" w:color="auto" w:fill="003366"/>
          </w:tcPr>
          <w:p w:rsidR="00B138C4" w:rsidRPr="00C911A3" w:rsidRDefault="00B138C4" w:rsidP="00C911A3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复位信号描述</w:t>
            </w:r>
          </w:p>
        </w:tc>
      </w:tr>
      <w:tr w:rsidR="00BB74E8" w:rsidRPr="00C911A3" w:rsidTr="00C911A3">
        <w:trPr>
          <w:trHeight w:val="678"/>
        </w:trPr>
        <w:tc>
          <w:tcPr>
            <w:tcW w:w="828" w:type="dxa"/>
            <w:shd w:val="clear" w:color="auto" w:fill="auto"/>
            <w:vAlign w:val="center"/>
          </w:tcPr>
          <w:p w:rsidR="00B138C4" w:rsidRPr="00C911A3" w:rsidRDefault="00DC06CB" w:rsidP="00C911A3">
            <w:pPr>
              <w:spacing w:line="400" w:lineRule="exact"/>
              <w:jc w:val="center"/>
              <w:rPr>
                <w:szCs w:val="21"/>
              </w:rPr>
            </w:pPr>
            <w:r w:rsidRPr="00C911A3">
              <w:rPr>
                <w:szCs w:val="21"/>
              </w:rPr>
              <w:t>rst_n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B138C4" w:rsidRPr="00C911A3" w:rsidRDefault="00B138C4" w:rsidP="00C911A3">
            <w:pPr>
              <w:spacing w:line="400" w:lineRule="exact"/>
              <w:jc w:val="center"/>
              <w:rPr>
                <w:szCs w:val="21"/>
              </w:rPr>
            </w:pPr>
            <w:r w:rsidRPr="00C911A3">
              <w:rPr>
                <w:szCs w:val="21"/>
              </w:rPr>
              <w:t>low</w:t>
            </w:r>
          </w:p>
        </w:tc>
        <w:tc>
          <w:tcPr>
            <w:tcW w:w="7957" w:type="dxa"/>
            <w:shd w:val="clear" w:color="auto" w:fill="auto"/>
            <w:vAlign w:val="center"/>
          </w:tcPr>
          <w:p w:rsidR="00B138C4" w:rsidRPr="00C911A3" w:rsidRDefault="00DC06CB" w:rsidP="00C911A3">
            <w:pPr>
              <w:spacing w:line="400" w:lineRule="exact"/>
              <w:rPr>
                <w:rFonts w:ascii="宋体" w:hAnsi="宋体"/>
                <w:szCs w:val="21"/>
              </w:rPr>
            </w:pPr>
            <w:r w:rsidRPr="00C911A3">
              <w:rPr>
                <w:rFonts w:ascii="宋体" w:hAnsi="宋体" w:hint="eastAsia"/>
                <w:szCs w:val="21"/>
              </w:rPr>
              <w:t>系统复位信号</w:t>
            </w:r>
            <w:r w:rsidR="00B138C4" w:rsidRPr="00C911A3">
              <w:rPr>
                <w:rFonts w:ascii="宋体" w:hAnsi="宋体" w:hint="eastAsia"/>
                <w:szCs w:val="21"/>
              </w:rPr>
              <w:t>，用来</w:t>
            </w:r>
            <w:r w:rsidR="00134BF3" w:rsidRPr="00C911A3">
              <w:rPr>
                <w:rFonts w:ascii="宋体" w:hAnsi="宋体" w:hint="eastAsia"/>
                <w:szCs w:val="21"/>
              </w:rPr>
              <w:t>复位</w:t>
            </w:r>
            <w:r w:rsidR="001B676A">
              <w:rPr>
                <w:rFonts w:hint="eastAsia"/>
                <w:szCs w:val="21"/>
              </w:rPr>
              <w:t>ahb2sram</w:t>
            </w:r>
            <w:r w:rsidR="00AE2061" w:rsidRPr="00C911A3">
              <w:rPr>
                <w:rFonts w:hint="eastAsia"/>
                <w:szCs w:val="21"/>
              </w:rPr>
              <w:t>控制器</w:t>
            </w:r>
            <w:r w:rsidR="00B138C4" w:rsidRPr="00C911A3">
              <w:rPr>
                <w:rFonts w:ascii="宋体" w:hAnsi="宋体" w:hint="eastAsia"/>
                <w:szCs w:val="21"/>
              </w:rPr>
              <w:t>内部所有模块</w:t>
            </w:r>
            <w:r w:rsidR="00AE2061" w:rsidRPr="00C911A3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</w:tbl>
    <w:p w:rsidR="002050D2" w:rsidRPr="00867911" w:rsidRDefault="002050D2" w:rsidP="00867911">
      <w:pPr>
        <w:spacing w:line="400" w:lineRule="exact"/>
        <w:ind w:firstLine="480"/>
        <w:rPr>
          <w:rFonts w:ascii="宋体" w:hAnsi="宋体"/>
          <w:sz w:val="24"/>
          <w:szCs w:val="24"/>
        </w:rPr>
      </w:pPr>
    </w:p>
    <w:p w:rsidR="007F1C71" w:rsidRPr="008A6DF3" w:rsidRDefault="00FE71A0" w:rsidP="00A11A8E">
      <w:pPr>
        <w:pStyle w:val="21"/>
      </w:pPr>
      <w:bookmarkStart w:id="14" w:name="_Toc53685131"/>
      <w:r w:rsidRPr="008A6DF3">
        <w:rPr>
          <w:rFonts w:hint="eastAsia"/>
        </w:rPr>
        <w:t>4.</w:t>
      </w:r>
      <w:r w:rsidR="00EE6399">
        <w:t>3</w:t>
      </w:r>
      <w:r w:rsidR="00C42C36">
        <w:t xml:space="preserve"> </w:t>
      </w:r>
      <w:r w:rsidR="006739EA" w:rsidRPr="008A6DF3">
        <w:rPr>
          <w:rFonts w:hint="eastAsia"/>
        </w:rPr>
        <w:t>代码层次结构</w:t>
      </w:r>
      <w:bookmarkEnd w:id="14"/>
    </w:p>
    <w:p w:rsidR="007F1C71" w:rsidRPr="005605E2" w:rsidRDefault="002349DF" w:rsidP="007F1C71">
      <w:pPr>
        <w:rPr>
          <w:b/>
        </w:rPr>
      </w:pPr>
      <w:r>
        <w:rPr>
          <w:b/>
        </w:rPr>
        <w:t xml:space="preserve">| ─ </w:t>
      </w:r>
      <w:r w:rsidR="007F1C71" w:rsidRPr="005605E2">
        <w:rPr>
          <w:b/>
        </w:rPr>
        <w:t>sim</w:t>
      </w:r>
    </w:p>
    <w:p w:rsidR="007F1C71" w:rsidRPr="005605E2" w:rsidRDefault="007F1C71" w:rsidP="007F1C71">
      <w:pPr>
        <w:rPr>
          <w:b/>
        </w:rPr>
      </w:pPr>
      <w:r w:rsidRPr="005605E2">
        <w:rPr>
          <w:b/>
        </w:rPr>
        <w:t>| ─ syn</w:t>
      </w:r>
    </w:p>
    <w:p w:rsidR="007F1C71" w:rsidRDefault="002349DF" w:rsidP="007F1C71">
      <w:pPr>
        <w:rPr>
          <w:b/>
        </w:rPr>
      </w:pPr>
      <w:r>
        <w:rPr>
          <w:b/>
        </w:rPr>
        <w:t xml:space="preserve">| ─ </w:t>
      </w:r>
      <w:r w:rsidR="007F1C71" w:rsidRPr="005605E2">
        <w:rPr>
          <w:b/>
        </w:rPr>
        <w:t xml:space="preserve">src </w:t>
      </w:r>
    </w:p>
    <w:p w:rsidR="009F022D" w:rsidRDefault="009F022D" w:rsidP="007F1C71">
      <w:pPr>
        <w:rPr>
          <w:b/>
        </w:rPr>
      </w:pPr>
      <w:r>
        <w:rPr>
          <w:b/>
        </w:rPr>
        <w:t>|</w:t>
      </w:r>
      <w:r w:rsidR="008E01C9">
        <w:rPr>
          <w:rFonts w:hint="eastAsia"/>
          <w:b/>
        </w:rPr>
        <w:t xml:space="preserve"> </w:t>
      </w:r>
      <w:r>
        <w:rPr>
          <w:b/>
        </w:rPr>
        <w:t xml:space="preserve">─ ─ </w:t>
      </w:r>
      <w:r w:rsidR="001B676A">
        <w:rPr>
          <w:rFonts w:hint="eastAsia"/>
          <w:b/>
        </w:rPr>
        <w:t>ahb2sram</w:t>
      </w:r>
      <w:r>
        <w:rPr>
          <w:rFonts w:hint="eastAsia"/>
          <w:b/>
        </w:rPr>
        <w:t>.v</w:t>
      </w:r>
    </w:p>
    <w:p w:rsidR="009F022D" w:rsidRDefault="009F022D" w:rsidP="009F022D">
      <w:pPr>
        <w:rPr>
          <w:b/>
        </w:rPr>
      </w:pPr>
      <w:r>
        <w:rPr>
          <w:b/>
        </w:rPr>
        <w:t>|</w:t>
      </w:r>
      <w:r w:rsidR="002349DF">
        <w:rPr>
          <w:rFonts w:hint="eastAsia"/>
          <w:b/>
        </w:rPr>
        <w:t xml:space="preserve"> </w:t>
      </w:r>
      <w:r>
        <w:rPr>
          <w:b/>
        </w:rPr>
        <w:t>─ ─</w:t>
      </w:r>
      <w:r w:rsidR="00F03C7B">
        <w:rPr>
          <w:b/>
        </w:rPr>
        <w:t xml:space="preserve"> </w:t>
      </w:r>
      <w:r w:rsidR="002349DF">
        <w:rPr>
          <w:rFonts w:hint="eastAsia"/>
          <w:b/>
        </w:rPr>
        <w:t>fsm</w:t>
      </w:r>
      <w:r w:rsidR="008E01C9">
        <w:rPr>
          <w:rFonts w:hint="eastAsia"/>
          <w:b/>
        </w:rPr>
        <w:t>.v</w:t>
      </w:r>
    </w:p>
    <w:p w:rsidR="00C071F4" w:rsidRPr="000006E4" w:rsidRDefault="00C071F4" w:rsidP="00C071F4">
      <w:pPr>
        <w:rPr>
          <w:b/>
        </w:rPr>
      </w:pPr>
      <w:r>
        <w:rPr>
          <w:b/>
        </w:rPr>
        <w:t>|</w:t>
      </w:r>
      <w:r w:rsidR="002349DF">
        <w:rPr>
          <w:rFonts w:hint="eastAsia"/>
          <w:b/>
        </w:rPr>
        <w:t xml:space="preserve"> </w:t>
      </w:r>
      <w:r>
        <w:rPr>
          <w:b/>
        </w:rPr>
        <w:t>─ ─</w:t>
      </w:r>
      <w:r w:rsidR="008E01C9">
        <w:rPr>
          <w:rFonts w:hint="eastAsia"/>
          <w:b/>
        </w:rPr>
        <w:t xml:space="preserve"> </w:t>
      </w:r>
      <w:r w:rsidR="002349DF">
        <w:rPr>
          <w:rFonts w:hint="eastAsia"/>
          <w:b/>
        </w:rPr>
        <w:t>addr</w:t>
      </w:r>
      <w:r w:rsidR="002349DF">
        <w:rPr>
          <w:b/>
        </w:rPr>
        <w:t>_chk</w:t>
      </w:r>
      <w:r w:rsidR="002349DF">
        <w:rPr>
          <w:rFonts w:hint="eastAsia"/>
          <w:b/>
        </w:rPr>
        <w:t>.</w:t>
      </w:r>
      <w:r w:rsidR="002349DF">
        <w:rPr>
          <w:b/>
        </w:rPr>
        <w:t>v</w:t>
      </w:r>
    </w:p>
    <w:p w:rsidR="00D34FC5" w:rsidRPr="00D34FC5" w:rsidRDefault="00D34FC5" w:rsidP="00D34FC5">
      <w:pPr>
        <w:rPr>
          <w:b/>
        </w:rPr>
      </w:pPr>
    </w:p>
    <w:p w:rsidR="00D34FC5" w:rsidRPr="00D34FC5" w:rsidRDefault="00D34FC5" w:rsidP="00D34FC5">
      <w:pPr>
        <w:rPr>
          <w:b/>
        </w:rPr>
      </w:pPr>
    </w:p>
    <w:p w:rsidR="00743C6B" w:rsidRDefault="00743C6B" w:rsidP="006A5BAF"/>
    <w:p w:rsidR="00743C6B" w:rsidRDefault="00743C6B" w:rsidP="006A5BAF"/>
    <w:p w:rsidR="002050D2" w:rsidRDefault="002050D2" w:rsidP="006A5BAF"/>
    <w:p w:rsidR="002050D2" w:rsidRDefault="002050D2" w:rsidP="006A5BAF"/>
    <w:p w:rsidR="002050D2" w:rsidRDefault="002050D2" w:rsidP="006A5BAF"/>
    <w:p w:rsidR="002050D2" w:rsidRDefault="002050D2" w:rsidP="006A5BAF"/>
    <w:p w:rsidR="002050D2" w:rsidRDefault="002050D2" w:rsidP="006A5BAF"/>
    <w:p w:rsidR="002050D2" w:rsidRDefault="002050D2" w:rsidP="006A5BAF"/>
    <w:p w:rsidR="00DD2F86" w:rsidRDefault="00DD2F86" w:rsidP="006A5BAF"/>
    <w:p w:rsidR="007F6B50" w:rsidRDefault="007F6B50" w:rsidP="006A5BAF"/>
    <w:p w:rsidR="007F6B50" w:rsidRDefault="007F6B50" w:rsidP="006A5BAF"/>
    <w:p w:rsidR="007F6B50" w:rsidRDefault="007F6B50" w:rsidP="006A5BAF"/>
    <w:p w:rsidR="007F6B50" w:rsidRDefault="007F6B50" w:rsidP="006A5BAF"/>
    <w:p w:rsidR="009F3E7E" w:rsidRPr="00DF7593" w:rsidRDefault="00DF7593" w:rsidP="006B7919">
      <w:pPr>
        <w:pStyle w:val="1"/>
        <w:numPr>
          <w:ilvl w:val="0"/>
          <w:numId w:val="0"/>
        </w:numPr>
        <w:spacing w:before="0" w:after="0" w:line="240" w:lineRule="auto"/>
        <w:rPr>
          <w:rFonts w:ascii="黑体" w:eastAsia="黑体"/>
          <w:sz w:val="32"/>
          <w:szCs w:val="32"/>
        </w:rPr>
      </w:pPr>
      <w:bookmarkStart w:id="15" w:name="_Toc53685132"/>
      <w:r>
        <w:rPr>
          <w:rFonts w:ascii="黑体" w:eastAsia="黑体" w:hint="eastAsia"/>
          <w:sz w:val="32"/>
          <w:szCs w:val="32"/>
        </w:rPr>
        <w:lastRenderedPageBreak/>
        <w:t>5</w:t>
      </w:r>
      <w:r w:rsidR="000D2134">
        <w:rPr>
          <w:rFonts w:ascii="黑体" w:eastAsia="黑体"/>
          <w:sz w:val="32"/>
          <w:szCs w:val="32"/>
        </w:rPr>
        <w:t xml:space="preserve"> </w:t>
      </w:r>
      <w:r w:rsidR="000D2134">
        <w:rPr>
          <w:rFonts w:ascii="黑体" w:eastAsia="黑体" w:hint="eastAsia"/>
          <w:sz w:val="32"/>
          <w:szCs w:val="32"/>
        </w:rPr>
        <w:t>协议的理解</w:t>
      </w:r>
      <w:bookmarkEnd w:id="15"/>
    </w:p>
    <w:p w:rsidR="003676EE" w:rsidRDefault="0093442A" w:rsidP="00A11A8E">
      <w:pPr>
        <w:pStyle w:val="21"/>
      </w:pPr>
      <w:bookmarkStart w:id="16" w:name="_Toc53685133"/>
      <w:r>
        <w:rPr>
          <w:rFonts w:hint="eastAsia"/>
        </w:rPr>
        <w:t>5.1</w:t>
      </w:r>
      <w:r w:rsidR="00C42C36">
        <w:t xml:space="preserve"> </w:t>
      </w:r>
      <w:r w:rsidR="000D2134">
        <w:rPr>
          <w:rFonts w:hint="eastAsia"/>
        </w:rPr>
        <w:t>A</w:t>
      </w:r>
      <w:r w:rsidR="000D2134">
        <w:t>HB</w:t>
      </w:r>
      <w:r w:rsidR="000D2134">
        <w:rPr>
          <w:rFonts w:hint="eastAsia"/>
        </w:rPr>
        <w:t>协议的理解</w:t>
      </w:r>
      <w:bookmarkEnd w:id="16"/>
    </w:p>
    <w:p w:rsidR="00FE791E" w:rsidRDefault="00FE791E" w:rsidP="00FE791E"/>
    <w:p w:rsidR="00743C6B" w:rsidRDefault="00743C6B" w:rsidP="00FE791E"/>
    <w:p w:rsidR="009B6D24" w:rsidRDefault="009B6D24" w:rsidP="006A5BAF"/>
    <w:p w:rsidR="009B6D24" w:rsidRDefault="00C76BFE" w:rsidP="00C76BFE">
      <w:pPr>
        <w:jc w:val="center"/>
      </w:pPr>
      <w:r>
        <w:rPr>
          <w:noProof/>
        </w:rPr>
        <w:drawing>
          <wp:inline distT="0" distB="0" distL="0" distR="0" wp14:anchorId="0ACBDFEF" wp14:editId="20042288">
            <wp:extent cx="2624447" cy="2038607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903" cy="206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E" w:rsidRPr="00C76BFE" w:rsidRDefault="00C76BFE" w:rsidP="00C76BFE">
      <w:pPr>
        <w:pStyle w:val="af5"/>
        <w:jc w:val="center"/>
        <w:rPr>
          <w:rFonts w:ascii="宋体" w:eastAsia="宋体" w:hAnsi="宋体"/>
          <w:sz w:val="21"/>
          <w:szCs w:val="21"/>
        </w:rPr>
      </w:pPr>
      <w:bookmarkStart w:id="17" w:name="_Ref53653182"/>
      <w:bookmarkStart w:id="18" w:name="_Toc53684739"/>
      <w:r w:rsidRPr="00C76BFE">
        <w:rPr>
          <w:rFonts w:ascii="宋体" w:eastAsia="宋体" w:hAnsi="宋体" w:hint="eastAsia"/>
          <w:sz w:val="21"/>
          <w:szCs w:val="21"/>
        </w:rPr>
        <w:t xml:space="preserve">图 </w:t>
      </w:r>
      <w:r w:rsidRPr="00C76BFE">
        <w:rPr>
          <w:rFonts w:ascii="宋体" w:eastAsia="宋体" w:hAnsi="宋体"/>
          <w:sz w:val="21"/>
          <w:szCs w:val="21"/>
        </w:rPr>
        <w:fldChar w:fldCharType="begin"/>
      </w:r>
      <w:r w:rsidRPr="00C76BFE">
        <w:rPr>
          <w:rFonts w:ascii="宋体" w:eastAsia="宋体" w:hAnsi="宋体"/>
          <w:sz w:val="21"/>
          <w:szCs w:val="21"/>
        </w:rPr>
        <w:instrText xml:space="preserve"> </w:instrText>
      </w:r>
      <w:r w:rsidRPr="00C76BFE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C76BFE">
        <w:rPr>
          <w:rFonts w:ascii="宋体" w:eastAsia="宋体" w:hAnsi="宋体"/>
          <w:sz w:val="21"/>
          <w:szCs w:val="21"/>
        </w:rPr>
        <w:instrText xml:space="preserve"> </w:instrText>
      </w:r>
      <w:r w:rsidRPr="00C76BFE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3</w:t>
      </w:r>
      <w:r w:rsidRPr="00C76BFE">
        <w:rPr>
          <w:rFonts w:ascii="宋体" w:eastAsia="宋体" w:hAnsi="宋体"/>
          <w:sz w:val="21"/>
          <w:szCs w:val="21"/>
        </w:rPr>
        <w:fldChar w:fldCharType="end"/>
      </w:r>
      <w:bookmarkEnd w:id="17"/>
      <w:r>
        <w:rPr>
          <w:rFonts w:ascii="宋体" w:eastAsia="宋体" w:hAnsi="宋体"/>
          <w:sz w:val="21"/>
          <w:szCs w:val="21"/>
        </w:rPr>
        <w:t xml:space="preserve"> </w:t>
      </w:r>
      <w:r w:rsidR="00A61B82">
        <w:rPr>
          <w:rFonts w:ascii="宋体" w:eastAsia="宋体" w:hAnsi="宋体" w:hint="eastAsia"/>
          <w:sz w:val="21"/>
          <w:szCs w:val="21"/>
        </w:rPr>
        <w:t>没有等待周期的</w:t>
      </w:r>
      <w:r>
        <w:rPr>
          <w:rFonts w:ascii="宋体" w:eastAsia="宋体" w:hAnsi="宋体"/>
          <w:sz w:val="21"/>
          <w:szCs w:val="21"/>
        </w:rPr>
        <w:t>AHB</w:t>
      </w:r>
      <w:r>
        <w:rPr>
          <w:rFonts w:ascii="宋体" w:eastAsia="宋体" w:hAnsi="宋体" w:hint="eastAsia"/>
          <w:sz w:val="21"/>
          <w:szCs w:val="21"/>
        </w:rPr>
        <w:t>传输</w:t>
      </w:r>
      <w:bookmarkEnd w:id="18"/>
    </w:p>
    <w:p w:rsidR="009B6D24" w:rsidRDefault="009B6D24" w:rsidP="006A5BAF"/>
    <w:p w:rsidR="00B26D90" w:rsidRDefault="00766256" w:rsidP="00766256">
      <w:pPr>
        <w:jc w:val="center"/>
      </w:pPr>
      <w:r>
        <w:rPr>
          <w:noProof/>
        </w:rPr>
        <w:drawing>
          <wp:inline distT="0" distB="0" distL="0" distR="0" wp14:anchorId="680D43D0" wp14:editId="68C0F172">
            <wp:extent cx="3722785" cy="188909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429" cy="19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90" w:rsidRPr="00766256" w:rsidRDefault="00766256" w:rsidP="00766256">
      <w:pPr>
        <w:pStyle w:val="af5"/>
        <w:jc w:val="center"/>
        <w:rPr>
          <w:rFonts w:ascii="宋体" w:eastAsia="宋体" w:hAnsi="宋体"/>
          <w:sz w:val="21"/>
          <w:szCs w:val="21"/>
        </w:rPr>
      </w:pPr>
      <w:bookmarkStart w:id="19" w:name="_Ref53653185"/>
      <w:bookmarkStart w:id="20" w:name="_Toc53684740"/>
      <w:r w:rsidRPr="00766256">
        <w:rPr>
          <w:rFonts w:ascii="宋体" w:eastAsia="宋体" w:hAnsi="宋体" w:hint="eastAsia"/>
          <w:sz w:val="21"/>
          <w:szCs w:val="21"/>
        </w:rPr>
        <w:t xml:space="preserve">图 </w:t>
      </w:r>
      <w:r w:rsidRPr="00766256">
        <w:rPr>
          <w:rFonts w:ascii="宋体" w:eastAsia="宋体" w:hAnsi="宋体"/>
          <w:sz w:val="21"/>
          <w:szCs w:val="21"/>
        </w:rPr>
        <w:fldChar w:fldCharType="begin"/>
      </w:r>
      <w:r w:rsidRPr="00766256">
        <w:rPr>
          <w:rFonts w:ascii="宋体" w:eastAsia="宋体" w:hAnsi="宋体"/>
          <w:sz w:val="21"/>
          <w:szCs w:val="21"/>
        </w:rPr>
        <w:instrText xml:space="preserve"> </w:instrText>
      </w:r>
      <w:r w:rsidRPr="00766256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766256">
        <w:rPr>
          <w:rFonts w:ascii="宋体" w:eastAsia="宋体" w:hAnsi="宋体"/>
          <w:sz w:val="21"/>
          <w:szCs w:val="21"/>
        </w:rPr>
        <w:instrText xml:space="preserve"> </w:instrText>
      </w:r>
      <w:r w:rsidRPr="00766256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4</w:t>
      </w:r>
      <w:r w:rsidRPr="00766256">
        <w:rPr>
          <w:rFonts w:ascii="宋体" w:eastAsia="宋体" w:hAnsi="宋体"/>
          <w:sz w:val="21"/>
          <w:szCs w:val="21"/>
        </w:rPr>
        <w:fldChar w:fldCharType="end"/>
      </w:r>
      <w:bookmarkEnd w:id="19"/>
      <w:r w:rsidRPr="00766256">
        <w:rPr>
          <w:rFonts w:ascii="宋体" w:eastAsia="宋体" w:hAnsi="宋体"/>
          <w:sz w:val="21"/>
          <w:szCs w:val="21"/>
        </w:rPr>
        <w:t xml:space="preserve"> </w:t>
      </w:r>
      <w:r w:rsidRPr="00766256">
        <w:rPr>
          <w:rFonts w:ascii="宋体" w:eastAsia="宋体" w:hAnsi="宋体" w:hint="eastAsia"/>
          <w:sz w:val="21"/>
          <w:szCs w:val="21"/>
        </w:rPr>
        <w:t>带有等待周期的A</w:t>
      </w:r>
      <w:r w:rsidRPr="00766256">
        <w:rPr>
          <w:rFonts w:ascii="宋体" w:eastAsia="宋体" w:hAnsi="宋体"/>
          <w:sz w:val="21"/>
          <w:szCs w:val="21"/>
        </w:rPr>
        <w:t>HB</w:t>
      </w:r>
      <w:r w:rsidRPr="00766256">
        <w:rPr>
          <w:rFonts w:ascii="宋体" w:eastAsia="宋体" w:hAnsi="宋体" w:hint="eastAsia"/>
          <w:sz w:val="21"/>
          <w:szCs w:val="21"/>
        </w:rPr>
        <w:t>传输</w:t>
      </w:r>
      <w:bookmarkEnd w:id="20"/>
    </w:p>
    <w:p w:rsidR="00FF3823" w:rsidRPr="000A1574" w:rsidRDefault="00A61B82" w:rsidP="006A5BAF">
      <w:pPr>
        <w:rPr>
          <w:rFonts w:ascii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Pr="00A61B82">
        <w:rPr>
          <w:rFonts w:ascii="宋体" w:hAnsi="宋体"/>
          <w:sz w:val="24"/>
          <w:szCs w:val="24"/>
        </w:rPr>
        <w:fldChar w:fldCharType="begin"/>
      </w:r>
      <w:r w:rsidRPr="00A61B82">
        <w:rPr>
          <w:rFonts w:ascii="宋体" w:hAnsi="宋体"/>
          <w:sz w:val="24"/>
          <w:szCs w:val="24"/>
        </w:rPr>
        <w:instrText xml:space="preserve"> REF _Ref53653182 \h  \* MERGEFORMAT </w:instrText>
      </w:r>
      <w:r w:rsidRPr="00A61B82">
        <w:rPr>
          <w:rFonts w:ascii="宋体" w:hAnsi="宋体"/>
          <w:sz w:val="24"/>
          <w:szCs w:val="24"/>
        </w:rPr>
      </w:r>
      <w:r w:rsidRPr="00A61B82">
        <w:rPr>
          <w:rFonts w:ascii="宋体" w:hAnsi="宋体"/>
          <w:sz w:val="24"/>
          <w:szCs w:val="24"/>
        </w:rPr>
        <w:fldChar w:fldCharType="separate"/>
      </w:r>
      <w:r w:rsidR="00C672F5" w:rsidRPr="00C672F5">
        <w:rPr>
          <w:rFonts w:ascii="宋体" w:hAnsi="宋体" w:hint="eastAsia"/>
          <w:sz w:val="24"/>
          <w:szCs w:val="24"/>
        </w:rPr>
        <w:t xml:space="preserve">图 </w:t>
      </w:r>
      <w:r w:rsidR="00C672F5" w:rsidRPr="00C672F5">
        <w:rPr>
          <w:rFonts w:ascii="宋体" w:hAnsi="宋体"/>
          <w:sz w:val="24"/>
          <w:szCs w:val="24"/>
        </w:rPr>
        <w:t>3</w:t>
      </w:r>
      <w:r w:rsidRPr="00A61B82"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和</w:t>
      </w:r>
      <w:r w:rsidRPr="00A61B82">
        <w:rPr>
          <w:rFonts w:ascii="宋体" w:hAnsi="宋体"/>
          <w:sz w:val="24"/>
          <w:szCs w:val="24"/>
        </w:rPr>
        <w:fldChar w:fldCharType="begin"/>
      </w:r>
      <w:r w:rsidRPr="00A61B82">
        <w:rPr>
          <w:rFonts w:ascii="宋体" w:hAnsi="宋体"/>
          <w:sz w:val="24"/>
          <w:szCs w:val="24"/>
        </w:rPr>
        <w:instrText xml:space="preserve"> REF _Ref53653185 \h  \* MERGEFORMAT </w:instrText>
      </w:r>
      <w:r w:rsidRPr="00A61B82">
        <w:rPr>
          <w:rFonts w:ascii="宋体" w:hAnsi="宋体"/>
          <w:sz w:val="24"/>
          <w:szCs w:val="24"/>
        </w:rPr>
      </w:r>
      <w:r w:rsidRPr="00A61B82">
        <w:rPr>
          <w:rFonts w:ascii="宋体" w:hAnsi="宋体"/>
          <w:sz w:val="24"/>
          <w:szCs w:val="24"/>
        </w:rPr>
        <w:fldChar w:fldCharType="separate"/>
      </w:r>
      <w:r w:rsidR="00C672F5" w:rsidRPr="00C672F5">
        <w:rPr>
          <w:rFonts w:ascii="宋体" w:hAnsi="宋体" w:hint="eastAsia"/>
          <w:sz w:val="24"/>
          <w:szCs w:val="24"/>
        </w:rPr>
        <w:t xml:space="preserve">图 </w:t>
      </w:r>
      <w:r w:rsidR="00C672F5" w:rsidRPr="00C672F5">
        <w:rPr>
          <w:rFonts w:ascii="宋体" w:hAnsi="宋体"/>
          <w:sz w:val="24"/>
          <w:szCs w:val="24"/>
        </w:rPr>
        <w:t>4</w:t>
      </w:r>
      <w:r w:rsidRPr="00A61B82"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分别表示的A</w:t>
      </w:r>
      <w:r>
        <w:rPr>
          <w:rFonts w:ascii="宋体" w:hAnsi="宋体"/>
          <w:sz w:val="24"/>
          <w:szCs w:val="24"/>
        </w:rPr>
        <w:t>HB</w:t>
      </w:r>
      <w:r>
        <w:rPr>
          <w:rFonts w:ascii="宋体" w:hAnsi="宋体" w:hint="eastAsia"/>
          <w:sz w:val="24"/>
          <w:szCs w:val="24"/>
        </w:rPr>
        <w:t>协议没有等待周期的传输和有等待周期的传输。A</w:t>
      </w:r>
      <w:r>
        <w:rPr>
          <w:rFonts w:ascii="宋体" w:hAnsi="宋体"/>
          <w:sz w:val="24"/>
          <w:szCs w:val="24"/>
        </w:rPr>
        <w:t>HB</w:t>
      </w:r>
      <w:r>
        <w:rPr>
          <w:rFonts w:ascii="宋体" w:hAnsi="宋体" w:hint="eastAsia"/>
          <w:sz w:val="24"/>
          <w:szCs w:val="24"/>
        </w:rPr>
        <w:t>协议规定，第一个有效的传输周期发送控制信号，包括H</w:t>
      </w:r>
      <w:r>
        <w:rPr>
          <w:rFonts w:ascii="宋体" w:hAnsi="宋体"/>
          <w:sz w:val="24"/>
          <w:szCs w:val="24"/>
        </w:rPr>
        <w:t>ADDR</w:t>
      </w:r>
      <w:r>
        <w:rPr>
          <w:rFonts w:ascii="宋体" w:hAnsi="宋体" w:hint="eastAsia"/>
          <w:sz w:val="24"/>
          <w:szCs w:val="24"/>
        </w:rPr>
        <w:t>、H</w:t>
      </w:r>
      <w:r>
        <w:rPr>
          <w:rFonts w:ascii="宋体" w:hAnsi="宋体"/>
          <w:sz w:val="24"/>
          <w:szCs w:val="24"/>
        </w:rPr>
        <w:t>TRANS</w:t>
      </w:r>
      <w:r>
        <w:rPr>
          <w:rFonts w:ascii="宋体" w:hAnsi="宋体" w:hint="eastAsia"/>
          <w:sz w:val="24"/>
          <w:szCs w:val="24"/>
        </w:rPr>
        <w:t>、H</w:t>
      </w:r>
      <w:r>
        <w:rPr>
          <w:rFonts w:ascii="宋体" w:hAnsi="宋体"/>
          <w:sz w:val="24"/>
          <w:szCs w:val="24"/>
        </w:rPr>
        <w:t>WRITE</w:t>
      </w:r>
      <w:r>
        <w:rPr>
          <w:rFonts w:ascii="宋体" w:hAnsi="宋体" w:hint="eastAsia"/>
          <w:sz w:val="24"/>
          <w:szCs w:val="24"/>
        </w:rPr>
        <w:t>、H</w:t>
      </w:r>
      <w:r>
        <w:rPr>
          <w:rFonts w:ascii="宋体" w:hAnsi="宋体"/>
          <w:sz w:val="24"/>
          <w:szCs w:val="24"/>
        </w:rPr>
        <w:t>SIZE</w:t>
      </w:r>
      <w:r>
        <w:rPr>
          <w:rFonts w:ascii="宋体" w:hAnsi="宋体" w:hint="eastAsia"/>
          <w:sz w:val="24"/>
          <w:szCs w:val="24"/>
        </w:rPr>
        <w:t>、H</w:t>
      </w:r>
      <w:r w:rsidR="000A1574">
        <w:rPr>
          <w:rFonts w:ascii="宋体" w:hAnsi="宋体"/>
          <w:sz w:val="24"/>
          <w:szCs w:val="24"/>
        </w:rPr>
        <w:t>SEL</w:t>
      </w:r>
      <w:r w:rsidR="000A1574">
        <w:rPr>
          <w:rFonts w:ascii="宋体" w:hAnsi="宋体" w:hint="eastAsia"/>
          <w:sz w:val="24"/>
          <w:szCs w:val="24"/>
        </w:rPr>
        <w:t>x等</w:t>
      </w:r>
    </w:p>
    <w:p w:rsidR="00FF3823" w:rsidRDefault="000A1574" w:rsidP="006A5BAF">
      <w:pPr>
        <w:rPr>
          <w:rFonts w:ascii="宋体" w:hAnsi="宋体"/>
          <w:sz w:val="24"/>
          <w:szCs w:val="24"/>
        </w:rPr>
      </w:pPr>
      <w:r w:rsidRPr="00263638">
        <w:rPr>
          <w:rFonts w:ascii="宋体" w:hAnsi="宋体" w:hint="eastAsia"/>
          <w:sz w:val="24"/>
          <w:szCs w:val="24"/>
        </w:rPr>
        <w:t>第二个或</w:t>
      </w:r>
      <w:r w:rsidR="00263638">
        <w:rPr>
          <w:rFonts w:ascii="宋体" w:hAnsi="宋体" w:hint="eastAsia"/>
          <w:sz w:val="24"/>
          <w:szCs w:val="24"/>
        </w:rPr>
        <w:t>第</w:t>
      </w:r>
      <w:r w:rsidRPr="00263638">
        <w:rPr>
          <w:rFonts w:ascii="宋体" w:hAnsi="宋体" w:hint="eastAsia"/>
          <w:sz w:val="24"/>
          <w:szCs w:val="24"/>
        </w:rPr>
        <w:t>若干个周期传输H</w:t>
      </w:r>
      <w:r w:rsidRPr="00263638">
        <w:rPr>
          <w:rFonts w:ascii="宋体" w:hAnsi="宋体"/>
          <w:sz w:val="24"/>
          <w:szCs w:val="24"/>
        </w:rPr>
        <w:t xml:space="preserve">RDATA </w:t>
      </w:r>
      <w:r w:rsidRPr="00263638">
        <w:rPr>
          <w:rFonts w:ascii="宋体" w:hAnsi="宋体" w:hint="eastAsia"/>
          <w:sz w:val="24"/>
          <w:szCs w:val="24"/>
        </w:rPr>
        <w:t>或H</w:t>
      </w:r>
      <w:r w:rsidRPr="00263638">
        <w:rPr>
          <w:rFonts w:ascii="宋体" w:hAnsi="宋体"/>
          <w:sz w:val="24"/>
          <w:szCs w:val="24"/>
        </w:rPr>
        <w:t>WDATA</w:t>
      </w:r>
      <w:r w:rsidR="00263638">
        <w:rPr>
          <w:rFonts w:ascii="宋体" w:hAnsi="宋体" w:hint="eastAsia"/>
          <w:sz w:val="24"/>
          <w:szCs w:val="24"/>
        </w:rPr>
        <w:t>。从slave的角度来看，</w:t>
      </w:r>
      <w:r w:rsidR="00724395">
        <w:rPr>
          <w:rFonts w:ascii="宋体" w:hAnsi="宋体" w:hint="eastAsia"/>
          <w:sz w:val="24"/>
          <w:szCs w:val="24"/>
        </w:rPr>
        <w:t>HR</w:t>
      </w:r>
      <w:r w:rsidR="00724395">
        <w:rPr>
          <w:rFonts w:ascii="宋体" w:hAnsi="宋体"/>
          <w:sz w:val="24"/>
          <w:szCs w:val="24"/>
        </w:rPr>
        <w:t>EADY</w:t>
      </w:r>
      <w:r w:rsidR="00263638">
        <w:rPr>
          <w:rFonts w:ascii="宋体" w:hAnsi="宋体" w:hint="eastAsia"/>
          <w:sz w:val="24"/>
          <w:szCs w:val="24"/>
        </w:rPr>
        <w:t>包含HR</w:t>
      </w:r>
      <w:r w:rsidR="00263638">
        <w:rPr>
          <w:rFonts w:ascii="宋体" w:hAnsi="宋体"/>
          <w:sz w:val="24"/>
          <w:szCs w:val="24"/>
        </w:rPr>
        <w:t>EADY_I</w:t>
      </w:r>
      <w:r w:rsidR="00263638">
        <w:rPr>
          <w:rFonts w:ascii="宋体" w:hAnsi="宋体" w:hint="eastAsia"/>
          <w:sz w:val="24"/>
          <w:szCs w:val="24"/>
        </w:rPr>
        <w:t>和H</w:t>
      </w:r>
      <w:r w:rsidR="00263638">
        <w:rPr>
          <w:rFonts w:ascii="宋体" w:hAnsi="宋体"/>
          <w:sz w:val="24"/>
          <w:szCs w:val="24"/>
        </w:rPr>
        <w:t>READY_O</w:t>
      </w:r>
      <w:r w:rsidR="00263638">
        <w:rPr>
          <w:rFonts w:ascii="宋体" w:hAnsi="宋体" w:hint="eastAsia"/>
          <w:sz w:val="24"/>
          <w:szCs w:val="24"/>
        </w:rPr>
        <w:t>两个信号，如果slave要对数据周期进行延长需要将</w:t>
      </w:r>
      <w:r w:rsidR="00263638">
        <w:rPr>
          <w:rFonts w:ascii="宋体" w:hAnsi="宋体"/>
          <w:sz w:val="24"/>
          <w:szCs w:val="24"/>
        </w:rPr>
        <w:t>HREADY_O</w:t>
      </w:r>
      <w:r w:rsidR="00263638">
        <w:rPr>
          <w:rFonts w:ascii="宋体" w:hAnsi="宋体" w:hint="eastAsia"/>
          <w:sz w:val="24"/>
          <w:szCs w:val="24"/>
        </w:rPr>
        <w:t>拉低</w:t>
      </w:r>
      <w:r w:rsidRPr="00263638">
        <w:rPr>
          <w:rFonts w:ascii="宋体" w:hAnsi="宋体" w:hint="eastAsia"/>
          <w:sz w:val="24"/>
          <w:szCs w:val="24"/>
        </w:rPr>
        <w:t>。</w:t>
      </w:r>
      <w:r w:rsidRPr="00A61B82">
        <w:rPr>
          <w:rFonts w:ascii="宋体" w:hAnsi="宋体"/>
          <w:sz w:val="24"/>
          <w:szCs w:val="24"/>
        </w:rPr>
        <w:fldChar w:fldCharType="begin"/>
      </w:r>
      <w:r w:rsidRPr="00A61B82">
        <w:rPr>
          <w:rFonts w:ascii="宋体" w:hAnsi="宋体"/>
          <w:sz w:val="24"/>
          <w:szCs w:val="24"/>
        </w:rPr>
        <w:instrText xml:space="preserve"> REF _Ref53653182 \h  \* MERGEFORMAT </w:instrText>
      </w:r>
      <w:r w:rsidRPr="00A61B82">
        <w:rPr>
          <w:rFonts w:ascii="宋体" w:hAnsi="宋体"/>
          <w:sz w:val="24"/>
          <w:szCs w:val="24"/>
        </w:rPr>
      </w:r>
      <w:r w:rsidRPr="00A61B82">
        <w:rPr>
          <w:rFonts w:ascii="宋体" w:hAnsi="宋体"/>
          <w:sz w:val="24"/>
          <w:szCs w:val="24"/>
        </w:rPr>
        <w:fldChar w:fldCharType="separate"/>
      </w:r>
      <w:r w:rsidR="00C672F5" w:rsidRPr="00C672F5">
        <w:rPr>
          <w:rFonts w:ascii="宋体" w:hAnsi="宋体" w:hint="eastAsia"/>
          <w:sz w:val="24"/>
          <w:szCs w:val="24"/>
        </w:rPr>
        <w:t xml:space="preserve">图 </w:t>
      </w:r>
      <w:r w:rsidR="00C672F5" w:rsidRPr="00C672F5">
        <w:rPr>
          <w:rFonts w:ascii="宋体" w:hAnsi="宋体"/>
          <w:sz w:val="24"/>
          <w:szCs w:val="24"/>
        </w:rPr>
        <w:t>3</w:t>
      </w:r>
      <w:r w:rsidRPr="00A61B82"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在第一个时钟周期给出控制信号，第二个周期传输数据；</w:t>
      </w:r>
      <w:r w:rsidRPr="00A61B82">
        <w:rPr>
          <w:rFonts w:ascii="宋体" w:hAnsi="宋体"/>
          <w:sz w:val="24"/>
          <w:szCs w:val="24"/>
        </w:rPr>
        <w:fldChar w:fldCharType="begin"/>
      </w:r>
      <w:r w:rsidRPr="00A61B82">
        <w:rPr>
          <w:rFonts w:ascii="宋体" w:hAnsi="宋体"/>
          <w:sz w:val="24"/>
          <w:szCs w:val="24"/>
        </w:rPr>
        <w:instrText xml:space="preserve"> REF _Ref53653185 \h  \* MERGEFORMAT </w:instrText>
      </w:r>
      <w:r w:rsidRPr="00A61B82">
        <w:rPr>
          <w:rFonts w:ascii="宋体" w:hAnsi="宋体"/>
          <w:sz w:val="24"/>
          <w:szCs w:val="24"/>
        </w:rPr>
      </w:r>
      <w:r w:rsidRPr="00A61B82">
        <w:rPr>
          <w:rFonts w:ascii="宋体" w:hAnsi="宋体"/>
          <w:sz w:val="24"/>
          <w:szCs w:val="24"/>
        </w:rPr>
        <w:fldChar w:fldCharType="separate"/>
      </w:r>
      <w:r w:rsidR="00C672F5" w:rsidRPr="00C672F5">
        <w:rPr>
          <w:rFonts w:ascii="宋体" w:hAnsi="宋体" w:hint="eastAsia"/>
          <w:sz w:val="24"/>
          <w:szCs w:val="24"/>
        </w:rPr>
        <w:t xml:space="preserve">图 </w:t>
      </w:r>
      <w:r w:rsidR="00C672F5" w:rsidRPr="00C672F5">
        <w:rPr>
          <w:rFonts w:ascii="宋体" w:hAnsi="宋体"/>
          <w:sz w:val="24"/>
          <w:szCs w:val="24"/>
        </w:rPr>
        <w:t>4</w:t>
      </w:r>
      <w:r w:rsidRPr="00A61B82"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第一个时钟周期给出控制信号，但第二和第三个时钟周期</w:t>
      </w:r>
      <w:r w:rsidR="0043233A">
        <w:rPr>
          <w:rFonts w:ascii="宋体" w:hAnsi="宋体" w:hint="eastAsia"/>
          <w:sz w:val="24"/>
          <w:szCs w:val="24"/>
        </w:rPr>
        <w:t>将</w:t>
      </w:r>
      <w:r>
        <w:rPr>
          <w:rFonts w:ascii="宋体" w:hAnsi="宋体" w:hint="eastAsia"/>
          <w:sz w:val="24"/>
          <w:szCs w:val="24"/>
        </w:rPr>
        <w:t>H</w:t>
      </w:r>
      <w:r>
        <w:rPr>
          <w:rFonts w:ascii="宋体" w:hAnsi="宋体"/>
          <w:sz w:val="24"/>
          <w:szCs w:val="24"/>
        </w:rPr>
        <w:t>READY</w:t>
      </w:r>
      <w:r w:rsidR="00263638">
        <w:rPr>
          <w:rFonts w:ascii="宋体" w:hAnsi="宋体"/>
          <w:sz w:val="24"/>
          <w:szCs w:val="24"/>
        </w:rPr>
        <w:t>_O</w:t>
      </w:r>
      <w:r>
        <w:rPr>
          <w:rFonts w:ascii="宋体" w:hAnsi="宋体" w:hint="eastAsia"/>
          <w:sz w:val="24"/>
          <w:szCs w:val="24"/>
        </w:rPr>
        <w:t>拉低，所以第四个时钟周期才是有效的数据传输周期。</w:t>
      </w:r>
    </w:p>
    <w:p w:rsidR="004A7842" w:rsidRPr="0084515F" w:rsidRDefault="004A7842" w:rsidP="0084515F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根据文档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REF _Ref53654371 \r \h </w:instrText>
      </w:r>
      <w:r>
        <w:rPr>
          <w:rFonts w:ascii="宋体" w:hAnsi="宋体"/>
          <w:sz w:val="24"/>
          <w:szCs w:val="24"/>
        </w:rPr>
      </w:r>
      <w:r>
        <w:rPr>
          <w:rFonts w:ascii="宋体" w:hAnsi="宋体"/>
          <w:sz w:val="24"/>
          <w:szCs w:val="24"/>
        </w:rPr>
        <w:fldChar w:fldCharType="separate"/>
      </w:r>
      <w:r w:rsidR="00C672F5">
        <w:rPr>
          <w:rFonts w:ascii="宋体" w:hAnsi="宋体"/>
          <w:sz w:val="24"/>
          <w:szCs w:val="24"/>
        </w:rPr>
        <w:t>[4]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-</w:t>
      </w:r>
      <w:r w:rsidR="00816527">
        <w:rPr>
          <w:rFonts w:ascii="宋体" w:hAnsi="宋体" w:hint="eastAsia"/>
          <w:sz w:val="24"/>
          <w:szCs w:val="24"/>
        </w:rPr>
        <w:t>6</w:t>
      </w:r>
      <w:bookmarkStart w:id="21" w:name="_GoBack"/>
      <w:bookmarkEnd w:id="21"/>
      <w:r>
        <w:rPr>
          <w:rFonts w:ascii="宋体" w:hAnsi="宋体" w:hint="eastAsia"/>
          <w:sz w:val="24"/>
          <w:szCs w:val="24"/>
        </w:rPr>
        <w:t>中note的描述，不同的H</w:t>
      </w:r>
      <w:r>
        <w:rPr>
          <w:rFonts w:ascii="宋体" w:hAnsi="宋体"/>
          <w:sz w:val="24"/>
          <w:szCs w:val="24"/>
        </w:rPr>
        <w:t>SIZE</w:t>
      </w:r>
      <w:r>
        <w:rPr>
          <w:rFonts w:ascii="宋体" w:hAnsi="宋体" w:hint="eastAsia"/>
          <w:sz w:val="24"/>
          <w:szCs w:val="24"/>
        </w:rPr>
        <w:t>数据传输</w:t>
      </w:r>
      <w:r w:rsidR="0084515F">
        <w:rPr>
          <w:rFonts w:ascii="宋体" w:hAnsi="宋体" w:hint="eastAsia"/>
          <w:sz w:val="24"/>
          <w:szCs w:val="24"/>
        </w:rPr>
        <w:t>地址</w:t>
      </w:r>
      <w:r>
        <w:rPr>
          <w:rFonts w:ascii="宋体" w:hAnsi="宋体" w:hint="eastAsia"/>
          <w:sz w:val="24"/>
          <w:szCs w:val="24"/>
        </w:rPr>
        <w:t>具有不同的边界。对于Byte传输，其地址为</w:t>
      </w:r>
      <w:r>
        <w:rPr>
          <w:rFonts w:ascii="宋体" w:hAnsi="宋体" w:hint="eastAsia"/>
          <w:sz w:val="24"/>
        </w:rPr>
        <w:t>0x</w:t>
      </w:r>
      <w:r>
        <w:rPr>
          <w:rFonts w:ascii="宋体" w:hAnsi="宋体"/>
          <w:sz w:val="24"/>
        </w:rPr>
        <w:t>2000_0000</w:t>
      </w:r>
      <w:r>
        <w:rPr>
          <w:rFonts w:ascii="宋体" w:hAnsi="宋体" w:hint="eastAsia"/>
          <w:sz w:val="24"/>
        </w:rPr>
        <w:t>～0</w:t>
      </w:r>
      <w:r>
        <w:rPr>
          <w:rFonts w:ascii="宋体" w:hAnsi="宋体"/>
          <w:sz w:val="24"/>
        </w:rPr>
        <w:t>x2000_07FF</w:t>
      </w:r>
      <w:r>
        <w:rPr>
          <w:rFonts w:ascii="宋体" w:hAnsi="宋体" w:hint="eastAsia"/>
          <w:sz w:val="24"/>
        </w:rPr>
        <w:t>的任意值，对于Half传输，其地址为0x</w:t>
      </w:r>
      <w:r>
        <w:rPr>
          <w:rFonts w:ascii="宋体" w:hAnsi="宋体"/>
          <w:sz w:val="24"/>
        </w:rPr>
        <w:t>2000_0000</w:t>
      </w:r>
      <w:r>
        <w:rPr>
          <w:rFonts w:ascii="宋体" w:hAnsi="宋体" w:hint="eastAsia"/>
          <w:sz w:val="24"/>
        </w:rPr>
        <w:t>、0x</w:t>
      </w:r>
      <w:r>
        <w:rPr>
          <w:rFonts w:ascii="宋体" w:hAnsi="宋体"/>
          <w:sz w:val="24"/>
        </w:rPr>
        <w:t>2000_0002</w:t>
      </w:r>
      <w:r>
        <w:rPr>
          <w:rFonts w:ascii="宋体" w:hAnsi="宋体" w:hint="eastAsia"/>
          <w:sz w:val="24"/>
        </w:rPr>
        <w:t>、0x</w:t>
      </w:r>
      <w:r>
        <w:rPr>
          <w:rFonts w:ascii="宋体" w:hAnsi="宋体"/>
          <w:sz w:val="24"/>
        </w:rPr>
        <w:t>2000_0004</w:t>
      </w:r>
      <w:r>
        <w:rPr>
          <w:rFonts w:ascii="宋体" w:hAnsi="宋体" w:hint="eastAsia"/>
          <w:sz w:val="24"/>
        </w:rPr>
        <w:t>、0x</w:t>
      </w:r>
      <w:r>
        <w:rPr>
          <w:rFonts w:ascii="宋体" w:hAnsi="宋体"/>
          <w:sz w:val="24"/>
        </w:rPr>
        <w:t>2000_0006…</w:t>
      </w:r>
      <w:r>
        <w:rPr>
          <w:rFonts w:ascii="宋体" w:hAnsi="宋体" w:hint="eastAsia"/>
          <w:sz w:val="24"/>
        </w:rPr>
        <w:t>对于Word传输，其地址为0x</w:t>
      </w:r>
      <w:r>
        <w:rPr>
          <w:rFonts w:ascii="宋体" w:hAnsi="宋体"/>
          <w:sz w:val="24"/>
        </w:rPr>
        <w:t>2000_0000</w:t>
      </w:r>
      <w:r>
        <w:rPr>
          <w:rFonts w:ascii="宋体" w:hAnsi="宋体" w:hint="eastAsia"/>
          <w:sz w:val="24"/>
        </w:rPr>
        <w:t>、0x</w:t>
      </w:r>
      <w:r>
        <w:rPr>
          <w:rFonts w:ascii="宋体" w:hAnsi="宋体"/>
          <w:sz w:val="24"/>
        </w:rPr>
        <w:t>2000_0004</w:t>
      </w:r>
      <w:r>
        <w:rPr>
          <w:rFonts w:ascii="宋体" w:hAnsi="宋体" w:hint="eastAsia"/>
          <w:sz w:val="24"/>
        </w:rPr>
        <w:t>、0x</w:t>
      </w:r>
      <w:r>
        <w:rPr>
          <w:rFonts w:ascii="宋体" w:hAnsi="宋体"/>
          <w:sz w:val="24"/>
        </w:rPr>
        <w:t>2000_0008</w:t>
      </w:r>
      <w:r>
        <w:rPr>
          <w:rFonts w:ascii="宋体" w:hAnsi="宋体" w:hint="eastAsia"/>
          <w:sz w:val="24"/>
        </w:rPr>
        <w:t>、0x</w:t>
      </w:r>
      <w:r>
        <w:rPr>
          <w:rFonts w:ascii="宋体" w:hAnsi="宋体"/>
          <w:sz w:val="24"/>
        </w:rPr>
        <w:t>2000_00</w:t>
      </w:r>
      <w:r w:rsidR="00F65FD2">
        <w:rPr>
          <w:rFonts w:ascii="宋体" w:hAnsi="宋体"/>
          <w:sz w:val="24"/>
        </w:rPr>
        <w:t>C</w:t>
      </w:r>
      <w:r>
        <w:rPr>
          <w:rFonts w:ascii="宋体" w:hAnsi="宋体"/>
          <w:sz w:val="24"/>
        </w:rPr>
        <w:t>…</w:t>
      </w:r>
    </w:p>
    <w:p w:rsidR="003F4E7C" w:rsidRDefault="003F4E7C" w:rsidP="003F4E7C">
      <w:pPr>
        <w:pStyle w:val="21"/>
      </w:pPr>
      <w:bookmarkStart w:id="22" w:name="_Toc53685134"/>
      <w:r>
        <w:rPr>
          <w:rFonts w:hint="eastAsia"/>
        </w:rPr>
        <w:lastRenderedPageBreak/>
        <w:t>5.</w:t>
      </w:r>
      <w:r>
        <w:t>2 SRAM</w:t>
      </w:r>
      <w:r>
        <w:rPr>
          <w:rFonts w:hint="eastAsia"/>
        </w:rPr>
        <w:t>读写时序的理解</w:t>
      </w:r>
      <w:bookmarkEnd w:id="22"/>
    </w:p>
    <w:p w:rsidR="0043233A" w:rsidRPr="008A6DF3" w:rsidRDefault="0043233A" w:rsidP="0043233A">
      <w:pPr>
        <w:pStyle w:val="21"/>
      </w:pPr>
      <w:bookmarkStart w:id="23" w:name="_Toc53685135"/>
      <w:r>
        <w:t>5</w:t>
      </w:r>
      <w:r>
        <w:rPr>
          <w:rFonts w:hint="eastAsia"/>
        </w:rPr>
        <w:t>.</w:t>
      </w:r>
      <w:r>
        <w:t xml:space="preserve">2.1 </w:t>
      </w:r>
      <w:r>
        <w:rPr>
          <w:rFonts w:hint="eastAsia"/>
        </w:rPr>
        <w:t>S</w:t>
      </w:r>
      <w:r>
        <w:t>RAM</w:t>
      </w:r>
      <w:r>
        <w:rPr>
          <w:rFonts w:hint="eastAsia"/>
        </w:rPr>
        <w:t>接口框图</w:t>
      </w:r>
      <w:bookmarkEnd w:id="23"/>
    </w:p>
    <w:p w:rsidR="00FF3823" w:rsidRDefault="0043233A" w:rsidP="0043233A">
      <w:pPr>
        <w:jc w:val="center"/>
      </w:pPr>
      <w:r>
        <w:object w:dxaOrig="4711" w:dyaOrig="1996">
          <v:shape id="_x0000_i1027" type="#_x0000_t75" style="width:280.5pt;height:118.3pt" o:ole="">
            <v:imagedata r:id="rId18" o:title=""/>
          </v:shape>
          <o:OLEObject Type="Embed" ProgID="Visio.Drawing.15" ShapeID="_x0000_i1027" DrawAspect="Content" ObjectID="_1674039452" r:id="rId19"/>
        </w:object>
      </w:r>
    </w:p>
    <w:p w:rsidR="00830A25" w:rsidRPr="00830A25" w:rsidRDefault="00830A25" w:rsidP="00830A25">
      <w:pPr>
        <w:pStyle w:val="af5"/>
        <w:jc w:val="center"/>
        <w:rPr>
          <w:rFonts w:ascii="宋体" w:eastAsia="宋体" w:hAnsi="宋体"/>
          <w:sz w:val="21"/>
          <w:szCs w:val="21"/>
        </w:rPr>
      </w:pPr>
      <w:bookmarkStart w:id="24" w:name="_Toc53684741"/>
      <w:r w:rsidRPr="00830A25">
        <w:rPr>
          <w:rFonts w:ascii="宋体" w:eastAsia="宋体" w:hAnsi="宋体" w:hint="eastAsia"/>
          <w:sz w:val="21"/>
          <w:szCs w:val="21"/>
        </w:rPr>
        <w:t xml:space="preserve">图 </w:t>
      </w:r>
      <w:r w:rsidRPr="00830A25">
        <w:rPr>
          <w:rFonts w:ascii="宋体" w:eastAsia="宋体" w:hAnsi="宋体"/>
          <w:sz w:val="21"/>
          <w:szCs w:val="21"/>
        </w:rPr>
        <w:fldChar w:fldCharType="begin"/>
      </w:r>
      <w:r w:rsidRPr="00830A25">
        <w:rPr>
          <w:rFonts w:ascii="宋体" w:eastAsia="宋体" w:hAnsi="宋体"/>
          <w:sz w:val="21"/>
          <w:szCs w:val="21"/>
        </w:rPr>
        <w:instrText xml:space="preserve"> </w:instrText>
      </w:r>
      <w:r w:rsidRPr="00830A25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830A25">
        <w:rPr>
          <w:rFonts w:ascii="宋体" w:eastAsia="宋体" w:hAnsi="宋体"/>
          <w:sz w:val="21"/>
          <w:szCs w:val="21"/>
        </w:rPr>
        <w:instrText xml:space="preserve"> </w:instrText>
      </w:r>
      <w:r w:rsidRPr="00830A25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5</w:t>
      </w:r>
      <w:r w:rsidRPr="00830A25">
        <w:rPr>
          <w:rFonts w:ascii="宋体" w:eastAsia="宋体" w:hAnsi="宋体"/>
          <w:sz w:val="21"/>
          <w:szCs w:val="21"/>
        </w:rPr>
        <w:fldChar w:fldCharType="end"/>
      </w:r>
      <w:r w:rsidRPr="00830A25">
        <w:rPr>
          <w:rFonts w:ascii="宋体" w:eastAsia="宋体" w:hAnsi="宋体"/>
          <w:sz w:val="21"/>
          <w:szCs w:val="21"/>
        </w:rPr>
        <w:t xml:space="preserve"> SRAM</w:t>
      </w:r>
      <w:r w:rsidRPr="00830A25">
        <w:rPr>
          <w:rFonts w:ascii="宋体" w:eastAsia="宋体" w:hAnsi="宋体" w:hint="eastAsia"/>
          <w:sz w:val="21"/>
          <w:szCs w:val="21"/>
        </w:rPr>
        <w:t>接口框图</w:t>
      </w:r>
      <w:bookmarkEnd w:id="24"/>
    </w:p>
    <w:p w:rsidR="00830A25" w:rsidRPr="008A6DF3" w:rsidRDefault="00830A25" w:rsidP="00830A25">
      <w:pPr>
        <w:pStyle w:val="21"/>
      </w:pPr>
      <w:bookmarkStart w:id="25" w:name="_Toc53685136"/>
      <w:r>
        <w:t>5</w:t>
      </w:r>
      <w:r>
        <w:rPr>
          <w:rFonts w:hint="eastAsia"/>
        </w:rPr>
        <w:t>.</w:t>
      </w:r>
      <w:r>
        <w:t>2.</w:t>
      </w:r>
      <w:r w:rsidR="00FA2A53">
        <w:t>2</w:t>
      </w:r>
      <w:r>
        <w:t xml:space="preserve"> </w:t>
      </w:r>
      <w:r>
        <w:rPr>
          <w:rFonts w:hint="eastAsia"/>
        </w:rPr>
        <w:t>S</w:t>
      </w:r>
      <w:r>
        <w:t>RAM</w:t>
      </w:r>
      <w:r>
        <w:rPr>
          <w:rFonts w:hint="eastAsia"/>
        </w:rPr>
        <w:t>接口信号列表</w:t>
      </w:r>
      <w:bookmarkEnd w:id="25"/>
    </w:p>
    <w:p w:rsidR="00FF3823" w:rsidRPr="00830A25" w:rsidRDefault="00830A25" w:rsidP="00830A25">
      <w:pPr>
        <w:pStyle w:val="af5"/>
        <w:keepNext/>
        <w:jc w:val="center"/>
        <w:rPr>
          <w:rFonts w:ascii="宋体" w:eastAsia="宋体" w:hAnsi="宋体"/>
          <w:sz w:val="21"/>
          <w:szCs w:val="21"/>
        </w:rPr>
      </w:pPr>
      <w:bookmarkStart w:id="26" w:name="_Toc53685170"/>
      <w:r w:rsidRPr="00830A25">
        <w:rPr>
          <w:rFonts w:ascii="宋体" w:eastAsia="宋体" w:hAnsi="宋体" w:hint="eastAsia"/>
          <w:sz w:val="21"/>
          <w:szCs w:val="21"/>
        </w:rPr>
        <w:t xml:space="preserve">表 </w:t>
      </w:r>
      <w:r w:rsidRPr="00830A25">
        <w:rPr>
          <w:rFonts w:ascii="宋体" w:eastAsia="宋体" w:hAnsi="宋体"/>
          <w:sz w:val="21"/>
          <w:szCs w:val="21"/>
        </w:rPr>
        <w:fldChar w:fldCharType="begin"/>
      </w:r>
      <w:r w:rsidRPr="00830A25">
        <w:rPr>
          <w:rFonts w:ascii="宋体" w:eastAsia="宋体" w:hAnsi="宋体"/>
          <w:sz w:val="21"/>
          <w:szCs w:val="21"/>
        </w:rPr>
        <w:instrText xml:space="preserve"> </w:instrText>
      </w:r>
      <w:r w:rsidRPr="00830A25">
        <w:rPr>
          <w:rFonts w:ascii="宋体" w:eastAsia="宋体" w:hAnsi="宋体" w:hint="eastAsia"/>
          <w:sz w:val="21"/>
          <w:szCs w:val="21"/>
        </w:rPr>
        <w:instrText>SEQ 表 \* ARABIC</w:instrText>
      </w:r>
      <w:r w:rsidRPr="00830A25">
        <w:rPr>
          <w:rFonts w:ascii="宋体" w:eastAsia="宋体" w:hAnsi="宋体"/>
          <w:sz w:val="21"/>
          <w:szCs w:val="21"/>
        </w:rPr>
        <w:instrText xml:space="preserve"> </w:instrText>
      </w:r>
      <w:r w:rsidRPr="00830A25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3</w:t>
      </w:r>
      <w:r w:rsidRPr="00830A25">
        <w:rPr>
          <w:rFonts w:ascii="宋体" w:eastAsia="宋体" w:hAnsi="宋体"/>
          <w:sz w:val="21"/>
          <w:szCs w:val="21"/>
        </w:rPr>
        <w:fldChar w:fldCharType="end"/>
      </w:r>
      <w:r w:rsidRPr="00830A25">
        <w:rPr>
          <w:rFonts w:ascii="宋体" w:eastAsia="宋体" w:hAnsi="宋体"/>
          <w:sz w:val="21"/>
          <w:szCs w:val="21"/>
        </w:rPr>
        <w:t xml:space="preserve"> SRAM</w:t>
      </w:r>
      <w:r w:rsidRPr="00830A25">
        <w:rPr>
          <w:rFonts w:ascii="宋体" w:eastAsia="宋体" w:hAnsi="宋体" w:hint="eastAsia"/>
          <w:sz w:val="21"/>
          <w:szCs w:val="21"/>
        </w:rPr>
        <w:t>接口信号列表</w:t>
      </w:r>
      <w:bookmarkEnd w:id="26"/>
    </w:p>
    <w:tbl>
      <w:tblPr>
        <w:tblW w:w="47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756"/>
        <w:gridCol w:w="695"/>
        <w:gridCol w:w="950"/>
        <w:gridCol w:w="4974"/>
      </w:tblGrid>
      <w:tr w:rsidR="00830A25" w:rsidRPr="00C911A3" w:rsidTr="00A240DF">
        <w:trPr>
          <w:trHeight w:val="112"/>
          <w:jc w:val="center"/>
        </w:trPr>
        <w:tc>
          <w:tcPr>
            <w:tcW w:w="894" w:type="pct"/>
            <w:tcBorders>
              <w:bottom w:val="single" w:sz="4" w:space="0" w:color="auto"/>
            </w:tcBorders>
            <w:shd w:val="clear" w:color="auto" w:fill="003366"/>
          </w:tcPr>
          <w:p w:rsidR="00830A25" w:rsidRPr="00C911A3" w:rsidRDefault="00830A25" w:rsidP="00A240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信号名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003366"/>
          </w:tcPr>
          <w:p w:rsidR="00830A25" w:rsidRPr="00C911A3" w:rsidRDefault="00830A25" w:rsidP="00A240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位宽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003366"/>
          </w:tcPr>
          <w:p w:rsidR="00830A25" w:rsidRPr="00C911A3" w:rsidRDefault="00830A25" w:rsidP="00A240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方向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shd w:val="clear" w:color="auto" w:fill="003366"/>
          </w:tcPr>
          <w:p w:rsidR="00830A25" w:rsidRPr="00C911A3" w:rsidRDefault="00830A25" w:rsidP="00A240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时钟域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003366"/>
          </w:tcPr>
          <w:p w:rsidR="00830A25" w:rsidRPr="00C911A3" w:rsidRDefault="00830A25" w:rsidP="00A240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830A25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t>CLK</w:t>
            </w:r>
          </w:p>
        </w:tc>
        <w:tc>
          <w:tcPr>
            <w:tcW w:w="421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 w:rsidRPr="00200DCD"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30A25" w:rsidRPr="00200DCD" w:rsidRDefault="00B07E1C" w:rsidP="00830A25">
            <w:pPr>
              <w:jc w:val="center"/>
            </w:pPr>
            <w:r>
              <w:t>CLK</w:t>
            </w:r>
          </w:p>
        </w:tc>
        <w:tc>
          <w:tcPr>
            <w:tcW w:w="2769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t>50</w:t>
            </w:r>
            <w:r w:rsidRPr="00200DCD">
              <w:rPr>
                <w:rFonts w:hint="eastAsia"/>
              </w:rPr>
              <w:t>M</w:t>
            </w:r>
            <w:r w:rsidRPr="00200DCD">
              <w:rPr>
                <w:rFonts w:hint="eastAsia"/>
              </w:rPr>
              <w:t>时钟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hclk</w:t>
            </w:r>
            <w:r>
              <w:rPr>
                <w:rFonts w:hint="eastAsia"/>
              </w:rPr>
              <w:t>同步</w:t>
            </w:r>
          </w:p>
        </w:tc>
      </w:tr>
      <w:tr w:rsidR="00830A25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t>CEN</w:t>
            </w:r>
          </w:p>
        </w:tc>
        <w:tc>
          <w:tcPr>
            <w:tcW w:w="421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 w:rsidRPr="00200DCD"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30A25" w:rsidRPr="00200DCD" w:rsidRDefault="00B07E1C" w:rsidP="00830A25">
            <w:pPr>
              <w:jc w:val="center"/>
            </w:pPr>
            <w:r>
              <w:t>CLK</w:t>
            </w:r>
          </w:p>
        </w:tc>
        <w:tc>
          <w:tcPr>
            <w:tcW w:w="2769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芯片使能信号，“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”有效</w:t>
            </w:r>
          </w:p>
        </w:tc>
      </w:tr>
      <w:tr w:rsidR="00830A25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t>WEN</w:t>
            </w:r>
          </w:p>
        </w:tc>
        <w:tc>
          <w:tcPr>
            <w:tcW w:w="421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t>32</w:t>
            </w:r>
          </w:p>
        </w:tc>
        <w:tc>
          <w:tcPr>
            <w:tcW w:w="387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30A25" w:rsidRPr="00200DCD" w:rsidRDefault="00B07E1C" w:rsidP="00830A25">
            <w:pPr>
              <w:jc w:val="center"/>
            </w:pPr>
            <w:r>
              <w:t>CLK</w:t>
            </w:r>
          </w:p>
        </w:tc>
        <w:tc>
          <w:tcPr>
            <w:tcW w:w="2769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读写控制信号，“</w:t>
            </w:r>
            <w:r>
              <w:t>0</w:t>
            </w:r>
            <w:r>
              <w:rPr>
                <w:rFonts w:hint="eastAsia"/>
              </w:rPr>
              <w:t>”写，“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”读</w:t>
            </w:r>
          </w:p>
        </w:tc>
      </w:tr>
      <w:tr w:rsidR="00830A25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t>A</w:t>
            </w:r>
          </w:p>
        </w:tc>
        <w:tc>
          <w:tcPr>
            <w:tcW w:w="421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t>9</w:t>
            </w:r>
          </w:p>
        </w:tc>
        <w:tc>
          <w:tcPr>
            <w:tcW w:w="387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30A25" w:rsidRPr="00200DCD" w:rsidRDefault="00B07E1C" w:rsidP="00830A25">
            <w:pPr>
              <w:jc w:val="center"/>
            </w:pPr>
            <w:r>
              <w:t>CLK</w:t>
            </w:r>
          </w:p>
        </w:tc>
        <w:tc>
          <w:tcPr>
            <w:tcW w:w="2769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地址线</w:t>
            </w:r>
          </w:p>
        </w:tc>
      </w:tr>
      <w:tr w:rsidR="00830A25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t>D</w:t>
            </w:r>
          </w:p>
        </w:tc>
        <w:tc>
          <w:tcPr>
            <w:tcW w:w="421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t>32</w:t>
            </w:r>
          </w:p>
        </w:tc>
        <w:tc>
          <w:tcPr>
            <w:tcW w:w="387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830A25" w:rsidRPr="00200DCD" w:rsidRDefault="00B07E1C" w:rsidP="00830A25">
            <w:pPr>
              <w:jc w:val="center"/>
            </w:pPr>
            <w:r>
              <w:t>CLK</w:t>
            </w:r>
          </w:p>
        </w:tc>
        <w:tc>
          <w:tcPr>
            <w:tcW w:w="2769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写数据线</w:t>
            </w:r>
          </w:p>
        </w:tc>
      </w:tr>
      <w:tr w:rsidR="00830A25" w:rsidTr="00A240DF">
        <w:trPr>
          <w:jc w:val="center"/>
        </w:trPr>
        <w:tc>
          <w:tcPr>
            <w:tcW w:w="894" w:type="pct"/>
            <w:shd w:val="clear" w:color="auto" w:fill="auto"/>
          </w:tcPr>
          <w:p w:rsidR="00830A25" w:rsidRDefault="00830A25" w:rsidP="00830A25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421" w:type="pct"/>
            <w:shd w:val="clear" w:color="auto" w:fill="auto"/>
          </w:tcPr>
          <w:p w:rsidR="00830A25" w:rsidRDefault="00830A25" w:rsidP="00830A25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87" w:type="pct"/>
            <w:shd w:val="clear" w:color="auto" w:fill="auto"/>
          </w:tcPr>
          <w:p w:rsidR="00830A25" w:rsidRPr="00200DCD" w:rsidRDefault="00830A25" w:rsidP="00830A2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29" w:type="pct"/>
            <w:shd w:val="clear" w:color="auto" w:fill="auto"/>
          </w:tcPr>
          <w:p w:rsidR="00830A25" w:rsidRDefault="00B07E1C" w:rsidP="00830A25">
            <w:pPr>
              <w:jc w:val="center"/>
            </w:pPr>
            <w:r>
              <w:t>CLK</w:t>
            </w:r>
          </w:p>
        </w:tc>
        <w:tc>
          <w:tcPr>
            <w:tcW w:w="2769" w:type="pct"/>
            <w:shd w:val="clear" w:color="auto" w:fill="auto"/>
          </w:tcPr>
          <w:p w:rsidR="00830A25" w:rsidRDefault="00830A25" w:rsidP="00830A25">
            <w:pPr>
              <w:jc w:val="center"/>
            </w:pP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读数据线</w:t>
            </w:r>
          </w:p>
        </w:tc>
      </w:tr>
    </w:tbl>
    <w:p w:rsidR="00FF3823" w:rsidRPr="00830A25" w:rsidRDefault="00FF3823" w:rsidP="006A5BAF"/>
    <w:p w:rsidR="00FA2A53" w:rsidRPr="008A6DF3" w:rsidRDefault="00FA2A53" w:rsidP="00FA2A53">
      <w:pPr>
        <w:pStyle w:val="21"/>
      </w:pPr>
      <w:bookmarkStart w:id="27" w:name="_Toc53685137"/>
      <w:r>
        <w:t>5</w:t>
      </w:r>
      <w:r>
        <w:rPr>
          <w:rFonts w:hint="eastAsia"/>
        </w:rPr>
        <w:t>.</w:t>
      </w:r>
      <w:r w:rsidR="00D3057E">
        <w:t>2.3</w:t>
      </w:r>
      <w:r>
        <w:t xml:space="preserve"> </w:t>
      </w:r>
      <w:r>
        <w:rPr>
          <w:rFonts w:hint="eastAsia"/>
        </w:rPr>
        <w:t>S</w:t>
      </w:r>
      <w:r>
        <w:t>RAM</w:t>
      </w:r>
      <w:r>
        <w:rPr>
          <w:rFonts w:hint="eastAsia"/>
        </w:rPr>
        <w:t>读写时序</w:t>
      </w:r>
      <w:bookmarkEnd w:id="27"/>
      <w:r w:rsidRPr="008A6DF3">
        <w:t xml:space="preserve"> </w:t>
      </w:r>
    </w:p>
    <w:p w:rsidR="00FF3823" w:rsidRDefault="00FF3823" w:rsidP="006A5BAF"/>
    <w:p w:rsidR="00FF3823" w:rsidRDefault="00067BAA" w:rsidP="00067BAA">
      <w:pPr>
        <w:jc w:val="center"/>
      </w:pPr>
      <w:r w:rsidRPr="00067BAA">
        <w:rPr>
          <w:noProof/>
        </w:rPr>
        <w:drawing>
          <wp:inline distT="0" distB="0" distL="0" distR="0">
            <wp:extent cx="5598422" cy="1252236"/>
            <wp:effectExtent l="0" t="0" r="2540" b="5080"/>
            <wp:docPr id="39" name="图片 39" descr="C:\Users\zengp\Documents\3-injoinic-zengp\ahb2sram\sram_timi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engp\Documents\3-injoinic-zengp\ahb2sram\sram_timing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" t="1971" r="35999" b="16096"/>
                    <a:stretch/>
                  </pic:blipFill>
                  <pic:spPr bwMode="auto">
                    <a:xfrm>
                      <a:off x="0" y="0"/>
                      <a:ext cx="5660418" cy="126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823" w:rsidRPr="00030521" w:rsidRDefault="00030521" w:rsidP="00030521">
      <w:pPr>
        <w:pStyle w:val="af5"/>
        <w:jc w:val="center"/>
        <w:rPr>
          <w:rFonts w:ascii="宋体" w:eastAsia="宋体" w:hAnsi="宋体"/>
          <w:sz w:val="21"/>
          <w:szCs w:val="21"/>
        </w:rPr>
      </w:pPr>
      <w:bookmarkStart w:id="28" w:name="_Ref53663697"/>
      <w:bookmarkStart w:id="29" w:name="_Toc53684742"/>
      <w:r w:rsidRPr="00030521">
        <w:rPr>
          <w:rFonts w:ascii="宋体" w:eastAsia="宋体" w:hAnsi="宋体" w:hint="eastAsia"/>
          <w:sz w:val="21"/>
          <w:szCs w:val="21"/>
        </w:rPr>
        <w:t xml:space="preserve">图 </w:t>
      </w:r>
      <w:r w:rsidRPr="00030521">
        <w:rPr>
          <w:rFonts w:ascii="宋体" w:eastAsia="宋体" w:hAnsi="宋体"/>
          <w:sz w:val="21"/>
          <w:szCs w:val="21"/>
        </w:rPr>
        <w:fldChar w:fldCharType="begin"/>
      </w:r>
      <w:r w:rsidRPr="00030521">
        <w:rPr>
          <w:rFonts w:ascii="宋体" w:eastAsia="宋体" w:hAnsi="宋体"/>
          <w:sz w:val="21"/>
          <w:szCs w:val="21"/>
        </w:rPr>
        <w:instrText xml:space="preserve"> </w:instrText>
      </w:r>
      <w:r w:rsidRPr="00030521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030521">
        <w:rPr>
          <w:rFonts w:ascii="宋体" w:eastAsia="宋体" w:hAnsi="宋体"/>
          <w:sz w:val="21"/>
          <w:szCs w:val="21"/>
        </w:rPr>
        <w:instrText xml:space="preserve"> </w:instrText>
      </w:r>
      <w:r w:rsidRPr="00030521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6</w:t>
      </w:r>
      <w:r w:rsidRPr="00030521">
        <w:rPr>
          <w:rFonts w:ascii="宋体" w:eastAsia="宋体" w:hAnsi="宋体"/>
          <w:sz w:val="21"/>
          <w:szCs w:val="21"/>
        </w:rPr>
        <w:fldChar w:fldCharType="end"/>
      </w:r>
      <w:bookmarkEnd w:id="28"/>
      <w:r w:rsidRPr="00030521">
        <w:rPr>
          <w:rFonts w:ascii="宋体" w:eastAsia="宋体" w:hAnsi="宋体"/>
          <w:sz w:val="21"/>
          <w:szCs w:val="21"/>
        </w:rPr>
        <w:t xml:space="preserve"> SRAM</w:t>
      </w:r>
      <w:r w:rsidRPr="00030521">
        <w:rPr>
          <w:rFonts w:ascii="宋体" w:eastAsia="宋体" w:hAnsi="宋体" w:hint="eastAsia"/>
          <w:sz w:val="21"/>
          <w:szCs w:val="21"/>
        </w:rPr>
        <w:t>读写时序</w:t>
      </w:r>
      <w:bookmarkEnd w:id="29"/>
    </w:p>
    <w:p w:rsidR="00FF3823" w:rsidRDefault="00030521" w:rsidP="006A5BA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_Ref53663697 \h</w:instrText>
      </w:r>
      <w:r>
        <w:instrText xml:space="preserve"> </w:instrText>
      </w:r>
      <w:r>
        <w:fldChar w:fldCharType="separate"/>
      </w:r>
      <w:r w:rsidR="00C672F5" w:rsidRPr="00030521">
        <w:rPr>
          <w:rFonts w:ascii="宋体" w:hAnsi="宋体" w:hint="eastAsia"/>
          <w:szCs w:val="21"/>
        </w:rPr>
        <w:t xml:space="preserve">图 </w:t>
      </w:r>
      <w:r w:rsidR="00C672F5">
        <w:rPr>
          <w:rFonts w:ascii="宋体" w:hAnsi="宋体"/>
          <w:noProof/>
          <w:szCs w:val="21"/>
        </w:rPr>
        <w:t>6</w:t>
      </w:r>
      <w:r>
        <w:fldChar w:fldCharType="end"/>
      </w:r>
      <w:r>
        <w:rPr>
          <w:rFonts w:hint="eastAsia"/>
        </w:rPr>
        <w:t>可知</w:t>
      </w:r>
      <w:r>
        <w:t>SRAM</w:t>
      </w:r>
      <w:r w:rsidR="006F5CC6">
        <w:rPr>
          <w:rFonts w:hint="eastAsia"/>
        </w:rPr>
        <w:t>的</w:t>
      </w:r>
      <w:r>
        <w:rPr>
          <w:rFonts w:hint="eastAsia"/>
        </w:rPr>
        <w:t>写控制、写地址和写数据应该在同一个时钟周期产生，而读控制、读地址产生后，读数据在下一个时钟周期才有效。</w:t>
      </w:r>
    </w:p>
    <w:p w:rsidR="00FF3823" w:rsidRDefault="00FF3823" w:rsidP="006A5BAF"/>
    <w:p w:rsidR="00FF3823" w:rsidRDefault="00FF3823" w:rsidP="006A5BAF"/>
    <w:p w:rsidR="00FF3823" w:rsidRDefault="00FF3823" w:rsidP="006A5BAF"/>
    <w:p w:rsidR="00FF3823" w:rsidRDefault="00FF3823" w:rsidP="006A5BAF"/>
    <w:p w:rsidR="006A5BAF" w:rsidRPr="00FE6304" w:rsidRDefault="00FE6304" w:rsidP="006B7919">
      <w:pPr>
        <w:pStyle w:val="1"/>
        <w:numPr>
          <w:ilvl w:val="0"/>
          <w:numId w:val="0"/>
        </w:numPr>
        <w:spacing w:before="0" w:after="0" w:line="240" w:lineRule="auto"/>
        <w:rPr>
          <w:rFonts w:ascii="黑体" w:eastAsia="黑体"/>
          <w:sz w:val="32"/>
          <w:szCs w:val="32"/>
        </w:rPr>
      </w:pPr>
      <w:bookmarkStart w:id="30" w:name="_Toc53685138"/>
      <w:r>
        <w:rPr>
          <w:rFonts w:ascii="黑体" w:eastAsia="黑体" w:hint="eastAsia"/>
          <w:sz w:val="32"/>
          <w:szCs w:val="32"/>
        </w:rPr>
        <w:lastRenderedPageBreak/>
        <w:t>6</w:t>
      </w:r>
      <w:r w:rsidR="00FD298D" w:rsidRPr="00FE6304">
        <w:rPr>
          <w:rFonts w:ascii="黑体" w:eastAsia="黑体" w:hint="eastAsia"/>
          <w:sz w:val="32"/>
          <w:szCs w:val="32"/>
        </w:rPr>
        <w:t>子模块设计</w:t>
      </w:r>
      <w:bookmarkEnd w:id="30"/>
    </w:p>
    <w:p w:rsidR="00B97BCC" w:rsidRDefault="007141B0" w:rsidP="00A11A8E">
      <w:pPr>
        <w:pStyle w:val="21"/>
      </w:pPr>
      <w:bookmarkStart w:id="31" w:name="_Toc53685139"/>
      <w:r>
        <w:rPr>
          <w:rFonts w:hint="eastAsia"/>
        </w:rPr>
        <w:t>6.1</w:t>
      </w:r>
      <w:r w:rsidR="008A146F">
        <w:t xml:space="preserve"> </w:t>
      </w:r>
      <w:r w:rsidR="00310241">
        <w:rPr>
          <w:rFonts w:hint="eastAsia"/>
        </w:rPr>
        <w:t>子模块</w:t>
      </w:r>
      <w:r w:rsidR="00B87153">
        <w:rPr>
          <w:rFonts w:hint="eastAsia"/>
        </w:rPr>
        <w:t>fsm</w:t>
      </w:r>
      <w:bookmarkEnd w:id="31"/>
    </w:p>
    <w:p w:rsidR="00310241" w:rsidRPr="00C729D2" w:rsidRDefault="00C729D2" w:rsidP="00A11A8E">
      <w:pPr>
        <w:pStyle w:val="21"/>
      </w:pPr>
      <w:bookmarkStart w:id="32" w:name="_Toc5368514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6.1.</w:t>
        </w:r>
        <w:r w:rsidR="004B4FA0">
          <w:rPr>
            <w:rFonts w:hint="eastAsia"/>
          </w:rPr>
          <w:t>1</w:t>
        </w:r>
      </w:smartTag>
      <w:r>
        <w:rPr>
          <w:rFonts w:hint="eastAsia"/>
        </w:rPr>
        <w:t xml:space="preserve"> </w:t>
      </w:r>
      <w:r w:rsidR="00310241" w:rsidRPr="00C729D2">
        <w:rPr>
          <w:rFonts w:hint="eastAsia"/>
        </w:rPr>
        <w:t>功能描述</w:t>
      </w:r>
      <w:bookmarkEnd w:id="32"/>
    </w:p>
    <w:p w:rsidR="00B87153" w:rsidRDefault="00B87153" w:rsidP="00B87153">
      <w:pPr>
        <w:snapToGrid w:val="0"/>
        <w:spacing w:beforeLines="50" w:before="156" w:afterLines="50" w:after="156" w:line="240" w:lineRule="atLeast"/>
        <w:ind w:firstLineChars="100" w:firstLine="240"/>
        <w:jc w:val="left"/>
        <w:rPr>
          <w:rFonts w:ascii="宋体" w:hAnsi="宋体"/>
          <w:sz w:val="24"/>
        </w:rPr>
      </w:pPr>
      <w:r w:rsidRPr="00594109">
        <w:rPr>
          <w:rFonts w:ascii="宋体" w:hAnsi="宋体" w:hint="eastAsia"/>
          <w:sz w:val="24"/>
        </w:rPr>
        <w:t>将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HB</w:t>
      </w:r>
      <w:r>
        <w:rPr>
          <w:rFonts w:ascii="宋体" w:hAnsi="宋体" w:hint="eastAsia"/>
          <w:sz w:val="24"/>
        </w:rPr>
        <w:t>读写时序转换为S</w:t>
      </w:r>
      <w:r>
        <w:rPr>
          <w:rFonts w:ascii="宋体" w:hAnsi="宋体"/>
          <w:sz w:val="24"/>
        </w:rPr>
        <w:t>RAM</w:t>
      </w:r>
      <w:r>
        <w:rPr>
          <w:rFonts w:ascii="宋体" w:hAnsi="宋体" w:hint="eastAsia"/>
          <w:sz w:val="24"/>
        </w:rPr>
        <w:t>的读写时序控制</w:t>
      </w:r>
    </w:p>
    <w:p w:rsidR="004B4FA0" w:rsidRDefault="004B4FA0" w:rsidP="00A11A8E">
      <w:pPr>
        <w:pStyle w:val="21"/>
      </w:pPr>
      <w:bookmarkStart w:id="33" w:name="_Toc5368514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6.1.2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接口信号框图</w:t>
      </w:r>
      <w:bookmarkEnd w:id="33"/>
    </w:p>
    <w:p w:rsidR="007F6B50" w:rsidRDefault="007F6B50" w:rsidP="007F6B50"/>
    <w:p w:rsidR="007F6B50" w:rsidRDefault="007F6B50" w:rsidP="007F6B50"/>
    <w:p w:rsidR="007F6B50" w:rsidRDefault="007F6B50" w:rsidP="007F6B50"/>
    <w:p w:rsidR="007F6B50" w:rsidRDefault="007F6B50" w:rsidP="007F6B50"/>
    <w:p w:rsidR="007F6B50" w:rsidRPr="007F6B50" w:rsidRDefault="007F6B50" w:rsidP="007F6B50"/>
    <w:p w:rsidR="006C56BA" w:rsidRDefault="00B87153" w:rsidP="006C56BA">
      <w:pPr>
        <w:keepNext/>
        <w:jc w:val="center"/>
      </w:pPr>
      <w:r>
        <w:object w:dxaOrig="7080" w:dyaOrig="2985">
          <v:shape id="_x0000_i1028" type="#_x0000_t75" style="width:354.4pt;height:149.6pt" o:ole="">
            <v:imagedata r:id="rId21" o:title=""/>
          </v:shape>
          <o:OLEObject Type="Embed" ProgID="Visio.Drawing.15" ShapeID="_x0000_i1028" DrawAspect="Content" ObjectID="_1674039453" r:id="rId22"/>
        </w:object>
      </w:r>
    </w:p>
    <w:p w:rsidR="006C56BA" w:rsidRDefault="006C56BA" w:rsidP="00A24F0D">
      <w:pPr>
        <w:jc w:val="center"/>
      </w:pPr>
      <w:bookmarkStart w:id="34" w:name="_Toc5368474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72F5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="00B87153">
        <w:rPr>
          <w:rFonts w:hint="eastAsia"/>
        </w:rPr>
        <w:t>子模块</w:t>
      </w:r>
      <w:r w:rsidR="00B87153">
        <w:rPr>
          <w:rFonts w:hint="eastAsia"/>
        </w:rPr>
        <w:t>fsm</w:t>
      </w:r>
      <w:r w:rsidR="000F4B5D" w:rsidRPr="008669DB">
        <w:rPr>
          <w:rFonts w:hint="eastAsia"/>
        </w:rPr>
        <w:t>接口信号框图</w:t>
      </w:r>
      <w:bookmarkEnd w:id="34"/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7F6B50" w:rsidRDefault="007F6B50" w:rsidP="00A24F0D">
      <w:pPr>
        <w:jc w:val="center"/>
      </w:pPr>
    </w:p>
    <w:p w:rsidR="003241DC" w:rsidRPr="003241DC" w:rsidRDefault="004B4FA0" w:rsidP="00A11A8E">
      <w:pPr>
        <w:pStyle w:val="21"/>
      </w:pPr>
      <w:bookmarkStart w:id="35" w:name="_Toc5368514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lastRenderedPageBreak/>
          <w:t>6.1.3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接口信号列表</w:t>
      </w:r>
      <w:bookmarkEnd w:id="35"/>
    </w:p>
    <w:p w:rsidR="0057197A" w:rsidRPr="0057197A" w:rsidRDefault="00995F18" w:rsidP="0057197A">
      <w:pPr>
        <w:pStyle w:val="af5"/>
        <w:keepNext/>
        <w:jc w:val="center"/>
        <w:rPr>
          <w:rFonts w:ascii="宋体" w:eastAsia="宋体" w:hAnsi="宋体"/>
          <w:sz w:val="21"/>
          <w:szCs w:val="21"/>
        </w:rPr>
      </w:pPr>
      <w:bookmarkStart w:id="36" w:name="_Toc53685171"/>
      <w:r w:rsidRPr="00420288">
        <w:rPr>
          <w:rFonts w:ascii="宋体" w:eastAsia="宋体" w:hAnsi="宋体" w:hint="eastAsia"/>
          <w:sz w:val="21"/>
          <w:szCs w:val="21"/>
        </w:rPr>
        <w:t xml:space="preserve">表 </w:t>
      </w:r>
      <w:r w:rsidRPr="00420288">
        <w:rPr>
          <w:rFonts w:ascii="宋体" w:eastAsia="宋体" w:hAnsi="宋体"/>
          <w:sz w:val="21"/>
          <w:szCs w:val="21"/>
        </w:rPr>
        <w:fldChar w:fldCharType="begin"/>
      </w:r>
      <w:r w:rsidRPr="00420288">
        <w:rPr>
          <w:rFonts w:ascii="宋体" w:eastAsia="宋体" w:hAnsi="宋体"/>
          <w:sz w:val="21"/>
          <w:szCs w:val="21"/>
        </w:rPr>
        <w:instrText xml:space="preserve"> </w:instrText>
      </w:r>
      <w:r w:rsidRPr="00420288">
        <w:rPr>
          <w:rFonts w:ascii="宋体" w:eastAsia="宋体" w:hAnsi="宋体" w:hint="eastAsia"/>
          <w:sz w:val="21"/>
          <w:szCs w:val="21"/>
        </w:rPr>
        <w:instrText>SEQ 表 \* ARABIC</w:instrText>
      </w:r>
      <w:r w:rsidRPr="00420288">
        <w:rPr>
          <w:rFonts w:ascii="宋体" w:eastAsia="宋体" w:hAnsi="宋体"/>
          <w:sz w:val="21"/>
          <w:szCs w:val="21"/>
        </w:rPr>
        <w:instrText xml:space="preserve"> </w:instrText>
      </w:r>
      <w:r w:rsidRPr="00420288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4</w:t>
      </w:r>
      <w:r w:rsidRPr="00420288">
        <w:rPr>
          <w:rFonts w:ascii="宋体" w:eastAsia="宋体" w:hAnsi="宋体"/>
          <w:sz w:val="21"/>
          <w:szCs w:val="21"/>
        </w:rPr>
        <w:fldChar w:fldCharType="end"/>
      </w:r>
      <w:r w:rsidR="0057197A" w:rsidRPr="0057197A">
        <w:rPr>
          <w:rFonts w:ascii="宋体" w:eastAsia="宋体" w:hAnsi="宋体" w:hint="eastAsia"/>
          <w:sz w:val="21"/>
          <w:szCs w:val="21"/>
        </w:rPr>
        <w:t xml:space="preserve"> </w:t>
      </w:r>
      <w:r w:rsidR="00B87153">
        <w:rPr>
          <w:rFonts w:ascii="宋体" w:eastAsia="宋体" w:hAnsi="宋体" w:hint="eastAsia"/>
          <w:sz w:val="21"/>
          <w:szCs w:val="21"/>
        </w:rPr>
        <w:t>子模块fsm</w:t>
      </w:r>
      <w:r w:rsidR="0057197A" w:rsidRPr="0057197A">
        <w:rPr>
          <w:rFonts w:ascii="宋体" w:eastAsia="宋体" w:hAnsi="宋体" w:hint="eastAsia"/>
          <w:sz w:val="21"/>
          <w:szCs w:val="21"/>
        </w:rPr>
        <w:t>接口信号列表</w:t>
      </w:r>
      <w:bookmarkEnd w:id="36"/>
    </w:p>
    <w:tbl>
      <w:tblPr>
        <w:tblW w:w="47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756"/>
        <w:gridCol w:w="695"/>
        <w:gridCol w:w="950"/>
        <w:gridCol w:w="4974"/>
      </w:tblGrid>
      <w:tr w:rsidR="00B87153" w:rsidRPr="00C911A3" w:rsidTr="00A240DF">
        <w:trPr>
          <w:trHeight w:val="112"/>
          <w:jc w:val="center"/>
        </w:trPr>
        <w:tc>
          <w:tcPr>
            <w:tcW w:w="894" w:type="pct"/>
            <w:tcBorders>
              <w:bottom w:val="single" w:sz="4" w:space="0" w:color="auto"/>
            </w:tcBorders>
            <w:shd w:val="clear" w:color="auto" w:fill="003366"/>
          </w:tcPr>
          <w:p w:rsidR="00B87153" w:rsidRPr="00C911A3" w:rsidRDefault="00B87153" w:rsidP="00A240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信号名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003366"/>
          </w:tcPr>
          <w:p w:rsidR="00B87153" w:rsidRPr="00C911A3" w:rsidRDefault="00B87153" w:rsidP="00A240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位宽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003366"/>
          </w:tcPr>
          <w:p w:rsidR="00B87153" w:rsidRPr="00C911A3" w:rsidRDefault="00B87153" w:rsidP="00A240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方向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shd w:val="clear" w:color="auto" w:fill="003366"/>
          </w:tcPr>
          <w:p w:rsidR="00B87153" w:rsidRPr="00C911A3" w:rsidRDefault="00B87153" w:rsidP="00A240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时钟域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003366"/>
          </w:tcPr>
          <w:p w:rsidR="00B87153" w:rsidRPr="00C911A3" w:rsidRDefault="00B87153" w:rsidP="00A240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11A3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B87153" w:rsidRPr="00C911A3" w:rsidTr="00A240DF">
        <w:trPr>
          <w:trHeight w:val="65"/>
          <w:jc w:val="center"/>
        </w:trPr>
        <w:tc>
          <w:tcPr>
            <w:tcW w:w="5000" w:type="pct"/>
            <w:gridSpan w:val="5"/>
            <w:shd w:val="clear" w:color="auto" w:fill="auto"/>
          </w:tcPr>
          <w:p w:rsidR="00B87153" w:rsidRPr="00C911A3" w:rsidRDefault="00B87153" w:rsidP="00A240DF">
            <w:pPr>
              <w:jc w:val="center"/>
              <w:rPr>
                <w:rFonts w:ascii="宋体" w:hAnsi="宋体"/>
                <w:b/>
                <w:color w:val="003366"/>
              </w:rPr>
            </w:pPr>
            <w:r w:rsidRPr="00C911A3">
              <w:rPr>
                <w:rFonts w:ascii="宋体" w:hAnsi="宋体" w:hint="eastAsia"/>
                <w:b/>
                <w:color w:val="003366"/>
              </w:rPr>
              <w:t>系统复位时钟</w:t>
            </w:r>
          </w:p>
        </w:tc>
      </w:tr>
      <w:tr w:rsidR="00B87153" w:rsidTr="00A240DF">
        <w:trPr>
          <w:trHeight w:val="62"/>
          <w:jc w:val="center"/>
        </w:trPr>
        <w:tc>
          <w:tcPr>
            <w:tcW w:w="894" w:type="pct"/>
            <w:shd w:val="clear" w:color="auto" w:fill="auto"/>
          </w:tcPr>
          <w:p w:rsidR="00B87153" w:rsidRDefault="00B87153" w:rsidP="00B87153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421" w:type="pct"/>
            <w:shd w:val="clear" w:color="auto" w:fill="auto"/>
          </w:tcPr>
          <w:p w:rsidR="00B87153" w:rsidRDefault="00B87153" w:rsidP="00A240DF">
            <w:r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B87153" w:rsidRDefault="00B87153" w:rsidP="00A240DF">
            <w:r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B87153" w:rsidRDefault="00B87153" w:rsidP="00A240DF">
            <w:r>
              <w:t>h</w:t>
            </w:r>
            <w:r>
              <w:rPr>
                <w:rFonts w:hint="eastAsia"/>
              </w:rPr>
              <w:t>clk</w:t>
            </w:r>
          </w:p>
        </w:tc>
        <w:tc>
          <w:tcPr>
            <w:tcW w:w="2769" w:type="pct"/>
            <w:shd w:val="clear" w:color="auto" w:fill="auto"/>
          </w:tcPr>
          <w:p w:rsidR="00B87153" w:rsidRDefault="00B87153" w:rsidP="00B87153">
            <w:pPr>
              <w:jc w:val="center"/>
            </w:pPr>
            <w:r>
              <w:rPr>
                <w:rFonts w:hint="eastAsia"/>
              </w:rPr>
              <w:t>系统时钟，</w:t>
            </w:r>
            <w:r>
              <w:rPr>
                <w:rFonts w:hint="eastAsia"/>
              </w:rPr>
              <w:t>50</w:t>
            </w:r>
            <w:r>
              <w:t>MH</w:t>
            </w:r>
            <w:r>
              <w:rPr>
                <w:rFonts w:hint="eastAsia"/>
              </w:rPr>
              <w:t>z</w:t>
            </w:r>
          </w:p>
        </w:tc>
      </w:tr>
      <w:tr w:rsidR="00B87153" w:rsidTr="00A240DF">
        <w:trPr>
          <w:trHeight w:val="62"/>
          <w:jc w:val="center"/>
        </w:trPr>
        <w:tc>
          <w:tcPr>
            <w:tcW w:w="894" w:type="pct"/>
            <w:shd w:val="clear" w:color="auto" w:fill="auto"/>
          </w:tcPr>
          <w:p w:rsidR="00B87153" w:rsidRDefault="00B87153" w:rsidP="00B87153">
            <w:pPr>
              <w:jc w:val="center"/>
            </w:pPr>
            <w:r>
              <w:rPr>
                <w:rFonts w:hint="eastAsia"/>
              </w:rPr>
              <w:t>rst_n</w:t>
            </w:r>
          </w:p>
        </w:tc>
        <w:tc>
          <w:tcPr>
            <w:tcW w:w="421" w:type="pct"/>
            <w:shd w:val="clear" w:color="auto" w:fill="auto"/>
          </w:tcPr>
          <w:p w:rsidR="00B87153" w:rsidRDefault="00B87153" w:rsidP="00A240DF">
            <w:r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B87153" w:rsidRDefault="00B87153" w:rsidP="00A240DF">
            <w:r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B87153" w:rsidRDefault="00B87153" w:rsidP="00A240DF">
            <w:r>
              <w:rPr>
                <w:rFonts w:hint="eastAsia"/>
              </w:rPr>
              <w:t>异步</w:t>
            </w:r>
          </w:p>
        </w:tc>
        <w:tc>
          <w:tcPr>
            <w:tcW w:w="2769" w:type="pct"/>
            <w:shd w:val="clear" w:color="auto" w:fill="auto"/>
          </w:tcPr>
          <w:p w:rsidR="00B87153" w:rsidRDefault="00B87153" w:rsidP="00B87153">
            <w:pPr>
              <w:jc w:val="center"/>
            </w:pPr>
            <w:r>
              <w:rPr>
                <w:rFonts w:hint="eastAsia"/>
              </w:rPr>
              <w:t>系统复位</w:t>
            </w:r>
          </w:p>
        </w:tc>
      </w:tr>
      <w:tr w:rsidR="00B87153" w:rsidTr="00A240DF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:rsidR="00B87153" w:rsidRDefault="00B87153" w:rsidP="00A240DF">
            <w:pPr>
              <w:jc w:val="center"/>
            </w:pPr>
            <w:r w:rsidRPr="008B7044">
              <w:rPr>
                <w:b/>
                <w:color w:val="003366"/>
              </w:rPr>
              <w:t>AHB</w:t>
            </w:r>
            <w:r w:rsidRPr="008B7044">
              <w:rPr>
                <w:rFonts w:hint="eastAsia"/>
                <w:b/>
                <w:color w:val="003366"/>
              </w:rPr>
              <w:t>总线接口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ahb</w:t>
            </w:r>
            <w:r w:rsidRPr="00200DCD">
              <w:rPr>
                <w:rFonts w:hint="eastAsia"/>
              </w:rPr>
              <w:t>_</w:t>
            </w:r>
            <w:r>
              <w:t>wdata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32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写数据线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ahb</w:t>
            </w:r>
            <w:r w:rsidRPr="00200DCD">
              <w:rPr>
                <w:rFonts w:hint="eastAsia"/>
              </w:rPr>
              <w:t>_</w:t>
            </w:r>
            <w:r>
              <w:t>addr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32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地址线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ahb_write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1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读写控制，“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”写，“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”读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ahb_size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3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Default="00B87153" w:rsidP="00A240DF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传输数据大小</w:t>
            </w:r>
          </w:p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half-word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word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ahb_trans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2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 w:rsidRPr="00200DCD"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传输类型，</w:t>
            </w:r>
          </w:p>
        </w:tc>
      </w:tr>
      <w:tr w:rsidR="00B87153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Default="00B87153" w:rsidP="00A240DF">
            <w:pPr>
              <w:jc w:val="center"/>
            </w:pPr>
            <w:r>
              <w:rPr>
                <w:rFonts w:hint="eastAsia"/>
              </w:rPr>
              <w:t>ahb</w:t>
            </w:r>
            <w:r>
              <w:t>_sel</w:t>
            </w:r>
          </w:p>
        </w:tc>
        <w:tc>
          <w:tcPr>
            <w:tcW w:w="421" w:type="pct"/>
            <w:shd w:val="clear" w:color="auto" w:fill="auto"/>
          </w:tcPr>
          <w:p w:rsidR="00B87153" w:rsidRDefault="00B87153" w:rsidP="00A240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B87153" w:rsidRDefault="00B87153" w:rsidP="00A240DF">
            <w:pPr>
              <w:jc w:val="center"/>
            </w:pPr>
            <w:r>
              <w:rPr>
                <w:rFonts w:hint="eastAsia"/>
              </w:rPr>
              <w:t>h</w:t>
            </w:r>
            <w:r>
              <w:t>clk</w:t>
            </w:r>
          </w:p>
        </w:tc>
        <w:tc>
          <w:tcPr>
            <w:tcW w:w="2769" w:type="pct"/>
            <w:shd w:val="clear" w:color="auto" w:fill="auto"/>
          </w:tcPr>
          <w:p w:rsidR="00B87153" w:rsidRDefault="00B87153" w:rsidP="00A240DF">
            <w:pPr>
              <w:jc w:val="center"/>
            </w:pPr>
            <w:r>
              <w:t>AHB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信号，“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”有效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Default="00B87153" w:rsidP="00A240DF">
            <w:pPr>
              <w:jc w:val="center"/>
            </w:pPr>
            <w:r>
              <w:rPr>
                <w:rFonts w:hint="eastAsia"/>
              </w:rPr>
              <w:t>r</w:t>
            </w:r>
            <w:r>
              <w:t>eady_in</w:t>
            </w:r>
          </w:p>
        </w:tc>
        <w:tc>
          <w:tcPr>
            <w:tcW w:w="421" w:type="pct"/>
            <w:shd w:val="clear" w:color="auto" w:fill="auto"/>
          </w:tcPr>
          <w:p w:rsidR="00B87153" w:rsidRDefault="00B87153" w:rsidP="00A240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准备输入信号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ahb</w:t>
            </w:r>
            <w:r w:rsidRPr="00200DCD">
              <w:rPr>
                <w:rFonts w:hint="eastAsia"/>
              </w:rPr>
              <w:t>_</w:t>
            </w:r>
            <w:r>
              <w:t>r</w:t>
            </w:r>
            <w:r w:rsidRPr="00200DCD">
              <w:rPr>
                <w:rFonts w:hint="eastAsia"/>
              </w:rPr>
              <w:t>data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32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 w:rsidRPr="00200DCD">
              <w:rPr>
                <w:rFonts w:hint="eastAsia"/>
              </w:rPr>
              <w:t>o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读数据线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t>ready_out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 w:rsidRPr="00200DCD"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 w:rsidRPr="00200DCD">
              <w:rPr>
                <w:rFonts w:hint="eastAsia"/>
              </w:rPr>
              <w:t>o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Pr="00200DCD" w:rsidRDefault="00B87153" w:rsidP="00A240DF">
            <w:pPr>
              <w:jc w:val="center"/>
            </w:pPr>
            <w:r>
              <w:rPr>
                <w:rFonts w:hint="eastAsia"/>
              </w:rPr>
              <w:t>准备输出信号</w:t>
            </w:r>
          </w:p>
        </w:tc>
      </w:tr>
      <w:tr w:rsidR="00B87153" w:rsidRPr="00200DCD" w:rsidTr="00B87153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:rsidR="00B87153" w:rsidRDefault="00B87153" w:rsidP="00A240DF">
            <w:pPr>
              <w:jc w:val="center"/>
            </w:pPr>
            <w:r>
              <w:rPr>
                <w:rFonts w:hint="eastAsia"/>
                <w:b/>
                <w:color w:val="003366"/>
              </w:rPr>
              <w:t>S</w:t>
            </w:r>
            <w:r>
              <w:rPr>
                <w:b/>
                <w:color w:val="003366"/>
              </w:rPr>
              <w:t>RAM</w:t>
            </w:r>
            <w:r w:rsidRPr="002904BE">
              <w:rPr>
                <w:rFonts w:hint="eastAsia"/>
                <w:b/>
                <w:color w:val="003366"/>
              </w:rPr>
              <w:t>接口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sram</w:t>
            </w:r>
            <w:r>
              <w:rPr>
                <w:rFonts w:hint="eastAsia"/>
              </w:rPr>
              <w:t>_</w:t>
            </w:r>
            <w:r>
              <w:t>cen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 w:rsidRPr="00200DCD"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o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芯片使能信号，“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”有效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sram_wen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32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o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读写控制信号，“</w:t>
            </w:r>
            <w:r>
              <w:t>0</w:t>
            </w:r>
            <w:r>
              <w:rPr>
                <w:rFonts w:hint="eastAsia"/>
              </w:rPr>
              <w:t>”写，“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”读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sram_addr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9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o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地址线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sram_wdata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32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o</w:t>
            </w:r>
          </w:p>
        </w:tc>
        <w:tc>
          <w:tcPr>
            <w:tcW w:w="529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写数据线</w:t>
            </w:r>
          </w:p>
        </w:tc>
      </w:tr>
      <w:tr w:rsidR="00B87153" w:rsidRPr="00200DCD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Default="00B87153" w:rsidP="00B87153">
            <w:pPr>
              <w:jc w:val="center"/>
            </w:pPr>
            <w:r>
              <w:rPr>
                <w:rFonts w:hint="eastAsia"/>
              </w:rPr>
              <w:t>sram</w:t>
            </w:r>
            <w:r>
              <w:t>_rdata</w:t>
            </w:r>
          </w:p>
        </w:tc>
        <w:tc>
          <w:tcPr>
            <w:tcW w:w="421" w:type="pct"/>
            <w:shd w:val="clear" w:color="auto" w:fill="auto"/>
          </w:tcPr>
          <w:p w:rsidR="00B87153" w:rsidRDefault="00B87153" w:rsidP="00B8715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B87153" w:rsidRDefault="00B87153" w:rsidP="00B87153">
            <w:pPr>
              <w:jc w:val="center"/>
            </w:pPr>
            <w:r>
              <w:rPr>
                <w:rFonts w:hint="eastAsia"/>
              </w:rPr>
              <w:t>hclk</w:t>
            </w:r>
          </w:p>
        </w:tc>
        <w:tc>
          <w:tcPr>
            <w:tcW w:w="2769" w:type="pct"/>
            <w:shd w:val="clear" w:color="auto" w:fill="auto"/>
          </w:tcPr>
          <w:p w:rsidR="00B87153" w:rsidRDefault="00B87153" w:rsidP="00B87153">
            <w:pPr>
              <w:jc w:val="center"/>
            </w:pP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读数据线</w:t>
            </w:r>
          </w:p>
        </w:tc>
      </w:tr>
      <w:tr w:rsidR="00B87153" w:rsidTr="00A240DF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:rsidR="00B87153" w:rsidRDefault="00B87153" w:rsidP="00B87153">
            <w:pPr>
              <w:jc w:val="center"/>
            </w:pPr>
            <w:r w:rsidRPr="002904BE">
              <w:rPr>
                <w:rFonts w:hint="eastAsia"/>
                <w:b/>
                <w:color w:val="003366"/>
              </w:rPr>
              <w:t>其他接口</w:t>
            </w:r>
          </w:p>
        </w:tc>
      </w:tr>
      <w:tr w:rsidR="00B87153" w:rsidTr="00A240DF">
        <w:trPr>
          <w:jc w:val="center"/>
        </w:trPr>
        <w:tc>
          <w:tcPr>
            <w:tcW w:w="894" w:type="pct"/>
            <w:shd w:val="clear" w:color="auto" w:fill="auto"/>
          </w:tcPr>
          <w:p w:rsidR="00B87153" w:rsidRDefault="00B87153" w:rsidP="00B87153">
            <w:pPr>
              <w:jc w:val="center"/>
            </w:pPr>
            <w:r>
              <w:rPr>
                <w:rFonts w:hint="eastAsia"/>
              </w:rPr>
              <w:t>addr</w:t>
            </w:r>
            <w:r>
              <w:t>_chk_err</w:t>
            </w:r>
          </w:p>
        </w:tc>
        <w:tc>
          <w:tcPr>
            <w:tcW w:w="421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B87153" w:rsidRPr="00200DCD" w:rsidRDefault="00B87153" w:rsidP="00B87153">
            <w:pPr>
              <w:jc w:val="center"/>
            </w:pPr>
            <w:r>
              <w:t>o</w:t>
            </w:r>
          </w:p>
        </w:tc>
        <w:tc>
          <w:tcPr>
            <w:tcW w:w="529" w:type="pct"/>
            <w:shd w:val="clear" w:color="auto" w:fill="auto"/>
          </w:tcPr>
          <w:p w:rsidR="00B87153" w:rsidRDefault="00B87153" w:rsidP="00B87153">
            <w:pPr>
              <w:jc w:val="center"/>
            </w:pPr>
            <w:r>
              <w:rPr>
                <w:rFonts w:hint="eastAsia"/>
              </w:rPr>
              <w:t>h</w:t>
            </w:r>
            <w:r>
              <w:t>clk</w:t>
            </w:r>
          </w:p>
        </w:tc>
        <w:tc>
          <w:tcPr>
            <w:tcW w:w="2769" w:type="pct"/>
            <w:shd w:val="clear" w:color="auto" w:fill="auto"/>
          </w:tcPr>
          <w:p w:rsidR="00B87153" w:rsidRDefault="00B87153" w:rsidP="00B87153">
            <w:pPr>
              <w:jc w:val="center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地址与传输数据大小不匹配时给出指示，“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”有效</w:t>
            </w:r>
          </w:p>
        </w:tc>
      </w:tr>
    </w:tbl>
    <w:p w:rsidR="002A21E6" w:rsidRPr="00B87153" w:rsidRDefault="002A21E6" w:rsidP="00743C6B"/>
    <w:p w:rsidR="004B4FA0" w:rsidRDefault="004B4FA0" w:rsidP="00A11A8E">
      <w:pPr>
        <w:pStyle w:val="21"/>
      </w:pPr>
      <w:bookmarkStart w:id="37" w:name="_Toc5368514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6.1.4</w:t>
        </w:r>
      </w:smartTag>
      <w:r>
        <w:rPr>
          <w:rFonts w:hint="eastAsia"/>
        </w:rPr>
        <w:t xml:space="preserve"> </w:t>
      </w:r>
      <w:r w:rsidR="00736DF5">
        <w:rPr>
          <w:rFonts w:hint="eastAsia"/>
        </w:rPr>
        <w:t>读写时序设计</w:t>
      </w:r>
      <w:bookmarkEnd w:id="37"/>
    </w:p>
    <w:p w:rsidR="00F93366" w:rsidRDefault="00F93366" w:rsidP="00F93366"/>
    <w:p w:rsidR="00F93366" w:rsidRDefault="00F93366" w:rsidP="00F93366"/>
    <w:p w:rsidR="00F93366" w:rsidRDefault="00F93366" w:rsidP="00F93366"/>
    <w:p w:rsidR="00F93366" w:rsidRDefault="00F93366" w:rsidP="00F93366"/>
    <w:p w:rsidR="00F93366" w:rsidRDefault="00F93366" w:rsidP="00F93366"/>
    <w:p w:rsidR="00F93366" w:rsidRDefault="00F93366" w:rsidP="00F93366"/>
    <w:p w:rsidR="00F93366" w:rsidRDefault="00F93366" w:rsidP="00F93366"/>
    <w:p w:rsidR="00F93366" w:rsidRDefault="00F93366" w:rsidP="00F93366"/>
    <w:p w:rsidR="00F93366" w:rsidRPr="00F93366" w:rsidRDefault="00F93366" w:rsidP="00F93366"/>
    <w:p w:rsidR="00AA5835" w:rsidRPr="00C729D2" w:rsidRDefault="00AA5835" w:rsidP="00AA5835">
      <w:pPr>
        <w:pStyle w:val="21"/>
      </w:pPr>
      <w:bookmarkStart w:id="38" w:name="_Toc53685144"/>
      <w:r w:rsidRPr="009E43C7">
        <w:lastRenderedPageBreak/>
        <w:t>6.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 w:rsidRPr="009E43C7">
        <w:t xml:space="preserve">.1 </w:t>
      </w:r>
      <w:r>
        <w:rPr>
          <w:rFonts w:hint="eastAsia"/>
        </w:rPr>
        <w:t>连续</w:t>
      </w:r>
      <w:r>
        <w:rPr>
          <w:rFonts w:hint="eastAsia"/>
        </w:rPr>
        <w:t>4</w:t>
      </w:r>
      <w:r>
        <w:rPr>
          <w:rFonts w:hint="eastAsia"/>
        </w:rPr>
        <w:t>拍写时序</w:t>
      </w:r>
      <w:bookmarkEnd w:id="38"/>
    </w:p>
    <w:p w:rsidR="00AA5835" w:rsidRPr="00AA5835" w:rsidRDefault="00AA5835" w:rsidP="00AA5835"/>
    <w:p w:rsidR="0073430C" w:rsidRDefault="0073430C" w:rsidP="00D51DBA">
      <w:pPr>
        <w:jc w:val="center"/>
      </w:pPr>
      <w:r>
        <w:rPr>
          <w:noProof/>
        </w:rPr>
        <w:drawing>
          <wp:inline distT="0" distB="0" distL="0" distR="0" wp14:anchorId="30E4EDD3" wp14:editId="1CAF4D92">
            <wp:extent cx="3739302" cy="47459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63" t="630" r="63294" b="6453"/>
                    <a:stretch/>
                  </pic:blipFill>
                  <pic:spPr bwMode="auto">
                    <a:xfrm>
                      <a:off x="0" y="0"/>
                      <a:ext cx="3776078" cy="47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BF8" w:rsidRDefault="00180BF8" w:rsidP="00180BF8">
      <w:pPr>
        <w:jc w:val="center"/>
      </w:pPr>
      <w:bookmarkStart w:id="39" w:name="_Toc5368474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72F5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 w:rsidR="00736DF5">
        <w:rPr>
          <w:rFonts w:hint="eastAsia"/>
        </w:rPr>
        <w:t>子模块</w:t>
      </w:r>
      <w:r w:rsidR="00736DF5">
        <w:rPr>
          <w:rFonts w:hint="eastAsia"/>
        </w:rPr>
        <w:t>fsm</w:t>
      </w:r>
      <w:r w:rsidR="0073430C">
        <w:rPr>
          <w:rFonts w:hint="eastAsia"/>
        </w:rPr>
        <w:t>连续</w:t>
      </w:r>
      <w:r w:rsidR="0073430C">
        <w:rPr>
          <w:rFonts w:hint="eastAsia"/>
        </w:rPr>
        <w:t>4</w:t>
      </w:r>
      <w:r w:rsidR="0073430C">
        <w:rPr>
          <w:rFonts w:hint="eastAsia"/>
        </w:rPr>
        <w:t>拍</w:t>
      </w:r>
      <w:r w:rsidR="00D97337">
        <w:rPr>
          <w:rFonts w:hint="eastAsia"/>
        </w:rPr>
        <w:t>写</w:t>
      </w:r>
      <w:r w:rsidR="0073430C">
        <w:rPr>
          <w:rFonts w:hint="eastAsia"/>
        </w:rPr>
        <w:t>时序</w:t>
      </w:r>
      <w:bookmarkEnd w:id="39"/>
    </w:p>
    <w:p w:rsidR="00110E53" w:rsidRDefault="00110E53" w:rsidP="00BB7452"/>
    <w:p w:rsidR="00E17EC6" w:rsidRDefault="00E17EC6" w:rsidP="00BB7452"/>
    <w:p w:rsidR="00E17EC6" w:rsidRDefault="00E17EC6" w:rsidP="00BB7452"/>
    <w:p w:rsidR="00AA5835" w:rsidRDefault="00AA5835" w:rsidP="00BB7452"/>
    <w:p w:rsidR="00AA5835" w:rsidRDefault="00AA5835" w:rsidP="00BB7452"/>
    <w:p w:rsidR="00AA5835" w:rsidRDefault="00AA5835" w:rsidP="00BB7452"/>
    <w:p w:rsidR="00AA5835" w:rsidRDefault="00AA5835" w:rsidP="00BB7452"/>
    <w:p w:rsidR="00AA5835" w:rsidRDefault="00AA5835" w:rsidP="00BB7452"/>
    <w:p w:rsidR="00AA5835" w:rsidRDefault="00AA5835" w:rsidP="00BB7452"/>
    <w:p w:rsidR="00AA5835" w:rsidRDefault="00AA5835" w:rsidP="00BB7452"/>
    <w:p w:rsidR="00AA5835" w:rsidRDefault="00AA5835" w:rsidP="00BB7452"/>
    <w:p w:rsidR="00F93366" w:rsidRDefault="00F93366" w:rsidP="00BB7452"/>
    <w:p w:rsidR="00F93366" w:rsidRDefault="00F93366" w:rsidP="00BB7452"/>
    <w:p w:rsidR="00AA5835" w:rsidRPr="00C729D2" w:rsidRDefault="00AA5835" w:rsidP="00AA5835">
      <w:pPr>
        <w:pStyle w:val="21"/>
      </w:pPr>
      <w:bookmarkStart w:id="40" w:name="_Toc53685145"/>
      <w:r w:rsidRPr="009E43C7">
        <w:lastRenderedPageBreak/>
        <w:t>6.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 w:rsidRPr="009E43C7">
        <w:t xml:space="preserve"> </w:t>
      </w:r>
      <w:r>
        <w:rPr>
          <w:rFonts w:hint="eastAsia"/>
        </w:rPr>
        <w:t>连续</w:t>
      </w:r>
      <w:r>
        <w:rPr>
          <w:rFonts w:hint="eastAsia"/>
        </w:rPr>
        <w:t>4</w:t>
      </w:r>
      <w:r>
        <w:rPr>
          <w:rFonts w:hint="eastAsia"/>
        </w:rPr>
        <w:t>拍读时序</w:t>
      </w:r>
      <w:bookmarkEnd w:id="40"/>
    </w:p>
    <w:p w:rsidR="00AA5835" w:rsidRDefault="00AA5835" w:rsidP="00BB7452"/>
    <w:p w:rsidR="00E17EC6" w:rsidRDefault="00D97337" w:rsidP="00D97337">
      <w:pPr>
        <w:jc w:val="center"/>
      </w:pPr>
      <w:r>
        <w:rPr>
          <w:noProof/>
        </w:rPr>
        <w:drawing>
          <wp:inline distT="0" distB="0" distL="0" distR="0" wp14:anchorId="4A63D415" wp14:editId="089FAE6C">
            <wp:extent cx="331602" cy="409971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63" t="726" r="95834" b="5067"/>
                    <a:stretch/>
                  </pic:blipFill>
                  <pic:spPr bwMode="auto">
                    <a:xfrm>
                      <a:off x="0" y="0"/>
                      <a:ext cx="331602" cy="409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A2BC4" wp14:editId="3DC61A4E">
            <wp:extent cx="2569187" cy="4066717"/>
            <wp:effectExtent l="0" t="0" r="317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9904" t="605" r="40374" b="5146"/>
                    <a:stretch/>
                  </pic:blipFill>
                  <pic:spPr bwMode="auto">
                    <a:xfrm>
                      <a:off x="0" y="0"/>
                      <a:ext cx="2609605" cy="413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337" w:rsidRDefault="00D97337" w:rsidP="00D97337">
      <w:pPr>
        <w:jc w:val="center"/>
      </w:pPr>
      <w:bookmarkStart w:id="41" w:name="_Toc5368474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72F5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子模块</w:t>
      </w:r>
      <w:r>
        <w:rPr>
          <w:rFonts w:hint="eastAsia"/>
        </w:rPr>
        <w:t>fsm</w:t>
      </w:r>
      <w:r>
        <w:rPr>
          <w:rFonts w:hint="eastAsia"/>
        </w:rPr>
        <w:t>连续</w:t>
      </w:r>
      <w:r>
        <w:rPr>
          <w:rFonts w:hint="eastAsia"/>
        </w:rPr>
        <w:t>4</w:t>
      </w:r>
      <w:r>
        <w:rPr>
          <w:rFonts w:hint="eastAsia"/>
        </w:rPr>
        <w:t>拍读时序</w:t>
      </w:r>
      <w:bookmarkEnd w:id="41"/>
    </w:p>
    <w:p w:rsidR="001D21A1" w:rsidRPr="00C729D2" w:rsidRDefault="001D21A1" w:rsidP="001D21A1">
      <w:pPr>
        <w:pStyle w:val="21"/>
      </w:pPr>
      <w:bookmarkStart w:id="42" w:name="_Toc53685146"/>
      <w:r w:rsidRPr="009E43C7">
        <w:lastRenderedPageBreak/>
        <w:t>6.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 w:rsidRPr="009E43C7">
        <w:t xml:space="preserve"> </w:t>
      </w:r>
      <w:r>
        <w:rPr>
          <w:rFonts w:hint="eastAsia"/>
        </w:rPr>
        <w:t>写</w:t>
      </w:r>
      <w:r>
        <w:rPr>
          <w:rFonts w:hint="eastAsia"/>
        </w:rPr>
        <w:t>1</w:t>
      </w:r>
      <w:r>
        <w:rPr>
          <w:rFonts w:hint="eastAsia"/>
        </w:rPr>
        <w:t>拍后紧跟读</w:t>
      </w:r>
      <w:r>
        <w:rPr>
          <w:rFonts w:hint="eastAsia"/>
        </w:rPr>
        <w:t>1</w:t>
      </w:r>
      <w:r>
        <w:rPr>
          <w:rFonts w:hint="eastAsia"/>
        </w:rPr>
        <w:t>拍</w:t>
      </w:r>
      <w:bookmarkEnd w:id="42"/>
    </w:p>
    <w:p w:rsidR="00E17EC6" w:rsidRDefault="006110C4" w:rsidP="001D21A1">
      <w:pPr>
        <w:jc w:val="center"/>
      </w:pPr>
      <w:r>
        <w:rPr>
          <w:noProof/>
        </w:rPr>
        <w:drawing>
          <wp:inline distT="0" distB="0" distL="0" distR="0" wp14:anchorId="56A9CFF8" wp14:editId="76267F0F">
            <wp:extent cx="546100" cy="591153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95389"/>
                    <a:stretch/>
                  </pic:blipFill>
                  <pic:spPr bwMode="auto">
                    <a:xfrm>
                      <a:off x="0" y="0"/>
                      <a:ext cx="546429" cy="591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40DF" w:rsidRPr="00A240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BCC330" wp14:editId="5EC1DA40">
            <wp:extent cx="4277495" cy="588835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8059" r="5680"/>
                    <a:stretch/>
                  </pic:blipFill>
                  <pic:spPr bwMode="auto">
                    <a:xfrm>
                      <a:off x="0" y="0"/>
                      <a:ext cx="4289935" cy="590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EC6" w:rsidRPr="005944DC" w:rsidRDefault="005944DC" w:rsidP="005944DC">
      <w:pPr>
        <w:pStyle w:val="af5"/>
        <w:jc w:val="center"/>
        <w:rPr>
          <w:rFonts w:ascii="Times New Roman" w:eastAsia="宋体" w:hAnsi="Times New Roman" w:cs="Times New Roman"/>
          <w:sz w:val="21"/>
        </w:rPr>
      </w:pPr>
      <w:bookmarkStart w:id="43" w:name="_Toc53684746"/>
      <w:r w:rsidRPr="005944DC">
        <w:rPr>
          <w:rFonts w:ascii="Times New Roman" w:eastAsia="宋体" w:hAnsi="Times New Roman" w:cs="Times New Roman" w:hint="eastAsia"/>
          <w:sz w:val="21"/>
        </w:rPr>
        <w:t>图</w:t>
      </w:r>
      <w:r w:rsidRPr="005944DC">
        <w:rPr>
          <w:rFonts w:ascii="Times New Roman" w:eastAsia="宋体" w:hAnsi="Times New Roman" w:cs="Times New Roman" w:hint="eastAsia"/>
          <w:sz w:val="21"/>
        </w:rPr>
        <w:t xml:space="preserve"> </w:t>
      </w:r>
      <w:r w:rsidRPr="005944DC">
        <w:rPr>
          <w:rFonts w:ascii="Times New Roman" w:eastAsia="宋体" w:hAnsi="Times New Roman" w:cs="Times New Roman"/>
          <w:sz w:val="21"/>
        </w:rPr>
        <w:fldChar w:fldCharType="begin"/>
      </w:r>
      <w:r w:rsidRPr="005944DC">
        <w:rPr>
          <w:rFonts w:ascii="Times New Roman" w:eastAsia="宋体" w:hAnsi="Times New Roman" w:cs="Times New Roman"/>
          <w:sz w:val="21"/>
        </w:rPr>
        <w:instrText xml:space="preserve"> </w:instrText>
      </w:r>
      <w:r w:rsidRPr="005944DC">
        <w:rPr>
          <w:rFonts w:ascii="Times New Roman" w:eastAsia="宋体" w:hAnsi="Times New Roman" w:cs="Times New Roman" w:hint="eastAsia"/>
          <w:sz w:val="21"/>
        </w:rPr>
        <w:instrText xml:space="preserve">SEQ </w:instrText>
      </w:r>
      <w:r w:rsidRPr="005944DC">
        <w:rPr>
          <w:rFonts w:ascii="Times New Roman" w:eastAsia="宋体" w:hAnsi="Times New Roman" w:cs="Times New Roman" w:hint="eastAsia"/>
          <w:sz w:val="21"/>
        </w:rPr>
        <w:instrText>图</w:instrText>
      </w:r>
      <w:r w:rsidRPr="005944DC">
        <w:rPr>
          <w:rFonts w:ascii="Times New Roman" w:eastAsia="宋体" w:hAnsi="Times New Roman" w:cs="Times New Roman" w:hint="eastAsia"/>
          <w:sz w:val="21"/>
        </w:rPr>
        <w:instrText xml:space="preserve"> \* ARABIC</w:instrText>
      </w:r>
      <w:r w:rsidRPr="005944DC">
        <w:rPr>
          <w:rFonts w:ascii="Times New Roman" w:eastAsia="宋体" w:hAnsi="Times New Roman" w:cs="Times New Roman"/>
          <w:sz w:val="21"/>
        </w:rPr>
        <w:instrText xml:space="preserve"> </w:instrText>
      </w:r>
      <w:r w:rsidRPr="005944DC">
        <w:rPr>
          <w:rFonts w:ascii="Times New Roman" w:eastAsia="宋体" w:hAnsi="Times New Roman" w:cs="Times New Roman"/>
          <w:sz w:val="21"/>
        </w:rPr>
        <w:fldChar w:fldCharType="separate"/>
      </w:r>
      <w:r w:rsidR="00C672F5">
        <w:rPr>
          <w:rFonts w:ascii="Times New Roman" w:eastAsia="宋体" w:hAnsi="Times New Roman" w:cs="Times New Roman"/>
          <w:noProof/>
          <w:sz w:val="21"/>
        </w:rPr>
        <w:t>10</w:t>
      </w:r>
      <w:r w:rsidRPr="005944DC">
        <w:rPr>
          <w:rFonts w:ascii="Times New Roman" w:eastAsia="宋体" w:hAnsi="Times New Roman" w:cs="Times New Roman"/>
          <w:sz w:val="21"/>
        </w:rPr>
        <w:fldChar w:fldCharType="end"/>
      </w:r>
      <w:r w:rsidRPr="005944DC">
        <w:rPr>
          <w:rFonts w:ascii="Times New Roman" w:eastAsia="宋体" w:hAnsi="Times New Roman" w:cs="Times New Roman"/>
          <w:sz w:val="21"/>
        </w:rPr>
        <w:t xml:space="preserve"> </w:t>
      </w:r>
      <w:r w:rsidRPr="005944DC">
        <w:rPr>
          <w:rFonts w:ascii="Times New Roman" w:eastAsia="宋体" w:hAnsi="Times New Roman" w:cs="Times New Roman" w:hint="eastAsia"/>
          <w:sz w:val="21"/>
        </w:rPr>
        <w:t>子模块</w:t>
      </w:r>
      <w:r w:rsidRPr="005944DC">
        <w:rPr>
          <w:rFonts w:ascii="Times New Roman" w:eastAsia="宋体" w:hAnsi="Times New Roman" w:cs="Times New Roman" w:hint="eastAsia"/>
          <w:sz w:val="21"/>
        </w:rPr>
        <w:t>fsm</w:t>
      </w:r>
      <w:r w:rsidRPr="005944DC">
        <w:rPr>
          <w:rFonts w:ascii="Times New Roman" w:eastAsia="宋体" w:hAnsi="Times New Roman" w:cs="Times New Roman" w:hint="eastAsia"/>
          <w:sz w:val="21"/>
        </w:rPr>
        <w:t>写</w:t>
      </w:r>
      <w:r w:rsidRPr="005944DC">
        <w:rPr>
          <w:rFonts w:ascii="Times New Roman" w:eastAsia="宋体" w:hAnsi="Times New Roman" w:cs="Times New Roman" w:hint="eastAsia"/>
          <w:sz w:val="21"/>
        </w:rPr>
        <w:t>1</w:t>
      </w:r>
      <w:r w:rsidRPr="005944DC">
        <w:rPr>
          <w:rFonts w:ascii="Times New Roman" w:eastAsia="宋体" w:hAnsi="Times New Roman" w:cs="Times New Roman" w:hint="eastAsia"/>
          <w:sz w:val="21"/>
        </w:rPr>
        <w:t>拍后紧跟读</w:t>
      </w:r>
      <w:r w:rsidRPr="005944DC">
        <w:rPr>
          <w:rFonts w:ascii="Times New Roman" w:eastAsia="宋体" w:hAnsi="Times New Roman" w:cs="Times New Roman" w:hint="eastAsia"/>
          <w:sz w:val="21"/>
        </w:rPr>
        <w:t>1</w:t>
      </w:r>
      <w:r w:rsidRPr="005944DC">
        <w:rPr>
          <w:rFonts w:ascii="Times New Roman" w:eastAsia="宋体" w:hAnsi="Times New Roman" w:cs="Times New Roman" w:hint="eastAsia"/>
          <w:sz w:val="21"/>
        </w:rPr>
        <w:t>拍时序</w:t>
      </w:r>
      <w:bookmarkEnd w:id="43"/>
    </w:p>
    <w:p w:rsidR="00E17EC6" w:rsidRDefault="00E17EC6" w:rsidP="00BB7452"/>
    <w:p w:rsidR="00E17EC6" w:rsidRDefault="00E17EC6" w:rsidP="00BB7452"/>
    <w:p w:rsidR="005944DC" w:rsidRDefault="005944DC" w:rsidP="005944DC">
      <w:pPr>
        <w:pStyle w:val="21"/>
      </w:pPr>
      <w:bookmarkStart w:id="44" w:name="_Toc53685147"/>
      <w:r>
        <w:rPr>
          <w:rFonts w:hint="eastAsia"/>
        </w:rPr>
        <w:lastRenderedPageBreak/>
        <w:t xml:space="preserve">6.1.5 </w:t>
      </w:r>
      <w:r>
        <w:rPr>
          <w:rFonts w:hint="eastAsia"/>
        </w:rPr>
        <w:t>状态转移图</w:t>
      </w:r>
      <w:bookmarkEnd w:id="44"/>
    </w:p>
    <w:p w:rsidR="00E17EC6" w:rsidRDefault="005944DC" w:rsidP="005944DC">
      <w:pPr>
        <w:jc w:val="center"/>
      </w:pPr>
      <w:r>
        <w:object w:dxaOrig="4695" w:dyaOrig="3076">
          <v:shape id="_x0000_i1029" type="#_x0000_t75" style="width:235.15pt;height:153.8pt" o:ole="">
            <v:imagedata r:id="rId25" o:title=""/>
          </v:shape>
          <o:OLEObject Type="Embed" ProgID="Visio.Drawing.15" ShapeID="_x0000_i1029" DrawAspect="Content" ObjectID="_1674039454" r:id="rId26"/>
        </w:object>
      </w:r>
    </w:p>
    <w:p w:rsidR="00E17EC6" w:rsidRPr="00C519DA" w:rsidRDefault="00C519DA" w:rsidP="00C519DA">
      <w:pPr>
        <w:pStyle w:val="af5"/>
        <w:jc w:val="center"/>
        <w:rPr>
          <w:rFonts w:ascii="Times New Roman" w:eastAsia="宋体" w:hAnsi="Times New Roman" w:cs="Times New Roman"/>
          <w:sz w:val="21"/>
        </w:rPr>
      </w:pPr>
      <w:bookmarkStart w:id="45" w:name="_Toc53684747"/>
      <w:r w:rsidRPr="00C519DA">
        <w:rPr>
          <w:rFonts w:ascii="Times New Roman" w:eastAsia="宋体" w:hAnsi="Times New Roman" w:cs="Times New Roman" w:hint="eastAsia"/>
          <w:sz w:val="21"/>
        </w:rPr>
        <w:t>图</w:t>
      </w:r>
      <w:r w:rsidRPr="00C519DA">
        <w:rPr>
          <w:rFonts w:ascii="Times New Roman" w:eastAsia="宋体" w:hAnsi="Times New Roman" w:cs="Times New Roman" w:hint="eastAsia"/>
          <w:sz w:val="21"/>
        </w:rPr>
        <w:t xml:space="preserve"> </w:t>
      </w:r>
      <w:r w:rsidRPr="00C519DA">
        <w:rPr>
          <w:rFonts w:ascii="Times New Roman" w:eastAsia="宋体" w:hAnsi="Times New Roman" w:cs="Times New Roman"/>
          <w:sz w:val="21"/>
        </w:rPr>
        <w:fldChar w:fldCharType="begin"/>
      </w:r>
      <w:r w:rsidRPr="00C519DA">
        <w:rPr>
          <w:rFonts w:ascii="Times New Roman" w:eastAsia="宋体" w:hAnsi="Times New Roman" w:cs="Times New Roman"/>
          <w:sz w:val="21"/>
        </w:rPr>
        <w:instrText xml:space="preserve"> </w:instrText>
      </w:r>
      <w:r w:rsidRPr="00C519DA">
        <w:rPr>
          <w:rFonts w:ascii="Times New Roman" w:eastAsia="宋体" w:hAnsi="Times New Roman" w:cs="Times New Roman" w:hint="eastAsia"/>
          <w:sz w:val="21"/>
        </w:rPr>
        <w:instrText xml:space="preserve">SEQ </w:instrText>
      </w:r>
      <w:r w:rsidRPr="00C519DA">
        <w:rPr>
          <w:rFonts w:ascii="Times New Roman" w:eastAsia="宋体" w:hAnsi="Times New Roman" w:cs="Times New Roman" w:hint="eastAsia"/>
          <w:sz w:val="21"/>
        </w:rPr>
        <w:instrText>图</w:instrText>
      </w:r>
      <w:r w:rsidRPr="00C519DA">
        <w:rPr>
          <w:rFonts w:ascii="Times New Roman" w:eastAsia="宋体" w:hAnsi="Times New Roman" w:cs="Times New Roman" w:hint="eastAsia"/>
          <w:sz w:val="21"/>
        </w:rPr>
        <w:instrText xml:space="preserve"> \* ARABIC</w:instrText>
      </w:r>
      <w:r w:rsidRPr="00C519DA">
        <w:rPr>
          <w:rFonts w:ascii="Times New Roman" w:eastAsia="宋体" w:hAnsi="Times New Roman" w:cs="Times New Roman"/>
          <w:sz w:val="21"/>
        </w:rPr>
        <w:instrText xml:space="preserve"> </w:instrText>
      </w:r>
      <w:r w:rsidRPr="00C519DA">
        <w:rPr>
          <w:rFonts w:ascii="Times New Roman" w:eastAsia="宋体" w:hAnsi="Times New Roman" w:cs="Times New Roman"/>
          <w:sz w:val="21"/>
        </w:rPr>
        <w:fldChar w:fldCharType="separate"/>
      </w:r>
      <w:r w:rsidR="00C672F5">
        <w:rPr>
          <w:rFonts w:ascii="Times New Roman" w:eastAsia="宋体" w:hAnsi="Times New Roman" w:cs="Times New Roman"/>
          <w:noProof/>
          <w:sz w:val="21"/>
        </w:rPr>
        <w:t>11</w:t>
      </w:r>
      <w:r w:rsidRPr="00C519DA">
        <w:rPr>
          <w:rFonts w:ascii="Times New Roman" w:eastAsia="宋体" w:hAnsi="Times New Roman" w:cs="Times New Roman"/>
          <w:sz w:val="21"/>
        </w:rPr>
        <w:fldChar w:fldCharType="end"/>
      </w:r>
      <w:r>
        <w:rPr>
          <w:rFonts w:ascii="Times New Roman" w:eastAsia="宋体" w:hAnsi="Times New Roman" w:cs="Times New Roman" w:hint="eastAsia"/>
          <w:sz w:val="21"/>
        </w:rPr>
        <w:t>子模块</w:t>
      </w:r>
      <w:r>
        <w:rPr>
          <w:rFonts w:ascii="Times New Roman" w:eastAsia="宋体" w:hAnsi="Times New Roman" w:cs="Times New Roman" w:hint="eastAsia"/>
          <w:sz w:val="21"/>
        </w:rPr>
        <w:t>fsm</w:t>
      </w:r>
      <w:r>
        <w:rPr>
          <w:rFonts w:ascii="Times New Roman" w:eastAsia="宋体" w:hAnsi="Times New Roman" w:cs="Times New Roman" w:hint="eastAsia"/>
          <w:sz w:val="21"/>
        </w:rPr>
        <w:t>状态转移图</w:t>
      </w:r>
      <w:bookmarkEnd w:id="45"/>
    </w:p>
    <w:p w:rsidR="00E17EC6" w:rsidRDefault="00E17EC6" w:rsidP="00BB7452"/>
    <w:p w:rsidR="006519DD" w:rsidRDefault="00EE2D9C" w:rsidP="006519DD">
      <w:pPr>
        <w:pStyle w:val="21"/>
      </w:pPr>
      <w:bookmarkStart w:id="46" w:name="_Toc53685148"/>
      <w:r>
        <w:rPr>
          <w:rFonts w:hint="eastAsia"/>
        </w:rPr>
        <w:t>6.1.</w:t>
      </w:r>
      <w:r>
        <w:t>6</w:t>
      </w:r>
      <w:r w:rsidR="006519DD">
        <w:rPr>
          <w:rFonts w:hint="eastAsia"/>
        </w:rPr>
        <w:t xml:space="preserve"> </w:t>
      </w:r>
      <w:r w:rsidR="006519DD">
        <w:rPr>
          <w:rFonts w:hint="eastAsia"/>
        </w:rPr>
        <w:t>设计实现与</w:t>
      </w:r>
      <w:r w:rsidR="006519DD">
        <w:rPr>
          <w:rFonts w:hint="eastAsia"/>
        </w:rPr>
        <w:t>S</w:t>
      </w:r>
      <w:r w:rsidR="006519DD">
        <w:t>RAM</w:t>
      </w:r>
      <w:r w:rsidR="006519DD">
        <w:rPr>
          <w:rFonts w:hint="eastAsia"/>
        </w:rPr>
        <w:t>控制信号表</w:t>
      </w:r>
      <w:bookmarkEnd w:id="46"/>
    </w:p>
    <w:p w:rsidR="00E17EC6" w:rsidRPr="006519DD" w:rsidRDefault="006519DD" w:rsidP="00BB7452">
      <w:pPr>
        <w:rPr>
          <w:rFonts w:ascii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7C19A3">
        <w:t>1</w:t>
      </w:r>
      <w:r w:rsidR="007C19A3">
        <w:rPr>
          <w:rFonts w:hint="eastAsia"/>
        </w:rPr>
        <w:t>、</w:t>
      </w:r>
      <w:r>
        <w:rPr>
          <w:rFonts w:ascii="宋体" w:hAnsi="宋体" w:hint="eastAsia"/>
          <w:sz w:val="24"/>
          <w:szCs w:val="24"/>
        </w:rPr>
        <w:t>在A</w:t>
      </w:r>
      <w:r>
        <w:rPr>
          <w:rFonts w:ascii="宋体" w:hAnsi="宋体"/>
          <w:sz w:val="24"/>
          <w:szCs w:val="24"/>
        </w:rPr>
        <w:t>HB</w:t>
      </w:r>
      <w:r>
        <w:rPr>
          <w:rFonts w:ascii="宋体" w:hAnsi="宋体" w:hint="eastAsia"/>
          <w:sz w:val="24"/>
          <w:szCs w:val="24"/>
        </w:rPr>
        <w:t>传输有效(</w:t>
      </w:r>
      <w:r>
        <w:rPr>
          <w:rFonts w:ascii="宋体" w:hAnsi="宋体"/>
          <w:sz w:val="24"/>
          <w:szCs w:val="24"/>
        </w:rPr>
        <w:t>ahb_vld</w:t>
      </w:r>
      <w:r>
        <w:rPr>
          <w:rFonts w:ascii="宋体" w:hAnsi="宋体" w:hint="eastAsia"/>
          <w:sz w:val="24"/>
          <w:szCs w:val="24"/>
        </w:rPr>
        <w:t>拉高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时将ahb</w:t>
      </w:r>
      <w:r>
        <w:rPr>
          <w:rFonts w:ascii="宋体" w:hAnsi="宋体"/>
          <w:sz w:val="24"/>
          <w:szCs w:val="24"/>
        </w:rPr>
        <w:t>_size</w:t>
      </w:r>
      <w:r>
        <w:rPr>
          <w:rFonts w:ascii="宋体" w:hAnsi="宋体" w:hint="eastAsia"/>
          <w:sz w:val="24"/>
          <w:szCs w:val="24"/>
        </w:rPr>
        <w:t>和ahb</w:t>
      </w:r>
      <w:r>
        <w:rPr>
          <w:rFonts w:ascii="宋体" w:hAnsi="宋体"/>
          <w:sz w:val="24"/>
          <w:szCs w:val="24"/>
        </w:rPr>
        <w:t>_addr</w:t>
      </w:r>
      <w:r>
        <w:rPr>
          <w:rFonts w:ascii="宋体" w:hAnsi="宋体" w:hint="eastAsia"/>
          <w:sz w:val="24"/>
          <w:szCs w:val="24"/>
        </w:rPr>
        <w:t>锁存得到ahb</w:t>
      </w:r>
      <w:r>
        <w:rPr>
          <w:rFonts w:ascii="宋体" w:hAnsi="宋体"/>
          <w:sz w:val="24"/>
          <w:szCs w:val="24"/>
        </w:rPr>
        <w:t>_size_f1</w:t>
      </w:r>
      <w:r>
        <w:rPr>
          <w:rFonts w:ascii="宋体" w:hAnsi="宋体" w:hint="eastAsia"/>
          <w:sz w:val="24"/>
          <w:szCs w:val="24"/>
        </w:rPr>
        <w:t>和</w:t>
      </w:r>
    </w:p>
    <w:p w:rsidR="00E17EC6" w:rsidRDefault="006519DD" w:rsidP="00BB7452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ahb</w:t>
      </w:r>
      <w:r>
        <w:rPr>
          <w:rFonts w:ascii="宋体" w:hAnsi="宋体"/>
          <w:sz w:val="24"/>
          <w:szCs w:val="24"/>
        </w:rPr>
        <w:t>_addr_f1</w:t>
      </w:r>
      <w:r>
        <w:rPr>
          <w:rFonts w:ascii="宋体" w:hAnsi="宋体" w:hint="eastAsia"/>
          <w:sz w:val="24"/>
          <w:szCs w:val="24"/>
        </w:rPr>
        <w:t>。</w:t>
      </w:r>
    </w:p>
    <w:p w:rsidR="006519DD" w:rsidRDefault="007C19A3" w:rsidP="00BB74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2</w:t>
      </w:r>
      <w:r>
        <w:rPr>
          <w:rFonts w:hint="eastAsia"/>
          <w:sz w:val="24"/>
          <w:szCs w:val="24"/>
        </w:rPr>
        <w:t>、依据不同状态产生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RAM</w:t>
      </w:r>
      <w:r>
        <w:rPr>
          <w:rFonts w:hint="eastAsia"/>
          <w:sz w:val="24"/>
          <w:szCs w:val="24"/>
        </w:rPr>
        <w:t>的控制信号，见</w:t>
      </w:r>
      <w:r w:rsidR="001525E0">
        <w:rPr>
          <w:sz w:val="24"/>
          <w:szCs w:val="24"/>
        </w:rPr>
        <w:fldChar w:fldCharType="begin"/>
      </w:r>
      <w:r w:rsidR="001525E0">
        <w:rPr>
          <w:sz w:val="24"/>
          <w:szCs w:val="24"/>
        </w:rPr>
        <w:instrText xml:space="preserve"> </w:instrText>
      </w:r>
      <w:r w:rsidR="001525E0">
        <w:rPr>
          <w:rFonts w:hint="eastAsia"/>
          <w:sz w:val="24"/>
          <w:szCs w:val="24"/>
        </w:rPr>
        <w:instrText>REF _Ref53675067 \h</w:instrText>
      </w:r>
      <w:r w:rsidR="001525E0">
        <w:rPr>
          <w:sz w:val="24"/>
          <w:szCs w:val="24"/>
        </w:rPr>
        <w:instrText xml:space="preserve">  \* MERGEFORMAT </w:instrText>
      </w:r>
      <w:r w:rsidR="001525E0">
        <w:rPr>
          <w:sz w:val="24"/>
          <w:szCs w:val="24"/>
        </w:rPr>
      </w:r>
      <w:r w:rsidR="001525E0">
        <w:rPr>
          <w:sz w:val="24"/>
          <w:szCs w:val="24"/>
        </w:rPr>
        <w:fldChar w:fldCharType="separate"/>
      </w:r>
      <w:r w:rsidR="00C672F5" w:rsidRPr="00C672F5">
        <w:rPr>
          <w:rFonts w:hint="eastAsia"/>
          <w:sz w:val="24"/>
          <w:szCs w:val="24"/>
        </w:rPr>
        <w:t>表</w:t>
      </w:r>
      <w:r w:rsidR="00C672F5" w:rsidRPr="001525E0">
        <w:rPr>
          <w:rFonts w:ascii="宋体" w:hAnsi="宋体" w:hint="eastAsia"/>
          <w:szCs w:val="21"/>
        </w:rPr>
        <w:t xml:space="preserve"> </w:t>
      </w:r>
      <w:r w:rsidR="00C672F5">
        <w:rPr>
          <w:rFonts w:ascii="宋体" w:hAnsi="宋体"/>
          <w:noProof/>
          <w:szCs w:val="21"/>
        </w:rPr>
        <w:t>5</w:t>
      </w:r>
      <w:r w:rsidR="001525E0">
        <w:rPr>
          <w:sz w:val="24"/>
          <w:szCs w:val="24"/>
        </w:rPr>
        <w:fldChar w:fldCharType="end"/>
      </w:r>
      <w:r w:rsidR="001525E0">
        <w:rPr>
          <w:rFonts w:hint="eastAsia"/>
          <w:sz w:val="24"/>
          <w:szCs w:val="24"/>
        </w:rPr>
        <w:t>。</w:t>
      </w:r>
    </w:p>
    <w:p w:rsidR="007C19A3" w:rsidRPr="00917496" w:rsidRDefault="007C19A3" w:rsidP="00BB7452">
      <w:pPr>
        <w:rPr>
          <w:sz w:val="24"/>
          <w:szCs w:val="24"/>
        </w:rPr>
      </w:pPr>
    </w:p>
    <w:p w:rsidR="001525E0" w:rsidRPr="001525E0" w:rsidRDefault="001525E0" w:rsidP="001525E0">
      <w:pPr>
        <w:pStyle w:val="af5"/>
        <w:keepNext/>
        <w:jc w:val="center"/>
        <w:rPr>
          <w:rFonts w:ascii="宋体" w:eastAsia="宋体" w:hAnsi="宋体"/>
          <w:sz w:val="21"/>
          <w:szCs w:val="21"/>
        </w:rPr>
      </w:pPr>
      <w:bookmarkStart w:id="47" w:name="_Ref53675067"/>
      <w:bookmarkStart w:id="48" w:name="_Toc53685172"/>
      <w:r w:rsidRPr="001525E0">
        <w:rPr>
          <w:rFonts w:ascii="宋体" w:eastAsia="宋体" w:hAnsi="宋体" w:hint="eastAsia"/>
          <w:sz w:val="21"/>
          <w:szCs w:val="21"/>
        </w:rPr>
        <w:t xml:space="preserve">表 </w:t>
      </w:r>
      <w:r w:rsidRPr="001525E0">
        <w:rPr>
          <w:rFonts w:ascii="宋体" w:eastAsia="宋体" w:hAnsi="宋体"/>
          <w:sz w:val="21"/>
          <w:szCs w:val="21"/>
        </w:rPr>
        <w:fldChar w:fldCharType="begin"/>
      </w:r>
      <w:r w:rsidRPr="001525E0">
        <w:rPr>
          <w:rFonts w:ascii="宋体" w:eastAsia="宋体" w:hAnsi="宋体"/>
          <w:sz w:val="21"/>
          <w:szCs w:val="21"/>
        </w:rPr>
        <w:instrText xml:space="preserve"> </w:instrText>
      </w:r>
      <w:r w:rsidRPr="001525E0">
        <w:rPr>
          <w:rFonts w:ascii="宋体" w:eastAsia="宋体" w:hAnsi="宋体" w:hint="eastAsia"/>
          <w:sz w:val="21"/>
          <w:szCs w:val="21"/>
        </w:rPr>
        <w:instrText>SEQ 表 \* ARABIC</w:instrText>
      </w:r>
      <w:r w:rsidRPr="001525E0">
        <w:rPr>
          <w:rFonts w:ascii="宋体" w:eastAsia="宋体" w:hAnsi="宋体"/>
          <w:sz w:val="21"/>
          <w:szCs w:val="21"/>
        </w:rPr>
        <w:instrText xml:space="preserve"> </w:instrText>
      </w:r>
      <w:r w:rsidRPr="001525E0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5</w:t>
      </w:r>
      <w:r w:rsidRPr="001525E0">
        <w:rPr>
          <w:rFonts w:ascii="宋体" w:eastAsia="宋体" w:hAnsi="宋体"/>
          <w:sz w:val="21"/>
          <w:szCs w:val="21"/>
        </w:rPr>
        <w:fldChar w:fldCharType="end"/>
      </w:r>
      <w:bookmarkEnd w:id="47"/>
      <w:r w:rsidRPr="001525E0">
        <w:rPr>
          <w:rFonts w:ascii="宋体" w:eastAsia="宋体" w:hAnsi="宋体"/>
          <w:sz w:val="21"/>
          <w:szCs w:val="21"/>
        </w:rPr>
        <w:t xml:space="preserve"> SRAM</w:t>
      </w:r>
      <w:r w:rsidRPr="001525E0">
        <w:rPr>
          <w:rFonts w:ascii="宋体" w:eastAsia="宋体" w:hAnsi="宋体" w:hint="eastAsia"/>
          <w:sz w:val="21"/>
          <w:szCs w:val="21"/>
        </w:rPr>
        <w:t>控制信号表</w:t>
      </w:r>
      <w:bookmarkEnd w:id="48"/>
    </w:p>
    <w:p w:rsidR="007C19A3" w:rsidRDefault="00917496" w:rsidP="001525E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FEE721" wp14:editId="54C1492E">
            <wp:extent cx="5620469" cy="1554435"/>
            <wp:effectExtent l="0" t="0" r="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7782" cy="156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4A" w:rsidRDefault="00ED344A" w:rsidP="00BB7452">
      <w:pPr>
        <w:rPr>
          <w:sz w:val="24"/>
          <w:szCs w:val="24"/>
        </w:rPr>
      </w:pPr>
    </w:p>
    <w:p w:rsidR="00ED344A" w:rsidRDefault="00ED344A" w:rsidP="00BB7452">
      <w:pPr>
        <w:rPr>
          <w:sz w:val="24"/>
          <w:szCs w:val="24"/>
        </w:rPr>
      </w:pPr>
    </w:p>
    <w:p w:rsidR="00AE028D" w:rsidRDefault="004D16B4" w:rsidP="00A11A8E">
      <w:pPr>
        <w:pStyle w:val="21"/>
      </w:pPr>
      <w:bookmarkStart w:id="49" w:name="_Toc53685149"/>
      <w:r>
        <w:rPr>
          <w:rFonts w:hint="eastAsia"/>
        </w:rPr>
        <w:t>6.</w:t>
      </w:r>
      <w:r w:rsidR="006823D2">
        <w:rPr>
          <w:rFonts w:hint="eastAsia"/>
        </w:rPr>
        <w:t>2</w:t>
      </w:r>
      <w:r w:rsidR="008A146F">
        <w:t xml:space="preserve"> </w:t>
      </w:r>
      <w:r w:rsidR="00AE028D">
        <w:rPr>
          <w:rFonts w:hint="eastAsia"/>
        </w:rPr>
        <w:t>子模块</w:t>
      </w:r>
      <w:r w:rsidR="006F5CC6">
        <w:rPr>
          <w:rFonts w:hint="eastAsia"/>
        </w:rPr>
        <w:t>addr</w:t>
      </w:r>
      <w:r w:rsidR="006F5CC6">
        <w:t>_chk</w:t>
      </w:r>
      <w:r w:rsidR="00AE028D">
        <w:rPr>
          <w:rFonts w:hint="eastAsia"/>
        </w:rPr>
        <w:t>设计</w:t>
      </w:r>
      <w:bookmarkEnd w:id="49"/>
    </w:p>
    <w:p w:rsidR="00AE028D" w:rsidRPr="00C729D2" w:rsidRDefault="004D16B4" w:rsidP="00A11A8E">
      <w:pPr>
        <w:pStyle w:val="21"/>
      </w:pPr>
      <w:bookmarkStart w:id="50" w:name="_Toc5368515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6.</w:t>
        </w:r>
        <w:r w:rsidR="006823D2">
          <w:rPr>
            <w:rFonts w:hint="eastAsia"/>
          </w:rPr>
          <w:t>2</w:t>
        </w:r>
        <w:r w:rsidR="00AE028D">
          <w:rPr>
            <w:rFonts w:hint="eastAsia"/>
          </w:rPr>
          <w:t>.1</w:t>
        </w:r>
      </w:smartTag>
      <w:r w:rsidR="00AE028D">
        <w:rPr>
          <w:rFonts w:hint="eastAsia"/>
        </w:rPr>
        <w:t xml:space="preserve"> </w:t>
      </w:r>
      <w:r w:rsidR="00AE028D" w:rsidRPr="00C729D2">
        <w:rPr>
          <w:rFonts w:hint="eastAsia"/>
        </w:rPr>
        <w:t>功能描述</w:t>
      </w:r>
      <w:bookmarkEnd w:id="50"/>
    </w:p>
    <w:p w:rsidR="009E43C7" w:rsidRDefault="004C19E2" w:rsidP="00E602A6">
      <w:pPr>
        <w:spacing w:line="400" w:lineRule="exact"/>
        <w:ind w:firstLineChars="200" w:firstLine="480"/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HB</w:t>
      </w:r>
      <w:r>
        <w:rPr>
          <w:rFonts w:hint="eastAsia"/>
          <w:sz w:val="24"/>
          <w:szCs w:val="24"/>
        </w:rPr>
        <w:t>地址不在规定范围内或与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>不符合时给出指示。</w:t>
      </w:r>
    </w:p>
    <w:p w:rsidR="009E43C7" w:rsidRDefault="009E43C7" w:rsidP="00A24F0D">
      <w:pPr>
        <w:jc w:val="center"/>
      </w:pPr>
    </w:p>
    <w:p w:rsidR="00650CB3" w:rsidRPr="00C729D2" w:rsidRDefault="00650CB3" w:rsidP="00A11A8E">
      <w:pPr>
        <w:pStyle w:val="21"/>
      </w:pPr>
      <w:bookmarkStart w:id="51" w:name="_Toc5368515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lastRenderedPageBreak/>
          <w:t>6.</w:t>
        </w:r>
        <w:r w:rsidR="006823D2">
          <w:rPr>
            <w:rFonts w:hint="eastAsia"/>
          </w:rPr>
          <w:t>2</w:t>
        </w:r>
        <w:r>
          <w:rPr>
            <w:rFonts w:hint="eastAsia"/>
          </w:rPr>
          <w:t>.</w:t>
        </w:r>
        <w:r w:rsidR="00E602A6">
          <w:rPr>
            <w:rFonts w:hint="eastAsia"/>
          </w:rPr>
          <w:t>2</w:t>
        </w:r>
      </w:smartTag>
      <w:r w:rsidR="00E602A6">
        <w:rPr>
          <w:rFonts w:hint="eastAsia"/>
        </w:rPr>
        <w:t xml:space="preserve"> </w:t>
      </w:r>
      <w:r w:rsidR="004C19E2">
        <w:rPr>
          <w:rFonts w:hint="eastAsia"/>
        </w:rPr>
        <w:t>接口信号框图</w:t>
      </w:r>
      <w:bookmarkEnd w:id="51"/>
    </w:p>
    <w:p w:rsidR="00C80461" w:rsidRDefault="004C19E2" w:rsidP="004C19E2">
      <w:pPr>
        <w:jc w:val="center"/>
      </w:pPr>
      <w:r>
        <w:object w:dxaOrig="4065" w:dyaOrig="1441">
          <v:shape id="_x0000_i1030" type="#_x0000_t75" style="width:223.5pt;height:79pt" o:ole="">
            <v:imagedata r:id="rId28" o:title=""/>
          </v:shape>
          <o:OLEObject Type="Embed" ProgID="Visio.Drawing.15" ShapeID="_x0000_i1030" DrawAspect="Content" ObjectID="_1674039455" r:id="rId29"/>
        </w:object>
      </w:r>
    </w:p>
    <w:p w:rsidR="004C19E2" w:rsidRDefault="004C19E2" w:rsidP="004C19E2">
      <w:pPr>
        <w:pStyle w:val="af5"/>
        <w:jc w:val="center"/>
        <w:rPr>
          <w:rFonts w:ascii="Times New Roman" w:eastAsia="宋体" w:hAnsi="Times New Roman" w:cs="Times New Roman"/>
          <w:sz w:val="21"/>
        </w:rPr>
      </w:pPr>
      <w:bookmarkStart w:id="52" w:name="_Toc53684748"/>
      <w:r w:rsidRPr="004C19E2">
        <w:rPr>
          <w:rFonts w:ascii="Times New Roman" w:eastAsia="宋体" w:hAnsi="Times New Roman" w:cs="Times New Roman" w:hint="eastAsia"/>
          <w:sz w:val="21"/>
        </w:rPr>
        <w:t>图</w:t>
      </w:r>
      <w:r w:rsidRPr="004C19E2">
        <w:rPr>
          <w:rFonts w:ascii="Times New Roman" w:eastAsia="宋体" w:hAnsi="Times New Roman" w:cs="Times New Roman" w:hint="eastAsia"/>
          <w:sz w:val="21"/>
        </w:rPr>
        <w:t xml:space="preserve"> </w:t>
      </w:r>
      <w:r w:rsidRPr="004C19E2">
        <w:rPr>
          <w:rFonts w:ascii="Times New Roman" w:eastAsia="宋体" w:hAnsi="Times New Roman" w:cs="Times New Roman"/>
          <w:sz w:val="21"/>
        </w:rPr>
        <w:fldChar w:fldCharType="begin"/>
      </w:r>
      <w:r w:rsidRPr="004C19E2">
        <w:rPr>
          <w:rFonts w:ascii="Times New Roman" w:eastAsia="宋体" w:hAnsi="Times New Roman" w:cs="Times New Roman"/>
          <w:sz w:val="21"/>
        </w:rPr>
        <w:instrText xml:space="preserve"> </w:instrText>
      </w:r>
      <w:r w:rsidRPr="004C19E2">
        <w:rPr>
          <w:rFonts w:ascii="Times New Roman" w:eastAsia="宋体" w:hAnsi="Times New Roman" w:cs="Times New Roman" w:hint="eastAsia"/>
          <w:sz w:val="21"/>
        </w:rPr>
        <w:instrText xml:space="preserve">SEQ </w:instrText>
      </w:r>
      <w:r w:rsidRPr="004C19E2">
        <w:rPr>
          <w:rFonts w:ascii="Times New Roman" w:eastAsia="宋体" w:hAnsi="Times New Roman" w:cs="Times New Roman" w:hint="eastAsia"/>
          <w:sz w:val="21"/>
        </w:rPr>
        <w:instrText>图</w:instrText>
      </w:r>
      <w:r w:rsidRPr="004C19E2">
        <w:rPr>
          <w:rFonts w:ascii="Times New Roman" w:eastAsia="宋体" w:hAnsi="Times New Roman" w:cs="Times New Roman" w:hint="eastAsia"/>
          <w:sz w:val="21"/>
        </w:rPr>
        <w:instrText xml:space="preserve"> \* ARABIC</w:instrText>
      </w:r>
      <w:r w:rsidRPr="004C19E2">
        <w:rPr>
          <w:rFonts w:ascii="Times New Roman" w:eastAsia="宋体" w:hAnsi="Times New Roman" w:cs="Times New Roman"/>
          <w:sz w:val="21"/>
        </w:rPr>
        <w:instrText xml:space="preserve"> </w:instrText>
      </w:r>
      <w:r w:rsidRPr="004C19E2">
        <w:rPr>
          <w:rFonts w:ascii="Times New Roman" w:eastAsia="宋体" w:hAnsi="Times New Roman" w:cs="Times New Roman"/>
          <w:sz w:val="21"/>
        </w:rPr>
        <w:fldChar w:fldCharType="separate"/>
      </w:r>
      <w:r w:rsidR="00C672F5">
        <w:rPr>
          <w:rFonts w:ascii="Times New Roman" w:eastAsia="宋体" w:hAnsi="Times New Roman" w:cs="Times New Roman"/>
          <w:noProof/>
          <w:sz w:val="21"/>
        </w:rPr>
        <w:t>12</w:t>
      </w:r>
      <w:r w:rsidRPr="004C19E2">
        <w:rPr>
          <w:rFonts w:ascii="Times New Roman" w:eastAsia="宋体" w:hAnsi="Times New Roman" w:cs="Times New Roman"/>
          <w:sz w:val="21"/>
        </w:rPr>
        <w:fldChar w:fldCharType="end"/>
      </w:r>
      <w:r w:rsidRPr="004C19E2">
        <w:rPr>
          <w:rFonts w:ascii="Times New Roman" w:eastAsia="宋体" w:hAnsi="Times New Roman" w:cs="Times New Roman"/>
          <w:sz w:val="21"/>
        </w:rPr>
        <w:t xml:space="preserve"> </w:t>
      </w:r>
      <w:r w:rsidRPr="004C19E2">
        <w:rPr>
          <w:rFonts w:ascii="Times New Roman" w:eastAsia="宋体" w:hAnsi="Times New Roman" w:cs="Times New Roman" w:hint="eastAsia"/>
          <w:sz w:val="21"/>
        </w:rPr>
        <w:t>子模块</w:t>
      </w:r>
      <w:r w:rsidRPr="004C19E2">
        <w:rPr>
          <w:rFonts w:ascii="Times New Roman" w:eastAsia="宋体" w:hAnsi="Times New Roman" w:cs="Times New Roman" w:hint="eastAsia"/>
          <w:sz w:val="21"/>
        </w:rPr>
        <w:t>addr</w:t>
      </w:r>
      <w:r w:rsidRPr="004C19E2">
        <w:rPr>
          <w:rFonts w:ascii="Times New Roman" w:eastAsia="宋体" w:hAnsi="Times New Roman" w:cs="Times New Roman"/>
          <w:sz w:val="21"/>
        </w:rPr>
        <w:t>_chk</w:t>
      </w:r>
      <w:r w:rsidRPr="004C19E2">
        <w:rPr>
          <w:rFonts w:ascii="Times New Roman" w:eastAsia="宋体" w:hAnsi="Times New Roman" w:cs="Times New Roman" w:hint="eastAsia"/>
          <w:sz w:val="21"/>
        </w:rPr>
        <w:t>接口信号框图</w:t>
      </w:r>
      <w:bookmarkEnd w:id="52"/>
    </w:p>
    <w:p w:rsidR="004C19E2" w:rsidRPr="004C19E2" w:rsidRDefault="004C19E2" w:rsidP="004C19E2"/>
    <w:p w:rsidR="004C19E2" w:rsidRDefault="004C19E2" w:rsidP="004C19E2">
      <w:pPr>
        <w:pStyle w:val="21"/>
      </w:pPr>
      <w:bookmarkStart w:id="53" w:name="_Toc53685152"/>
      <w:r>
        <w:rPr>
          <w:rFonts w:hint="eastAsia"/>
        </w:rPr>
        <w:t>6.</w:t>
      </w:r>
      <w:r>
        <w:t>2</w:t>
      </w:r>
      <w:r>
        <w:rPr>
          <w:rFonts w:hint="eastAsia"/>
        </w:rPr>
        <w:t xml:space="preserve">.3 </w:t>
      </w:r>
      <w:r>
        <w:rPr>
          <w:rFonts w:hint="eastAsia"/>
        </w:rPr>
        <w:t>接口信号列表</w:t>
      </w:r>
      <w:bookmarkEnd w:id="53"/>
    </w:p>
    <w:p w:rsidR="00C20679" w:rsidRPr="00C20679" w:rsidRDefault="00C20679" w:rsidP="00C20679">
      <w:pPr>
        <w:pStyle w:val="af5"/>
        <w:keepNext/>
        <w:jc w:val="center"/>
        <w:rPr>
          <w:rFonts w:ascii="宋体" w:eastAsia="宋体" w:hAnsi="宋体"/>
          <w:sz w:val="21"/>
          <w:szCs w:val="21"/>
        </w:rPr>
      </w:pPr>
      <w:bookmarkStart w:id="54" w:name="_Toc53685173"/>
      <w:r w:rsidRPr="00C20679">
        <w:rPr>
          <w:rFonts w:ascii="宋体" w:eastAsia="宋体" w:hAnsi="宋体" w:hint="eastAsia"/>
          <w:sz w:val="21"/>
          <w:szCs w:val="21"/>
        </w:rPr>
        <w:t xml:space="preserve">表 </w:t>
      </w:r>
      <w:r w:rsidRPr="00C20679">
        <w:rPr>
          <w:rFonts w:ascii="宋体" w:eastAsia="宋体" w:hAnsi="宋体"/>
          <w:sz w:val="21"/>
          <w:szCs w:val="21"/>
        </w:rPr>
        <w:fldChar w:fldCharType="begin"/>
      </w:r>
      <w:r w:rsidRPr="00C20679">
        <w:rPr>
          <w:rFonts w:ascii="宋体" w:eastAsia="宋体" w:hAnsi="宋体"/>
          <w:sz w:val="21"/>
          <w:szCs w:val="21"/>
        </w:rPr>
        <w:instrText xml:space="preserve"> </w:instrText>
      </w:r>
      <w:r w:rsidRPr="00C20679">
        <w:rPr>
          <w:rFonts w:ascii="宋体" w:eastAsia="宋体" w:hAnsi="宋体" w:hint="eastAsia"/>
          <w:sz w:val="21"/>
          <w:szCs w:val="21"/>
        </w:rPr>
        <w:instrText>SEQ 表 \* ARABIC</w:instrText>
      </w:r>
      <w:r w:rsidRPr="00C20679">
        <w:rPr>
          <w:rFonts w:ascii="宋体" w:eastAsia="宋体" w:hAnsi="宋体"/>
          <w:sz w:val="21"/>
          <w:szCs w:val="21"/>
        </w:rPr>
        <w:instrText xml:space="preserve"> </w:instrText>
      </w:r>
      <w:r w:rsidRPr="00C20679">
        <w:rPr>
          <w:rFonts w:ascii="宋体" w:eastAsia="宋体" w:hAnsi="宋体"/>
          <w:sz w:val="21"/>
          <w:szCs w:val="21"/>
        </w:rPr>
        <w:fldChar w:fldCharType="separate"/>
      </w:r>
      <w:r w:rsidR="00C672F5">
        <w:rPr>
          <w:rFonts w:ascii="宋体" w:eastAsia="宋体" w:hAnsi="宋体"/>
          <w:noProof/>
          <w:sz w:val="21"/>
          <w:szCs w:val="21"/>
        </w:rPr>
        <w:t>6</w:t>
      </w:r>
      <w:r w:rsidRPr="00C20679">
        <w:rPr>
          <w:rFonts w:ascii="宋体" w:eastAsia="宋体" w:hAnsi="宋体"/>
          <w:sz w:val="21"/>
          <w:szCs w:val="21"/>
        </w:rPr>
        <w:fldChar w:fldCharType="end"/>
      </w:r>
      <w:r w:rsidRPr="00C20679">
        <w:rPr>
          <w:rFonts w:ascii="宋体" w:eastAsia="宋体" w:hAnsi="宋体"/>
          <w:sz w:val="21"/>
          <w:szCs w:val="21"/>
        </w:rPr>
        <w:t xml:space="preserve"> </w:t>
      </w:r>
      <w:r w:rsidRPr="00C20679">
        <w:rPr>
          <w:rFonts w:ascii="宋体" w:eastAsia="宋体" w:hAnsi="宋体" w:hint="eastAsia"/>
          <w:sz w:val="21"/>
          <w:szCs w:val="21"/>
        </w:rPr>
        <w:t>addr</w:t>
      </w:r>
      <w:r w:rsidRPr="00C20679">
        <w:rPr>
          <w:rFonts w:ascii="宋体" w:eastAsia="宋体" w:hAnsi="宋体"/>
          <w:sz w:val="21"/>
          <w:szCs w:val="21"/>
        </w:rPr>
        <w:t>_chk</w:t>
      </w:r>
      <w:r w:rsidRPr="00C20679">
        <w:rPr>
          <w:rFonts w:ascii="宋体" w:eastAsia="宋体" w:hAnsi="宋体" w:hint="eastAsia"/>
          <w:sz w:val="21"/>
          <w:szCs w:val="21"/>
        </w:rPr>
        <w:t>接口信号列表</w:t>
      </w:r>
      <w:bookmarkEnd w:id="54"/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784"/>
        <w:gridCol w:w="775"/>
        <w:gridCol w:w="1006"/>
        <w:gridCol w:w="4776"/>
      </w:tblGrid>
      <w:tr w:rsidR="004C19E2" w:rsidRPr="00200DCD" w:rsidTr="000D75BD">
        <w:trPr>
          <w:trHeight w:val="112"/>
          <w:jc w:val="center"/>
        </w:trPr>
        <w:tc>
          <w:tcPr>
            <w:tcW w:w="871" w:type="pct"/>
            <w:tcBorders>
              <w:bottom w:val="single" w:sz="4" w:space="0" w:color="auto"/>
            </w:tcBorders>
            <w:shd w:val="clear" w:color="auto" w:fill="003366"/>
          </w:tcPr>
          <w:p w:rsidR="004C19E2" w:rsidRPr="00200DCD" w:rsidRDefault="004C19E2" w:rsidP="00A240DF">
            <w:pPr>
              <w:jc w:val="center"/>
              <w:rPr>
                <w:rFonts w:ascii="宋体" w:hAnsi="宋体"/>
                <w:b/>
              </w:rPr>
            </w:pPr>
            <w:r w:rsidRPr="00200DCD">
              <w:rPr>
                <w:rFonts w:ascii="宋体" w:hAnsi="宋体" w:hint="eastAsia"/>
                <w:b/>
              </w:rPr>
              <w:t>信号名</w:t>
            </w:r>
          </w:p>
        </w:tc>
        <w:tc>
          <w:tcPr>
            <w:tcW w:w="441" w:type="pct"/>
            <w:tcBorders>
              <w:bottom w:val="single" w:sz="4" w:space="0" w:color="auto"/>
            </w:tcBorders>
            <w:shd w:val="clear" w:color="auto" w:fill="003366"/>
          </w:tcPr>
          <w:p w:rsidR="004C19E2" w:rsidRPr="00200DCD" w:rsidRDefault="004C19E2" w:rsidP="00A240DF">
            <w:pPr>
              <w:jc w:val="center"/>
              <w:rPr>
                <w:rFonts w:ascii="宋体" w:hAnsi="宋体"/>
                <w:b/>
              </w:rPr>
            </w:pPr>
            <w:r w:rsidRPr="00200DCD">
              <w:rPr>
                <w:rFonts w:ascii="宋体" w:hAnsi="宋体" w:hint="eastAsia"/>
                <w:b/>
              </w:rPr>
              <w:t>位宽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003366"/>
          </w:tcPr>
          <w:p w:rsidR="004C19E2" w:rsidRPr="00200DCD" w:rsidRDefault="004C19E2" w:rsidP="00A240DF">
            <w:pPr>
              <w:jc w:val="center"/>
              <w:rPr>
                <w:rFonts w:ascii="宋体" w:hAnsi="宋体"/>
                <w:b/>
              </w:rPr>
            </w:pPr>
            <w:r w:rsidRPr="00200DCD">
              <w:rPr>
                <w:rFonts w:ascii="宋体" w:hAnsi="宋体" w:hint="eastAsia"/>
                <w:b/>
              </w:rPr>
              <w:t>方向</w:t>
            </w:r>
          </w:p>
        </w:tc>
        <w:tc>
          <w:tcPr>
            <w:tcW w:w="566" w:type="pct"/>
            <w:tcBorders>
              <w:bottom w:val="single" w:sz="4" w:space="0" w:color="auto"/>
            </w:tcBorders>
            <w:shd w:val="clear" w:color="auto" w:fill="003366"/>
          </w:tcPr>
          <w:p w:rsidR="004C19E2" w:rsidRPr="00200DCD" w:rsidRDefault="004C19E2" w:rsidP="00A240DF">
            <w:pPr>
              <w:jc w:val="center"/>
              <w:rPr>
                <w:rFonts w:ascii="宋体" w:hAnsi="宋体"/>
                <w:b/>
              </w:rPr>
            </w:pPr>
            <w:r w:rsidRPr="00200DCD">
              <w:rPr>
                <w:rFonts w:ascii="宋体" w:hAnsi="宋体" w:hint="eastAsia"/>
                <w:b/>
              </w:rPr>
              <w:t>时钟域</w:t>
            </w:r>
          </w:p>
        </w:tc>
        <w:tc>
          <w:tcPr>
            <w:tcW w:w="2687" w:type="pct"/>
            <w:tcBorders>
              <w:bottom w:val="single" w:sz="4" w:space="0" w:color="auto"/>
            </w:tcBorders>
            <w:shd w:val="clear" w:color="auto" w:fill="003366"/>
          </w:tcPr>
          <w:p w:rsidR="004C19E2" w:rsidRPr="00200DCD" w:rsidRDefault="004C19E2" w:rsidP="00A240DF">
            <w:pPr>
              <w:jc w:val="center"/>
              <w:rPr>
                <w:rFonts w:ascii="宋体" w:hAnsi="宋体"/>
                <w:b/>
              </w:rPr>
            </w:pPr>
            <w:r w:rsidRPr="00200DCD">
              <w:rPr>
                <w:rFonts w:ascii="宋体" w:hAnsi="宋体" w:hint="eastAsia"/>
                <w:b/>
              </w:rPr>
              <w:t>描述</w:t>
            </w:r>
          </w:p>
        </w:tc>
      </w:tr>
      <w:tr w:rsidR="004C19E2" w:rsidRPr="00200DCD" w:rsidTr="000D75BD">
        <w:trPr>
          <w:jc w:val="center"/>
        </w:trPr>
        <w:tc>
          <w:tcPr>
            <w:tcW w:w="871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ahb</w:t>
            </w:r>
            <w:r>
              <w:t>_</w:t>
            </w:r>
            <w:r>
              <w:rPr>
                <w:rFonts w:hint="eastAsia"/>
              </w:rPr>
              <w:t>addr</w:t>
            </w:r>
          </w:p>
        </w:tc>
        <w:tc>
          <w:tcPr>
            <w:tcW w:w="441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t>32</w:t>
            </w:r>
          </w:p>
        </w:tc>
        <w:tc>
          <w:tcPr>
            <w:tcW w:w="436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66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h</w:t>
            </w:r>
            <w:r>
              <w:t>clk</w:t>
            </w:r>
          </w:p>
        </w:tc>
        <w:tc>
          <w:tcPr>
            <w:tcW w:w="2687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A</w:t>
            </w:r>
            <w:r>
              <w:t>HB</w:t>
            </w:r>
            <w:r>
              <w:rPr>
                <w:rFonts w:hint="eastAsia"/>
              </w:rPr>
              <w:t>地址线</w:t>
            </w:r>
          </w:p>
        </w:tc>
      </w:tr>
      <w:tr w:rsidR="004C19E2" w:rsidTr="000D75BD">
        <w:trPr>
          <w:jc w:val="center"/>
        </w:trPr>
        <w:tc>
          <w:tcPr>
            <w:tcW w:w="871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a</w:t>
            </w:r>
            <w:r w:rsidR="005208A7">
              <w:t>hb_tran</w:t>
            </w:r>
          </w:p>
        </w:tc>
        <w:tc>
          <w:tcPr>
            <w:tcW w:w="441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6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66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h</w:t>
            </w:r>
            <w:r>
              <w:t>clk</w:t>
            </w:r>
          </w:p>
        </w:tc>
        <w:tc>
          <w:tcPr>
            <w:tcW w:w="2687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a</w:t>
            </w:r>
            <w:r>
              <w:t>hb_trans</w:t>
            </w:r>
            <w:r>
              <w:rPr>
                <w:rFonts w:hint="eastAsia"/>
              </w:rPr>
              <w:t>的次低位</w:t>
            </w:r>
          </w:p>
        </w:tc>
      </w:tr>
      <w:tr w:rsidR="004C19E2" w:rsidTr="000D75BD">
        <w:trPr>
          <w:jc w:val="center"/>
        </w:trPr>
        <w:tc>
          <w:tcPr>
            <w:tcW w:w="871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ahb</w:t>
            </w:r>
            <w:r>
              <w:t>_sel</w:t>
            </w:r>
          </w:p>
        </w:tc>
        <w:tc>
          <w:tcPr>
            <w:tcW w:w="441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6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66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h</w:t>
            </w:r>
            <w:r>
              <w:t>clk</w:t>
            </w:r>
          </w:p>
        </w:tc>
        <w:tc>
          <w:tcPr>
            <w:tcW w:w="2687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t>AHB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信号，“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”有效</w:t>
            </w:r>
          </w:p>
        </w:tc>
      </w:tr>
      <w:tr w:rsidR="004C19E2" w:rsidRPr="00200DCD" w:rsidTr="000D75BD">
        <w:trPr>
          <w:jc w:val="center"/>
        </w:trPr>
        <w:tc>
          <w:tcPr>
            <w:tcW w:w="871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a</w:t>
            </w:r>
            <w:r>
              <w:t>hb_size</w:t>
            </w:r>
          </w:p>
        </w:tc>
        <w:tc>
          <w:tcPr>
            <w:tcW w:w="441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t>2</w:t>
            </w:r>
          </w:p>
        </w:tc>
        <w:tc>
          <w:tcPr>
            <w:tcW w:w="436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66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h</w:t>
            </w:r>
            <w:r>
              <w:t>clk</w:t>
            </w:r>
          </w:p>
        </w:tc>
        <w:tc>
          <w:tcPr>
            <w:tcW w:w="2687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t>ahb_size</w:t>
            </w:r>
            <w:r>
              <w:rPr>
                <w:rFonts w:hint="eastAsia"/>
              </w:rPr>
              <w:t>的最低位和次低位</w:t>
            </w:r>
          </w:p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half-word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word</w:t>
            </w:r>
          </w:p>
        </w:tc>
      </w:tr>
      <w:tr w:rsidR="004C19E2" w:rsidTr="000D75BD">
        <w:trPr>
          <w:jc w:val="center"/>
        </w:trPr>
        <w:tc>
          <w:tcPr>
            <w:tcW w:w="871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r</w:t>
            </w:r>
            <w:r>
              <w:t>eady_in</w:t>
            </w:r>
          </w:p>
        </w:tc>
        <w:tc>
          <w:tcPr>
            <w:tcW w:w="441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6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66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h</w:t>
            </w:r>
            <w:r>
              <w:t>clk</w:t>
            </w:r>
          </w:p>
        </w:tc>
        <w:tc>
          <w:tcPr>
            <w:tcW w:w="2687" w:type="pct"/>
            <w:shd w:val="clear" w:color="auto" w:fill="auto"/>
          </w:tcPr>
          <w:p w:rsidR="004C19E2" w:rsidRDefault="004C19E2" w:rsidP="00A240DF">
            <w:pPr>
              <w:jc w:val="center"/>
            </w:pPr>
            <w:r>
              <w:rPr>
                <w:rFonts w:hint="eastAsia"/>
              </w:rPr>
              <w:t>ahb</w:t>
            </w:r>
            <w:r>
              <w:t>2</w:t>
            </w: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准备输入信号</w:t>
            </w:r>
          </w:p>
        </w:tc>
      </w:tr>
      <w:tr w:rsidR="004C19E2" w:rsidRPr="00200DCD" w:rsidTr="000D75BD">
        <w:trPr>
          <w:jc w:val="center"/>
        </w:trPr>
        <w:tc>
          <w:tcPr>
            <w:tcW w:w="871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a</w:t>
            </w:r>
            <w:r>
              <w:t>ddr_chk_err</w:t>
            </w:r>
          </w:p>
        </w:tc>
        <w:tc>
          <w:tcPr>
            <w:tcW w:w="441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6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6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h</w:t>
            </w:r>
            <w:r>
              <w:t>clk</w:t>
            </w:r>
          </w:p>
        </w:tc>
        <w:tc>
          <w:tcPr>
            <w:tcW w:w="2687" w:type="pct"/>
            <w:shd w:val="clear" w:color="auto" w:fill="auto"/>
          </w:tcPr>
          <w:p w:rsidR="004C19E2" w:rsidRPr="00200DCD" w:rsidRDefault="004C19E2" w:rsidP="00A240DF">
            <w:pPr>
              <w:jc w:val="center"/>
            </w:pPr>
            <w:r>
              <w:rPr>
                <w:rFonts w:hint="eastAsia"/>
              </w:rPr>
              <w:t>传输大小与地址不匹配指示信号，“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”有效</w:t>
            </w:r>
          </w:p>
        </w:tc>
      </w:tr>
    </w:tbl>
    <w:p w:rsidR="000D75BD" w:rsidRDefault="002A1C69" w:rsidP="000D75BD">
      <w:pPr>
        <w:pStyle w:val="21"/>
      </w:pPr>
      <w:bookmarkStart w:id="55" w:name="_Toc53685153"/>
      <w:r>
        <w:rPr>
          <w:rFonts w:hint="eastAsia"/>
        </w:rPr>
        <w:t>6.</w:t>
      </w:r>
      <w:r>
        <w:t>2</w:t>
      </w:r>
      <w:r>
        <w:rPr>
          <w:rFonts w:hint="eastAsia"/>
        </w:rPr>
        <w:t>.</w:t>
      </w:r>
      <w:r>
        <w:t>4</w:t>
      </w:r>
      <w:r w:rsidR="000D75BD">
        <w:rPr>
          <w:rFonts w:hint="eastAsia"/>
        </w:rPr>
        <w:t xml:space="preserve"> </w:t>
      </w:r>
      <w:r w:rsidR="000D75BD">
        <w:rPr>
          <w:rFonts w:hint="eastAsia"/>
        </w:rPr>
        <w:t>设计实现</w:t>
      </w:r>
      <w:bookmarkEnd w:id="55"/>
    </w:p>
    <w:p w:rsidR="00EA63F4" w:rsidRPr="000D75BD" w:rsidRDefault="000D75BD" w:rsidP="00E7154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采用纯组合逻辑电路实现。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一次有效传输时</w:t>
      </w:r>
      <w:r w:rsidRPr="000D75BD">
        <w:rPr>
          <w:rFonts w:hint="eastAsia"/>
          <w:sz w:val="24"/>
          <w:szCs w:val="24"/>
        </w:rPr>
        <w:t>地址为</w:t>
      </w:r>
      <w:r w:rsidRPr="000D75BD">
        <w:rPr>
          <w:rFonts w:hint="eastAsia"/>
          <w:sz w:val="24"/>
          <w:szCs w:val="24"/>
        </w:rPr>
        <w:t>ahb</w:t>
      </w:r>
      <w:r w:rsidRPr="000D75BD">
        <w:rPr>
          <w:sz w:val="24"/>
          <w:szCs w:val="24"/>
        </w:rPr>
        <w:t>_addr,</w:t>
      </w:r>
      <w:r w:rsidRPr="000D75BD">
        <w:rPr>
          <w:rFonts w:hint="eastAsia"/>
          <w:sz w:val="24"/>
          <w:szCs w:val="24"/>
        </w:rPr>
        <w:t>则</w:t>
      </w:r>
      <w:r w:rsidRPr="000D75BD">
        <w:rPr>
          <w:rFonts w:hint="eastAsia"/>
          <w:sz w:val="24"/>
          <w:szCs w:val="24"/>
        </w:rPr>
        <w:t>ahb</w:t>
      </w:r>
      <w:r w:rsidRPr="000D75BD">
        <w:rPr>
          <w:sz w:val="24"/>
          <w:szCs w:val="24"/>
        </w:rPr>
        <w:t>_addr[31:30]</w:t>
      </w:r>
      <w:r w:rsidRPr="000D75BD">
        <w:rPr>
          <w:rFonts w:hint="eastAsia"/>
          <w:sz w:val="24"/>
          <w:szCs w:val="24"/>
        </w:rPr>
        <w:t>和</w:t>
      </w:r>
      <w:r w:rsidRPr="000D75BD">
        <w:rPr>
          <w:rFonts w:hint="eastAsia"/>
          <w:sz w:val="24"/>
          <w:szCs w:val="24"/>
        </w:rPr>
        <w:t>ahb</w:t>
      </w:r>
      <w:r w:rsidRPr="000D75BD">
        <w:rPr>
          <w:sz w:val="24"/>
          <w:szCs w:val="24"/>
        </w:rPr>
        <w:t>_addr[</w:t>
      </w:r>
      <w:r w:rsidRPr="000D75BD">
        <w:rPr>
          <w:rFonts w:hint="eastAsia"/>
          <w:sz w:val="24"/>
          <w:szCs w:val="24"/>
        </w:rPr>
        <w:t>28</w:t>
      </w:r>
      <w:r w:rsidRPr="000D75BD">
        <w:rPr>
          <w:sz w:val="24"/>
          <w:szCs w:val="24"/>
        </w:rPr>
        <w:t>:</w:t>
      </w:r>
      <w:r w:rsidRPr="000D75BD">
        <w:rPr>
          <w:rFonts w:hint="eastAsia"/>
          <w:sz w:val="24"/>
          <w:szCs w:val="24"/>
        </w:rPr>
        <w:t>11</w:t>
      </w:r>
      <w:r w:rsidRPr="000D75BD">
        <w:rPr>
          <w:sz w:val="24"/>
          <w:szCs w:val="24"/>
        </w:rPr>
        <w:t>]</w:t>
      </w:r>
      <w:r w:rsidRPr="000D75BD">
        <w:rPr>
          <w:rFonts w:hint="eastAsia"/>
          <w:sz w:val="24"/>
          <w:szCs w:val="24"/>
        </w:rPr>
        <w:t>全为</w:t>
      </w:r>
      <w:r w:rsidRPr="000D75BD">
        <w:rPr>
          <w:rFonts w:hint="eastAsia"/>
          <w:sz w:val="24"/>
          <w:szCs w:val="24"/>
        </w:rPr>
        <w:t>0</w:t>
      </w:r>
      <w:r w:rsidRPr="000D75BD">
        <w:rPr>
          <w:rFonts w:hint="eastAsia"/>
          <w:sz w:val="24"/>
          <w:szCs w:val="24"/>
        </w:rPr>
        <w:t>，</w:t>
      </w:r>
      <w:r w:rsidRPr="000D75BD">
        <w:rPr>
          <w:rFonts w:hint="eastAsia"/>
          <w:sz w:val="24"/>
          <w:szCs w:val="24"/>
        </w:rPr>
        <w:t>ahb</w:t>
      </w:r>
      <w:r w:rsidRPr="000D75BD">
        <w:rPr>
          <w:sz w:val="24"/>
          <w:szCs w:val="24"/>
        </w:rPr>
        <w:t>_addr[29]</w:t>
      </w:r>
      <w:r w:rsidRPr="000D75BD">
        <w:rPr>
          <w:rFonts w:hint="eastAsia"/>
          <w:sz w:val="24"/>
          <w:szCs w:val="24"/>
        </w:rPr>
        <w:t>为</w:t>
      </w:r>
      <w:r w:rsidRPr="000D75BD">
        <w:rPr>
          <w:rFonts w:hint="eastAsia"/>
          <w:sz w:val="24"/>
          <w:szCs w:val="24"/>
        </w:rPr>
        <w:t>1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ind w:firstLineChars="100" w:firstLine="240"/>
        <w:jc w:val="left"/>
        <w:rPr>
          <w:sz w:val="24"/>
          <w:szCs w:val="24"/>
        </w:rPr>
      </w:pPr>
      <w:r w:rsidRPr="000D75BD">
        <w:rPr>
          <w:rFonts w:hint="eastAsia"/>
          <w:sz w:val="24"/>
          <w:szCs w:val="24"/>
        </w:rPr>
        <w:t>case</w:t>
      </w:r>
      <w:r w:rsidRPr="000D75BD">
        <w:rPr>
          <w:sz w:val="24"/>
          <w:szCs w:val="24"/>
        </w:rPr>
        <w:t>(ahb_size)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sz w:val="24"/>
          <w:szCs w:val="24"/>
        </w:rPr>
        <w:t xml:space="preserve">      2’b01: 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sz w:val="24"/>
          <w:szCs w:val="24"/>
        </w:rPr>
        <w:t xml:space="preserve">          if( ahb_addr</w:t>
      </w:r>
      <w:r w:rsidRPr="000D75BD">
        <w:rPr>
          <w:rFonts w:hint="eastAsia"/>
          <w:sz w:val="24"/>
          <w:szCs w:val="24"/>
        </w:rPr>
        <w:t>[</w:t>
      </w:r>
      <w:r w:rsidRPr="000D75BD">
        <w:rPr>
          <w:sz w:val="24"/>
          <w:szCs w:val="24"/>
        </w:rPr>
        <w:t>0] == 1’b0)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sz w:val="24"/>
          <w:szCs w:val="24"/>
        </w:rPr>
        <w:t xml:space="preserve">              addr_unmatch = 1’b0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sz w:val="24"/>
          <w:szCs w:val="24"/>
        </w:rPr>
        <w:t xml:space="preserve">          else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sz w:val="24"/>
          <w:szCs w:val="24"/>
        </w:rPr>
        <w:t xml:space="preserve">              addr_unmatch = 1’b1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sz w:val="24"/>
          <w:szCs w:val="24"/>
        </w:rPr>
        <w:t xml:space="preserve">      2’b10: 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sz w:val="24"/>
          <w:szCs w:val="24"/>
        </w:rPr>
        <w:t xml:space="preserve">          if( ahb_addr[1:0]==2’b00 )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sz w:val="24"/>
          <w:szCs w:val="24"/>
        </w:rPr>
        <w:t xml:space="preserve">              addr_unmatch = 1’b0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sz w:val="24"/>
          <w:szCs w:val="24"/>
        </w:rPr>
        <w:t xml:space="preserve">          else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sz w:val="24"/>
          <w:szCs w:val="24"/>
        </w:rPr>
        <w:lastRenderedPageBreak/>
        <w:t xml:space="preserve">              addr_unmatch = 1’b1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rFonts w:hint="eastAsia"/>
          <w:sz w:val="24"/>
          <w:szCs w:val="24"/>
        </w:rPr>
        <w:t xml:space="preserve"> </w:t>
      </w:r>
      <w:r w:rsidRPr="000D75BD">
        <w:rPr>
          <w:sz w:val="24"/>
          <w:szCs w:val="24"/>
        </w:rPr>
        <w:t xml:space="preserve">  endcase</w:t>
      </w: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</w:p>
    <w:p w:rsidR="000D75BD" w:rsidRPr="000D75BD" w:rsidRDefault="000D75BD" w:rsidP="000D75BD">
      <w:pPr>
        <w:snapToGrid w:val="0"/>
        <w:spacing w:beforeLines="50" w:before="156" w:afterLines="50" w:after="156" w:line="240" w:lineRule="atLeast"/>
        <w:jc w:val="left"/>
        <w:rPr>
          <w:sz w:val="24"/>
          <w:szCs w:val="24"/>
        </w:rPr>
      </w:pPr>
      <w:r w:rsidRPr="000D75BD">
        <w:rPr>
          <w:rFonts w:hint="eastAsia"/>
          <w:sz w:val="24"/>
          <w:szCs w:val="24"/>
        </w:rPr>
        <w:t xml:space="preserve"> </w:t>
      </w:r>
      <w:r w:rsidRPr="000D75BD">
        <w:rPr>
          <w:sz w:val="24"/>
          <w:szCs w:val="24"/>
        </w:rPr>
        <w:t xml:space="preserve">  addr_over = </w:t>
      </w:r>
      <w:r w:rsidRPr="000D75BD">
        <w:rPr>
          <w:rFonts w:hint="eastAsia"/>
          <w:sz w:val="24"/>
          <w:szCs w:val="24"/>
        </w:rPr>
        <w:t>～</w:t>
      </w:r>
      <w:r w:rsidRPr="000D75BD">
        <w:rPr>
          <w:rFonts w:hint="eastAsia"/>
          <w:sz w:val="24"/>
          <w:szCs w:val="24"/>
        </w:rPr>
        <w:t>(</w:t>
      </w:r>
      <w:r w:rsidRPr="000D75BD">
        <w:rPr>
          <w:sz w:val="24"/>
          <w:szCs w:val="24"/>
        </w:rPr>
        <w:t>(</w:t>
      </w:r>
      <w:r w:rsidRPr="000D75BD">
        <w:rPr>
          <w:rFonts w:hint="eastAsia"/>
          <w:sz w:val="24"/>
          <w:szCs w:val="24"/>
        </w:rPr>
        <w:t>～</w:t>
      </w:r>
      <w:r w:rsidRPr="000D75BD">
        <w:rPr>
          <w:sz w:val="24"/>
          <w:szCs w:val="24"/>
        </w:rPr>
        <w:t>(|{ahb_addr[31:30],ahb_addr[28,11]})) &amp;&amp; ahb_addr[29])</w:t>
      </w:r>
    </w:p>
    <w:p w:rsidR="00EA63F4" w:rsidRDefault="000D75BD" w:rsidP="000D75BD">
      <w:pPr>
        <w:spacing w:line="400" w:lineRule="exact"/>
        <w:rPr>
          <w:sz w:val="24"/>
          <w:szCs w:val="24"/>
        </w:rPr>
      </w:pPr>
      <w:r w:rsidRPr="000D75BD">
        <w:rPr>
          <w:rFonts w:hint="eastAsia"/>
          <w:sz w:val="24"/>
          <w:szCs w:val="24"/>
        </w:rPr>
        <w:t xml:space="preserve"> </w:t>
      </w:r>
      <w:r w:rsidRPr="000D75BD">
        <w:rPr>
          <w:sz w:val="24"/>
          <w:szCs w:val="24"/>
        </w:rPr>
        <w:t xml:space="preserve">  addr_chk_err = (addr_unmatch || (addr_over)) &amp;&amp; </w:t>
      </w:r>
      <w:r w:rsidR="00F65338" w:rsidRPr="00F65338">
        <w:rPr>
          <w:rFonts w:hint="eastAsia"/>
          <w:sz w:val="24"/>
          <w:szCs w:val="24"/>
        </w:rPr>
        <w:t>a</w:t>
      </w:r>
      <w:r w:rsidR="005208A7">
        <w:rPr>
          <w:sz w:val="24"/>
          <w:szCs w:val="24"/>
        </w:rPr>
        <w:t>hb_tran</w:t>
      </w:r>
      <w:r w:rsidR="00F65338">
        <w:rPr>
          <w:sz w:val="24"/>
          <w:szCs w:val="24"/>
        </w:rPr>
        <w:t xml:space="preserve"> &amp;&amp; ahb_sel &amp;&amp; ready_in</w:t>
      </w:r>
    </w:p>
    <w:p w:rsidR="00EA63F4" w:rsidRDefault="00EA63F4" w:rsidP="00E71541">
      <w:pPr>
        <w:spacing w:line="400" w:lineRule="exact"/>
        <w:rPr>
          <w:sz w:val="24"/>
          <w:szCs w:val="24"/>
        </w:rPr>
      </w:pPr>
    </w:p>
    <w:p w:rsidR="003C597D" w:rsidRDefault="003C597D" w:rsidP="00E71541">
      <w:pPr>
        <w:spacing w:line="400" w:lineRule="exact"/>
        <w:rPr>
          <w:sz w:val="24"/>
          <w:szCs w:val="24"/>
        </w:rPr>
      </w:pPr>
    </w:p>
    <w:p w:rsidR="00A226E0" w:rsidRPr="00A226E0" w:rsidRDefault="00A226E0" w:rsidP="00E57E98">
      <w:pPr>
        <w:rPr>
          <w:sz w:val="24"/>
          <w:szCs w:val="24"/>
        </w:rPr>
      </w:pPr>
    </w:p>
    <w:p w:rsidR="006A5BAF" w:rsidRPr="009577C8" w:rsidRDefault="00EC2795" w:rsidP="006B7919">
      <w:pPr>
        <w:pStyle w:val="1"/>
        <w:numPr>
          <w:ilvl w:val="0"/>
          <w:numId w:val="0"/>
        </w:numPr>
        <w:spacing w:before="0" w:after="0" w:line="240" w:lineRule="auto"/>
        <w:rPr>
          <w:rFonts w:ascii="黑体" w:eastAsia="黑体"/>
          <w:sz w:val="32"/>
          <w:szCs w:val="32"/>
        </w:rPr>
      </w:pPr>
      <w:bookmarkStart w:id="56" w:name="_Toc53685154"/>
      <w:r>
        <w:rPr>
          <w:rFonts w:ascii="黑体" w:eastAsia="黑体" w:hint="eastAsia"/>
          <w:sz w:val="32"/>
          <w:szCs w:val="32"/>
        </w:rPr>
        <w:t>7</w:t>
      </w:r>
      <w:r w:rsidR="00FD298D" w:rsidRPr="009577C8">
        <w:rPr>
          <w:rFonts w:ascii="黑体" w:eastAsia="黑体" w:hint="eastAsia"/>
          <w:sz w:val="32"/>
          <w:szCs w:val="32"/>
        </w:rPr>
        <w:t>仿真</w:t>
      </w:r>
      <w:r w:rsidR="00203FAD">
        <w:rPr>
          <w:rFonts w:ascii="黑体" w:eastAsia="黑体" w:hint="eastAsia"/>
          <w:sz w:val="32"/>
          <w:szCs w:val="32"/>
        </w:rPr>
        <w:t>验证</w:t>
      </w:r>
      <w:bookmarkEnd w:id="56"/>
    </w:p>
    <w:p w:rsidR="00746ADF" w:rsidRDefault="00EC2795" w:rsidP="00A11A8E">
      <w:pPr>
        <w:pStyle w:val="21"/>
      </w:pPr>
      <w:bookmarkStart w:id="57" w:name="_Toc53685155"/>
      <w:r>
        <w:rPr>
          <w:rFonts w:hint="eastAsia"/>
        </w:rPr>
        <w:t>7</w:t>
      </w:r>
      <w:r w:rsidR="00CD530A">
        <w:rPr>
          <w:rFonts w:hint="eastAsia"/>
        </w:rPr>
        <w:t>.1</w:t>
      </w:r>
      <w:r w:rsidR="00310241">
        <w:rPr>
          <w:rFonts w:hint="eastAsia"/>
        </w:rPr>
        <w:t>模块仿真</w:t>
      </w:r>
      <w:bookmarkEnd w:id="57"/>
    </w:p>
    <w:p w:rsidR="00746ADF" w:rsidRDefault="00746ADF" w:rsidP="00746ADF">
      <w:r>
        <w:rPr>
          <w:rFonts w:hint="eastAsia"/>
        </w:rPr>
        <w:t>仿真</w:t>
      </w:r>
      <w:r>
        <w:rPr>
          <w:rFonts w:hint="eastAsia"/>
        </w:rPr>
        <w:t>pattern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536"/>
        <w:gridCol w:w="1476"/>
      </w:tblGrid>
      <w:tr w:rsidR="00546E3A" w:rsidTr="00C911A3">
        <w:tc>
          <w:tcPr>
            <w:tcW w:w="0" w:type="auto"/>
            <w:shd w:val="clear" w:color="auto" w:fill="auto"/>
          </w:tcPr>
          <w:p w:rsidR="00546E3A" w:rsidRDefault="005A61E4" w:rsidP="00746ADF">
            <w:r w:rsidRPr="005A61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测试用例名称</w:t>
            </w:r>
          </w:p>
        </w:tc>
        <w:tc>
          <w:tcPr>
            <w:tcW w:w="0" w:type="auto"/>
            <w:shd w:val="clear" w:color="auto" w:fill="auto"/>
          </w:tcPr>
          <w:p w:rsidR="00546E3A" w:rsidRDefault="005A61E4" w:rsidP="00546E3A">
            <w:r w:rsidRPr="005A61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测试用例说明</w:t>
            </w:r>
          </w:p>
        </w:tc>
        <w:tc>
          <w:tcPr>
            <w:tcW w:w="0" w:type="auto"/>
            <w:shd w:val="clear" w:color="auto" w:fill="auto"/>
          </w:tcPr>
          <w:p w:rsidR="00546E3A" w:rsidRDefault="00943407" w:rsidP="00746ADF">
            <w:r>
              <w:rPr>
                <w:rFonts w:hint="eastAsia"/>
              </w:rPr>
              <w:t>仿真验证结果</w:t>
            </w:r>
          </w:p>
        </w:tc>
      </w:tr>
      <w:tr w:rsidR="00546E3A" w:rsidTr="00C911A3">
        <w:tc>
          <w:tcPr>
            <w:tcW w:w="0" w:type="auto"/>
            <w:shd w:val="clear" w:color="auto" w:fill="auto"/>
          </w:tcPr>
          <w:p w:rsidR="00546E3A" w:rsidRDefault="002F1058" w:rsidP="00746ADF">
            <w:r>
              <w:rPr>
                <w:rFonts w:hint="eastAsia"/>
              </w:rPr>
              <w:t>p</w:t>
            </w:r>
            <w:r>
              <w:t>at0_test</w:t>
            </w:r>
          </w:p>
        </w:tc>
        <w:tc>
          <w:tcPr>
            <w:tcW w:w="0" w:type="auto"/>
            <w:shd w:val="clear" w:color="auto" w:fill="auto"/>
          </w:tcPr>
          <w:p w:rsidR="001B02DF" w:rsidRDefault="001B02DF" w:rsidP="002F1058"/>
        </w:tc>
        <w:tc>
          <w:tcPr>
            <w:tcW w:w="0" w:type="auto"/>
            <w:shd w:val="clear" w:color="auto" w:fill="auto"/>
          </w:tcPr>
          <w:p w:rsidR="00546E3A" w:rsidRDefault="002F1058" w:rsidP="00746ADF"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46E3A" w:rsidTr="00C911A3">
        <w:tc>
          <w:tcPr>
            <w:tcW w:w="0" w:type="auto"/>
            <w:shd w:val="clear" w:color="auto" w:fill="auto"/>
          </w:tcPr>
          <w:p w:rsidR="00546E3A" w:rsidRDefault="002F1058" w:rsidP="00746ADF">
            <w:r>
              <w:rPr>
                <w:rFonts w:hint="eastAsia"/>
              </w:rPr>
              <w:t>p</w:t>
            </w:r>
            <w:r>
              <w:t>at1_test</w:t>
            </w:r>
          </w:p>
        </w:tc>
        <w:tc>
          <w:tcPr>
            <w:tcW w:w="0" w:type="auto"/>
            <w:shd w:val="clear" w:color="auto" w:fill="auto"/>
          </w:tcPr>
          <w:p w:rsidR="00546E3A" w:rsidRDefault="00546E3A" w:rsidP="00746ADF"/>
        </w:tc>
        <w:tc>
          <w:tcPr>
            <w:tcW w:w="0" w:type="auto"/>
            <w:shd w:val="clear" w:color="auto" w:fill="auto"/>
          </w:tcPr>
          <w:p w:rsidR="00546E3A" w:rsidRDefault="002F1058" w:rsidP="00746ADF"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FE1DF1" w:rsidTr="00C911A3">
        <w:tc>
          <w:tcPr>
            <w:tcW w:w="0" w:type="auto"/>
            <w:shd w:val="clear" w:color="auto" w:fill="auto"/>
          </w:tcPr>
          <w:p w:rsidR="00FE1DF1" w:rsidRDefault="00FE1DF1" w:rsidP="00746ADF"/>
        </w:tc>
        <w:tc>
          <w:tcPr>
            <w:tcW w:w="0" w:type="auto"/>
            <w:shd w:val="clear" w:color="auto" w:fill="auto"/>
          </w:tcPr>
          <w:p w:rsidR="00FE1DF1" w:rsidRDefault="00FE1DF1" w:rsidP="00746ADF"/>
        </w:tc>
        <w:tc>
          <w:tcPr>
            <w:tcW w:w="0" w:type="auto"/>
            <w:shd w:val="clear" w:color="auto" w:fill="auto"/>
          </w:tcPr>
          <w:p w:rsidR="00FE1DF1" w:rsidRDefault="00FE1DF1" w:rsidP="00746ADF"/>
        </w:tc>
      </w:tr>
    </w:tbl>
    <w:p w:rsidR="005A61E4" w:rsidRDefault="005A61E4" w:rsidP="00746ADF"/>
    <w:p w:rsidR="00546E3A" w:rsidRPr="00746ADF" w:rsidRDefault="00546E3A" w:rsidP="00746ADF"/>
    <w:p w:rsidR="00463096" w:rsidRPr="009577C8" w:rsidRDefault="00EC2795" w:rsidP="006B7919">
      <w:pPr>
        <w:pStyle w:val="1"/>
        <w:numPr>
          <w:ilvl w:val="0"/>
          <w:numId w:val="0"/>
        </w:numPr>
        <w:spacing w:before="0" w:after="0" w:line="240" w:lineRule="auto"/>
        <w:rPr>
          <w:rFonts w:ascii="黑体" w:eastAsia="黑体"/>
          <w:sz w:val="32"/>
          <w:szCs w:val="32"/>
        </w:rPr>
      </w:pPr>
      <w:bookmarkStart w:id="58" w:name="_Toc53685156"/>
      <w:r>
        <w:rPr>
          <w:rFonts w:ascii="黑体" w:eastAsia="黑体" w:hint="eastAsia"/>
          <w:sz w:val="32"/>
          <w:szCs w:val="32"/>
        </w:rPr>
        <w:t>8</w:t>
      </w:r>
      <w:r w:rsidR="00463096">
        <w:rPr>
          <w:rFonts w:ascii="黑体" w:eastAsia="黑体" w:hint="eastAsia"/>
          <w:sz w:val="32"/>
          <w:szCs w:val="32"/>
        </w:rPr>
        <w:t>逻辑综合</w:t>
      </w:r>
      <w:bookmarkEnd w:id="58"/>
    </w:p>
    <w:p w:rsidR="00CA41E5" w:rsidRDefault="00EC2795" w:rsidP="00A11A8E">
      <w:pPr>
        <w:pStyle w:val="21"/>
      </w:pPr>
      <w:bookmarkStart w:id="59" w:name="_Toc53685157"/>
      <w:r>
        <w:rPr>
          <w:rFonts w:hint="eastAsia"/>
        </w:rPr>
        <w:t>8</w:t>
      </w:r>
      <w:r w:rsidR="008517E7">
        <w:rPr>
          <w:rFonts w:hint="eastAsia"/>
        </w:rPr>
        <w:t>.1</w:t>
      </w:r>
      <w:r w:rsidR="00D67AD9">
        <w:t xml:space="preserve"> </w:t>
      </w:r>
      <w:r w:rsidR="00961FE6">
        <w:rPr>
          <w:rFonts w:hint="eastAsia"/>
        </w:rPr>
        <w:t>工具版本</w:t>
      </w:r>
      <w:bookmarkEnd w:id="59"/>
    </w:p>
    <w:p w:rsidR="00581552" w:rsidRPr="00F63784" w:rsidRDefault="002679BE" w:rsidP="00F63784">
      <w:r w:rsidRPr="00F63784">
        <w:t>DC</w:t>
      </w:r>
      <w:r w:rsidRPr="00F63784">
        <w:t>，</w:t>
      </w:r>
      <w:r w:rsidRPr="00F63784">
        <w:t>FM</w:t>
      </w:r>
      <w:r w:rsidRPr="00F63784">
        <w:t>，</w:t>
      </w:r>
      <w:r w:rsidRPr="00F63784">
        <w:t>PT</w:t>
      </w:r>
      <w:r w:rsidRPr="00F63784">
        <w:rPr>
          <w:rFonts w:hint="eastAsia"/>
        </w:rPr>
        <w:t>等工具版本说明</w:t>
      </w:r>
    </w:p>
    <w:p w:rsidR="00961FE6" w:rsidRDefault="00EC2795" w:rsidP="00A11A8E">
      <w:pPr>
        <w:pStyle w:val="21"/>
      </w:pPr>
      <w:bookmarkStart w:id="60" w:name="_Toc53685158"/>
      <w:r>
        <w:rPr>
          <w:rFonts w:hint="eastAsia"/>
        </w:rPr>
        <w:t>8</w:t>
      </w:r>
      <w:r w:rsidR="008517E7">
        <w:rPr>
          <w:rFonts w:hint="eastAsia"/>
        </w:rPr>
        <w:t>.2</w:t>
      </w:r>
      <w:r w:rsidR="00D67AD9">
        <w:t xml:space="preserve"> </w:t>
      </w:r>
      <w:r w:rsidR="00961FE6">
        <w:rPr>
          <w:rFonts w:hint="eastAsia"/>
        </w:rPr>
        <w:t>设计</w:t>
      </w:r>
      <w:r w:rsidR="003D4726">
        <w:rPr>
          <w:rFonts w:hint="eastAsia"/>
        </w:rPr>
        <w:t>约束</w:t>
      </w:r>
      <w:bookmarkEnd w:id="60"/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4"/>
        <w:gridCol w:w="1764"/>
        <w:gridCol w:w="1764"/>
        <w:gridCol w:w="1764"/>
        <w:gridCol w:w="1835"/>
      </w:tblGrid>
      <w:tr w:rsidR="005A7C2F" w:rsidRPr="00200DCD" w:rsidTr="005A7C2F">
        <w:trPr>
          <w:trHeight w:val="112"/>
          <w:jc w:val="center"/>
        </w:trPr>
        <w:tc>
          <w:tcPr>
            <w:tcW w:w="992" w:type="pct"/>
            <w:tcBorders>
              <w:bottom w:val="single" w:sz="4" w:space="0" w:color="auto"/>
            </w:tcBorders>
            <w:shd w:val="clear" w:color="auto" w:fill="003366"/>
          </w:tcPr>
          <w:p w:rsidR="005A7C2F" w:rsidRPr="00200DCD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黑体" w:eastAsia="黑体" w:hAnsi="黑体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黑体" w:eastAsia="黑体" w:hAnsi="黑体"/>
                <w:b/>
                <w:sz w:val="30"/>
                <w:szCs w:val="30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时钟</w:t>
            </w:r>
          </w:p>
        </w:tc>
        <w:tc>
          <w:tcPr>
            <w:tcW w:w="992" w:type="pct"/>
            <w:tcBorders>
              <w:bottom w:val="single" w:sz="4" w:space="0" w:color="auto"/>
            </w:tcBorders>
            <w:shd w:val="clear" w:color="auto" w:fill="003366"/>
          </w:tcPr>
          <w:p w:rsidR="005A7C2F" w:rsidRPr="00200DCD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input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delay</w:t>
            </w:r>
          </w:p>
        </w:tc>
        <w:tc>
          <w:tcPr>
            <w:tcW w:w="992" w:type="pct"/>
            <w:tcBorders>
              <w:bottom w:val="single" w:sz="4" w:space="0" w:color="auto"/>
            </w:tcBorders>
            <w:shd w:val="clear" w:color="auto" w:fill="003366"/>
          </w:tcPr>
          <w:p w:rsidR="005A7C2F" w:rsidRPr="00200DCD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output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delay</w:t>
            </w:r>
          </w:p>
        </w:tc>
        <w:tc>
          <w:tcPr>
            <w:tcW w:w="992" w:type="pct"/>
            <w:tcBorders>
              <w:bottom w:val="single" w:sz="4" w:space="0" w:color="auto"/>
            </w:tcBorders>
            <w:shd w:val="clear" w:color="auto" w:fill="003366"/>
          </w:tcPr>
          <w:p w:rsidR="005A7C2F" w:rsidRPr="00200DCD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driving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cell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shd w:val="clear" w:color="auto" w:fill="003366"/>
          </w:tcPr>
          <w:p w:rsidR="005A7C2F" w:rsidRPr="00200DCD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load</w:t>
            </w:r>
          </w:p>
        </w:tc>
      </w:tr>
      <w:tr w:rsidR="005A7C2F" w:rsidRPr="00200DCD" w:rsidTr="005A7C2F">
        <w:trPr>
          <w:jc w:val="center"/>
        </w:trPr>
        <w:tc>
          <w:tcPr>
            <w:tcW w:w="992" w:type="pct"/>
            <w:shd w:val="clear" w:color="auto" w:fill="auto"/>
          </w:tcPr>
          <w:p w:rsidR="005A7C2F" w:rsidRPr="00200DCD" w:rsidRDefault="005A7C2F" w:rsidP="00A240DF">
            <w:pPr>
              <w:jc w:val="center"/>
            </w:pPr>
            <w:r>
              <w:rPr>
                <w:rFonts w:hint="eastAsia"/>
              </w:rPr>
              <w:t>5</w:t>
            </w:r>
            <w:r>
              <w:t>0MH</w:t>
            </w:r>
            <w:r>
              <w:rPr>
                <w:rFonts w:hint="eastAsia"/>
              </w:rPr>
              <w:t>z</w:t>
            </w:r>
          </w:p>
        </w:tc>
        <w:tc>
          <w:tcPr>
            <w:tcW w:w="992" w:type="pct"/>
            <w:shd w:val="clear" w:color="auto" w:fill="auto"/>
          </w:tcPr>
          <w:p w:rsidR="005A7C2F" w:rsidRPr="00200DCD" w:rsidRDefault="005A7C2F" w:rsidP="00A240D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ns</w:t>
            </w:r>
          </w:p>
        </w:tc>
        <w:tc>
          <w:tcPr>
            <w:tcW w:w="992" w:type="pct"/>
            <w:shd w:val="clear" w:color="auto" w:fill="auto"/>
          </w:tcPr>
          <w:p w:rsidR="005A7C2F" w:rsidRPr="00200DCD" w:rsidRDefault="005A7C2F" w:rsidP="00A240D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ns</w:t>
            </w:r>
          </w:p>
        </w:tc>
        <w:tc>
          <w:tcPr>
            <w:tcW w:w="992" w:type="pct"/>
            <w:shd w:val="clear" w:color="auto" w:fill="auto"/>
          </w:tcPr>
          <w:p w:rsidR="005A7C2F" w:rsidRPr="00200DCD" w:rsidRDefault="005A7C2F" w:rsidP="00A240DF">
            <w:pPr>
              <w:jc w:val="center"/>
            </w:pPr>
            <w:r>
              <w:rPr>
                <w:rFonts w:hint="eastAsia"/>
              </w:rPr>
              <w:t>N</w:t>
            </w:r>
            <w:r>
              <w:t>AND2X1AS6</w:t>
            </w:r>
          </w:p>
        </w:tc>
        <w:tc>
          <w:tcPr>
            <w:tcW w:w="1032" w:type="pct"/>
            <w:shd w:val="clear" w:color="auto" w:fill="auto"/>
          </w:tcPr>
          <w:p w:rsidR="005A7C2F" w:rsidRPr="00200DCD" w:rsidRDefault="005A7C2F" w:rsidP="00A240DF">
            <w:pPr>
              <w:jc w:val="center"/>
            </w:pPr>
            <w:r>
              <w:rPr>
                <w:rFonts w:hint="eastAsia"/>
              </w:rPr>
              <w:t>N</w:t>
            </w:r>
            <w:r>
              <w:t>AND2X1AS6/I1</w:t>
            </w:r>
          </w:p>
        </w:tc>
      </w:tr>
    </w:tbl>
    <w:p w:rsidR="005A7C2F" w:rsidRDefault="005A7C2F" w:rsidP="005A7C2F">
      <w:pPr>
        <w:pStyle w:val="21"/>
      </w:pPr>
      <w:bookmarkStart w:id="61" w:name="_Toc53685159"/>
      <w:r>
        <w:rPr>
          <w:rFonts w:hint="eastAsia"/>
        </w:rPr>
        <w:t>8.</w:t>
      </w:r>
      <w:r>
        <w:t xml:space="preserve">3 </w:t>
      </w:r>
      <w:r>
        <w:rPr>
          <w:rFonts w:hint="eastAsia"/>
        </w:rPr>
        <w:t>综合结果</w:t>
      </w:r>
      <w:bookmarkEnd w:id="61"/>
    </w:p>
    <w:p w:rsidR="005A7C2F" w:rsidRPr="005A7C2F" w:rsidRDefault="005A7C2F" w:rsidP="005A7C2F">
      <w:pPr>
        <w:pStyle w:val="21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A7C2F">
        <w:rPr>
          <w:rFonts w:hint="eastAsia"/>
        </w:rPr>
        <w:t>无</w:t>
      </w:r>
      <w:r w:rsidRPr="005A7C2F">
        <w:rPr>
          <w:rFonts w:hint="eastAsia"/>
        </w:rPr>
        <w:t>setup</w:t>
      </w:r>
      <w:r w:rsidRPr="005A7C2F">
        <w:t xml:space="preserve"> </w:t>
      </w:r>
      <w:r w:rsidRPr="005A7C2F">
        <w:rPr>
          <w:rFonts w:hint="eastAsia"/>
        </w:rPr>
        <w:t>time</w:t>
      </w:r>
      <w:r w:rsidRPr="005A7C2F">
        <w:rPr>
          <w:rFonts w:hint="eastAsia"/>
        </w:rPr>
        <w:t>违例</w:t>
      </w:r>
    </w:p>
    <w:p w:rsidR="005A7C2F" w:rsidRPr="005A7C2F" w:rsidRDefault="005A7C2F" w:rsidP="005A7C2F">
      <w:pPr>
        <w:pStyle w:val="21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A7C2F">
        <w:rPr>
          <w:rFonts w:hint="eastAsia"/>
        </w:rPr>
        <w:t>面积报告</w:t>
      </w:r>
      <w:r w:rsidRPr="005A7C2F">
        <w:rPr>
          <w:rFonts w:hint="eastAsia"/>
        </w:rPr>
        <w:t>(</w:t>
      </w:r>
      <w:r w:rsidRPr="005A7C2F">
        <w:rPr>
          <w:rFonts w:hint="eastAsia"/>
        </w:rPr>
        <w:t>单位：平方微米</w:t>
      </w:r>
      <w:r w:rsidRPr="005A7C2F">
        <w:t>)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1455"/>
        <w:gridCol w:w="2182"/>
        <w:gridCol w:w="2036"/>
        <w:gridCol w:w="953"/>
      </w:tblGrid>
      <w:tr w:rsidR="005A7C2F" w:rsidRPr="00200DCD" w:rsidTr="00A240DF">
        <w:trPr>
          <w:trHeight w:val="112"/>
          <w:jc w:val="center"/>
        </w:trPr>
        <w:tc>
          <w:tcPr>
            <w:tcW w:w="1273" w:type="pct"/>
            <w:tcBorders>
              <w:bottom w:val="single" w:sz="4" w:space="0" w:color="auto"/>
            </w:tcBorders>
            <w:shd w:val="clear" w:color="auto" w:fill="003366"/>
          </w:tcPr>
          <w:p w:rsidR="005A7C2F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黑体" w:eastAsia="黑体" w:hAnsi="黑体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黑体" w:eastAsia="黑体" w:hAnsi="黑体"/>
                <w:b/>
                <w:sz w:val="30"/>
                <w:szCs w:val="30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Combinational</w:t>
            </w:r>
            <w:r>
              <w:rPr>
                <w:rFonts w:ascii="宋体" w:hAnsi="宋体"/>
                <w:b/>
              </w:rPr>
              <w:t xml:space="preserve"> </w:t>
            </w:r>
          </w:p>
          <w:p w:rsidR="005A7C2F" w:rsidRPr="00200DCD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area</w:t>
            </w:r>
          </w:p>
        </w:tc>
        <w:tc>
          <w:tcPr>
            <w:tcW w:w="818" w:type="pct"/>
            <w:tcBorders>
              <w:bottom w:val="single" w:sz="4" w:space="0" w:color="auto"/>
            </w:tcBorders>
            <w:shd w:val="clear" w:color="auto" w:fill="003366"/>
          </w:tcPr>
          <w:p w:rsidR="005A7C2F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B</w:t>
            </w:r>
            <w:r>
              <w:rPr>
                <w:rFonts w:ascii="宋体" w:hAnsi="宋体" w:hint="eastAsia"/>
                <w:b/>
              </w:rPr>
              <w:t>uf/</w:t>
            </w:r>
            <w:r>
              <w:rPr>
                <w:rFonts w:ascii="宋体" w:hAnsi="宋体"/>
                <w:b/>
              </w:rPr>
              <w:t xml:space="preserve">Inv </w:t>
            </w:r>
          </w:p>
          <w:p w:rsidR="005A7C2F" w:rsidRPr="00200DCD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area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shd w:val="clear" w:color="auto" w:fill="003366"/>
          </w:tcPr>
          <w:p w:rsidR="005A7C2F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黑体" w:eastAsia="黑体" w:hAnsi="黑体"/>
                <w:b/>
                <w:sz w:val="30"/>
                <w:szCs w:val="30"/>
              </w:rPr>
              <w:t xml:space="preserve">  </w:t>
            </w:r>
            <w:r w:rsidRPr="00587310">
              <w:rPr>
                <w:rFonts w:ascii="宋体" w:hAnsi="宋体"/>
                <w:b/>
              </w:rPr>
              <w:t>Non</w:t>
            </w:r>
            <w:r>
              <w:rPr>
                <w:rFonts w:ascii="宋体" w:hAnsi="宋体" w:hint="eastAsia"/>
                <w:b/>
              </w:rPr>
              <w:t>ombinational</w:t>
            </w:r>
            <w:r>
              <w:rPr>
                <w:rFonts w:ascii="宋体" w:hAnsi="宋体"/>
                <w:b/>
              </w:rPr>
              <w:t xml:space="preserve"> </w:t>
            </w:r>
          </w:p>
          <w:p w:rsidR="005A7C2F" w:rsidRPr="00200DCD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area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003366"/>
          </w:tcPr>
          <w:p w:rsidR="005A7C2F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Macro/Black Box</w:t>
            </w:r>
          </w:p>
          <w:p w:rsidR="005A7C2F" w:rsidRPr="00200DCD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area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003366"/>
          </w:tcPr>
          <w:p w:rsidR="005A7C2F" w:rsidRPr="00200DCD" w:rsidRDefault="005A7C2F" w:rsidP="00A240D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sum</w:t>
            </w:r>
          </w:p>
        </w:tc>
      </w:tr>
      <w:tr w:rsidR="005A7C2F" w:rsidRPr="00200DCD" w:rsidTr="00A240DF">
        <w:trPr>
          <w:jc w:val="center"/>
        </w:trPr>
        <w:tc>
          <w:tcPr>
            <w:tcW w:w="1273" w:type="pct"/>
            <w:shd w:val="clear" w:color="auto" w:fill="auto"/>
          </w:tcPr>
          <w:p w:rsidR="005A7C2F" w:rsidRPr="00200DCD" w:rsidRDefault="005D07E1" w:rsidP="00A240DF">
            <w:pPr>
              <w:jc w:val="center"/>
            </w:pPr>
            <w:r>
              <w:t>1070</w:t>
            </w:r>
          </w:p>
        </w:tc>
        <w:tc>
          <w:tcPr>
            <w:tcW w:w="818" w:type="pct"/>
            <w:shd w:val="clear" w:color="auto" w:fill="auto"/>
          </w:tcPr>
          <w:p w:rsidR="005A7C2F" w:rsidRPr="00200DCD" w:rsidRDefault="005A7C2F" w:rsidP="00A240DF">
            <w:pPr>
              <w:jc w:val="center"/>
            </w:pPr>
            <w:r>
              <w:rPr>
                <w:rFonts w:hint="eastAsia"/>
              </w:rPr>
              <w:t>6</w:t>
            </w:r>
            <w:r w:rsidR="005D07E1">
              <w:t>86</w:t>
            </w:r>
          </w:p>
        </w:tc>
        <w:tc>
          <w:tcPr>
            <w:tcW w:w="1227" w:type="pct"/>
            <w:shd w:val="clear" w:color="auto" w:fill="auto"/>
          </w:tcPr>
          <w:p w:rsidR="005A7C2F" w:rsidRPr="00200DCD" w:rsidRDefault="005D07E1" w:rsidP="00A240DF">
            <w:pPr>
              <w:jc w:val="center"/>
            </w:pPr>
            <w:r>
              <w:t>622</w:t>
            </w:r>
          </w:p>
        </w:tc>
        <w:tc>
          <w:tcPr>
            <w:tcW w:w="1145" w:type="pct"/>
            <w:shd w:val="clear" w:color="auto" w:fill="auto"/>
          </w:tcPr>
          <w:p w:rsidR="005A7C2F" w:rsidRPr="00200DCD" w:rsidRDefault="005A7C2F" w:rsidP="00A240DF">
            <w:pPr>
              <w:jc w:val="center"/>
            </w:pPr>
            <w:r>
              <w:rPr>
                <w:rFonts w:hint="eastAsia"/>
              </w:rPr>
              <w:t>1</w:t>
            </w:r>
            <w:r>
              <w:t>64513</w:t>
            </w:r>
          </w:p>
        </w:tc>
        <w:tc>
          <w:tcPr>
            <w:tcW w:w="536" w:type="pct"/>
            <w:shd w:val="clear" w:color="auto" w:fill="auto"/>
          </w:tcPr>
          <w:p w:rsidR="005A7C2F" w:rsidRPr="00200DCD" w:rsidRDefault="005A7C2F" w:rsidP="00A240DF">
            <w:pPr>
              <w:jc w:val="center"/>
            </w:pPr>
            <w:r>
              <w:rPr>
                <w:rFonts w:hint="eastAsia"/>
              </w:rPr>
              <w:t>1</w:t>
            </w:r>
            <w:r w:rsidR="005D07E1">
              <w:t>66205</w:t>
            </w:r>
          </w:p>
        </w:tc>
      </w:tr>
    </w:tbl>
    <w:p w:rsidR="00581552" w:rsidRPr="00445100" w:rsidRDefault="00A84FA1" w:rsidP="00A84FA1">
      <w:pPr>
        <w:pStyle w:val="210"/>
        <w:rPr>
          <w:rFonts w:ascii="宋体" w:hAnsi="宋体"/>
          <w:szCs w:val="24"/>
        </w:rPr>
      </w:pPr>
      <w:r w:rsidRPr="00A84FA1">
        <w:t>3</w:t>
      </w:r>
      <w:r w:rsidRPr="00A84FA1">
        <w:rPr>
          <w:rFonts w:hint="eastAsia"/>
        </w:rPr>
        <w:t>、形式验证，</w:t>
      </w:r>
      <w:r w:rsidRPr="00A84FA1">
        <w:rPr>
          <w:rFonts w:hint="eastAsia"/>
        </w:rPr>
        <w:t>pass</w:t>
      </w:r>
    </w:p>
    <w:p w:rsidR="00961FE6" w:rsidRDefault="00EC2795" w:rsidP="00A11A8E">
      <w:pPr>
        <w:pStyle w:val="21"/>
      </w:pPr>
      <w:bookmarkStart w:id="62" w:name="_Toc53685160"/>
      <w:r>
        <w:rPr>
          <w:rFonts w:hint="eastAsia"/>
        </w:rPr>
        <w:lastRenderedPageBreak/>
        <w:t>8</w:t>
      </w:r>
      <w:r w:rsidR="005A7C2F">
        <w:rPr>
          <w:rFonts w:hint="eastAsia"/>
        </w:rPr>
        <w:t>.</w:t>
      </w:r>
      <w:r w:rsidR="005A7C2F">
        <w:t>4</w:t>
      </w:r>
      <w:r w:rsidR="00B56C8A">
        <w:t xml:space="preserve"> </w:t>
      </w:r>
      <w:r w:rsidR="00961FE6">
        <w:rPr>
          <w:rFonts w:hint="eastAsia"/>
        </w:rPr>
        <w:t>特殊需求</w:t>
      </w:r>
      <w:bookmarkEnd w:id="62"/>
    </w:p>
    <w:p w:rsidR="00C86FAE" w:rsidRDefault="002679BE" w:rsidP="005A7C2F">
      <w:pPr>
        <w:pStyle w:val="210"/>
      </w:pPr>
      <w:r w:rsidRPr="006613DA">
        <w:t>False path</w:t>
      </w:r>
      <w:r w:rsidRPr="006613DA">
        <w:t>，</w:t>
      </w:r>
      <w:r w:rsidRPr="006613DA">
        <w:t>multi cycle</w:t>
      </w:r>
      <w:r w:rsidRPr="006613DA">
        <w:rPr>
          <w:rFonts w:hint="eastAsia"/>
        </w:rPr>
        <w:t>等时序例外设置</w:t>
      </w:r>
    </w:p>
    <w:p w:rsidR="00FE1DF1" w:rsidRDefault="00FE1DF1" w:rsidP="00745128"/>
    <w:p w:rsidR="002D049A" w:rsidRPr="009577C8" w:rsidRDefault="00EC2795" w:rsidP="006B7919">
      <w:pPr>
        <w:pStyle w:val="1"/>
        <w:numPr>
          <w:ilvl w:val="0"/>
          <w:numId w:val="0"/>
        </w:numPr>
        <w:spacing w:before="0" w:after="0" w:line="240" w:lineRule="auto"/>
        <w:rPr>
          <w:rFonts w:ascii="黑体" w:eastAsia="黑体"/>
          <w:sz w:val="32"/>
          <w:szCs w:val="32"/>
        </w:rPr>
      </w:pPr>
      <w:bookmarkStart w:id="63" w:name="_Toc53685161"/>
      <w:r>
        <w:rPr>
          <w:rFonts w:ascii="黑体" w:eastAsia="黑体" w:hint="eastAsia"/>
          <w:sz w:val="32"/>
          <w:szCs w:val="32"/>
        </w:rPr>
        <w:t>9</w:t>
      </w:r>
      <w:r w:rsidR="0069490F">
        <w:rPr>
          <w:rFonts w:ascii="黑体" w:eastAsia="黑体" w:hint="eastAsia"/>
          <w:sz w:val="32"/>
          <w:szCs w:val="32"/>
        </w:rPr>
        <w:t xml:space="preserve"> </w:t>
      </w:r>
      <w:r w:rsidR="004B5355">
        <w:rPr>
          <w:rFonts w:ascii="黑体" w:eastAsia="黑体" w:hint="eastAsia"/>
          <w:sz w:val="32"/>
          <w:szCs w:val="32"/>
        </w:rPr>
        <w:t xml:space="preserve"> </w:t>
      </w:r>
      <w:r w:rsidR="00E86754">
        <w:rPr>
          <w:rFonts w:ascii="黑体" w:eastAsia="黑体" w:hint="eastAsia"/>
          <w:sz w:val="32"/>
          <w:szCs w:val="32"/>
        </w:rPr>
        <w:t>测试</w:t>
      </w:r>
      <w:r w:rsidR="004664CC">
        <w:rPr>
          <w:rFonts w:ascii="黑体" w:eastAsia="黑体" w:hint="eastAsia"/>
          <w:sz w:val="32"/>
          <w:szCs w:val="32"/>
        </w:rPr>
        <w:t>相关</w:t>
      </w:r>
      <w:bookmarkEnd w:id="63"/>
    </w:p>
    <w:p w:rsidR="009775D0" w:rsidRDefault="009775D0" w:rsidP="00EA7D6F">
      <w:pPr>
        <w:pStyle w:val="210"/>
      </w:pPr>
      <w:r>
        <w:rPr>
          <w:rFonts w:hint="eastAsia"/>
        </w:rPr>
        <w:t>描述本模块的测试要点：</w:t>
      </w:r>
    </w:p>
    <w:p w:rsidR="00961FE6" w:rsidRDefault="00961FE6" w:rsidP="00EA7D6F">
      <w:pPr>
        <w:pStyle w:val="210"/>
      </w:pPr>
      <w:r>
        <w:rPr>
          <w:rFonts w:hint="eastAsia"/>
        </w:rPr>
        <w:t>比如</w:t>
      </w:r>
      <w:r>
        <w:rPr>
          <w:rFonts w:hint="eastAsia"/>
        </w:rPr>
        <w:t>debug port</w:t>
      </w:r>
      <w:r>
        <w:rPr>
          <w:rFonts w:hint="eastAsia"/>
        </w:rPr>
        <w:t>的设计，如何</w:t>
      </w:r>
      <w:r>
        <w:rPr>
          <w:rFonts w:hint="eastAsia"/>
        </w:rPr>
        <w:t>map</w:t>
      </w:r>
      <w:r>
        <w:rPr>
          <w:rFonts w:hint="eastAsia"/>
        </w:rPr>
        <w:t>到</w:t>
      </w:r>
      <w:r>
        <w:rPr>
          <w:rFonts w:hint="eastAsia"/>
        </w:rPr>
        <w:t>pad</w:t>
      </w:r>
      <w:r>
        <w:rPr>
          <w:rFonts w:hint="eastAsia"/>
        </w:rPr>
        <w:t>或寄存器上；</w:t>
      </w:r>
    </w:p>
    <w:p w:rsidR="00961FE6" w:rsidRDefault="00961FE6" w:rsidP="00EA7D6F">
      <w:pPr>
        <w:pStyle w:val="210"/>
      </w:pPr>
      <w:r>
        <w:rPr>
          <w:rFonts w:hint="eastAsia"/>
        </w:rPr>
        <w:t>比如</w:t>
      </w:r>
      <w:r w:rsidR="00E86754">
        <w:rPr>
          <w:rFonts w:hint="eastAsia"/>
        </w:rPr>
        <w:t>本模块测试方式，</w:t>
      </w:r>
      <w:r w:rsidR="00E86754">
        <w:rPr>
          <w:rFonts w:hint="eastAsia"/>
        </w:rPr>
        <w:t>scan</w:t>
      </w:r>
      <w:r w:rsidR="00E86754">
        <w:rPr>
          <w:rFonts w:hint="eastAsia"/>
        </w:rPr>
        <w:t>，</w:t>
      </w:r>
      <w:r w:rsidR="00E86754">
        <w:rPr>
          <w:rFonts w:hint="eastAsia"/>
        </w:rPr>
        <w:t>BIST</w:t>
      </w:r>
      <w:r w:rsidR="00E86754">
        <w:rPr>
          <w:rFonts w:hint="eastAsia"/>
        </w:rPr>
        <w:t>等说明</w:t>
      </w:r>
      <w:r>
        <w:rPr>
          <w:rFonts w:hint="eastAsia"/>
        </w:rPr>
        <w:t>。</w:t>
      </w:r>
    </w:p>
    <w:p w:rsidR="00EE4AE4" w:rsidRDefault="00EE4AE4" w:rsidP="00EA7D6F">
      <w:pPr>
        <w:pStyle w:val="210"/>
      </w:pPr>
    </w:p>
    <w:p w:rsidR="00EE4AE4" w:rsidRPr="009577C8" w:rsidRDefault="00EC2795" w:rsidP="006B7919">
      <w:pPr>
        <w:pStyle w:val="1"/>
        <w:numPr>
          <w:ilvl w:val="0"/>
          <w:numId w:val="0"/>
        </w:numPr>
        <w:spacing w:before="0" w:after="0" w:line="240" w:lineRule="auto"/>
        <w:rPr>
          <w:rFonts w:ascii="黑体" w:eastAsia="黑体"/>
          <w:sz w:val="32"/>
          <w:szCs w:val="32"/>
        </w:rPr>
      </w:pPr>
      <w:bookmarkStart w:id="64" w:name="_Toc53685162"/>
      <w:r>
        <w:rPr>
          <w:rFonts w:ascii="黑体" w:eastAsia="黑体" w:hint="eastAsia"/>
          <w:sz w:val="32"/>
          <w:szCs w:val="32"/>
        </w:rPr>
        <w:t>10</w:t>
      </w:r>
      <w:r w:rsidR="00FD23F4">
        <w:rPr>
          <w:rFonts w:ascii="黑体" w:eastAsia="黑体" w:hint="eastAsia"/>
          <w:sz w:val="32"/>
          <w:szCs w:val="32"/>
        </w:rPr>
        <w:t>其他</w:t>
      </w:r>
      <w:r w:rsidR="00EE4AE4">
        <w:rPr>
          <w:rFonts w:ascii="黑体" w:eastAsia="黑体" w:hint="eastAsia"/>
          <w:sz w:val="32"/>
          <w:szCs w:val="32"/>
        </w:rPr>
        <w:t>事项</w:t>
      </w:r>
      <w:bookmarkEnd w:id="64"/>
    </w:p>
    <w:p w:rsidR="00EE4AE4" w:rsidRPr="00F322FF" w:rsidRDefault="00EE4AE4" w:rsidP="00EA7D6F">
      <w:pPr>
        <w:pStyle w:val="210"/>
      </w:pPr>
    </w:p>
    <w:p w:rsidR="00961FE6" w:rsidRDefault="00961FE6" w:rsidP="00EA7D6F">
      <w:pPr>
        <w:pStyle w:val="210"/>
      </w:pPr>
      <w:r>
        <w:rPr>
          <w:rFonts w:hint="eastAsia"/>
        </w:rPr>
        <w:t>比如</w:t>
      </w:r>
      <w:r w:rsidR="00555998">
        <w:rPr>
          <w:rFonts w:hint="eastAsia"/>
        </w:rPr>
        <w:t>特别提醒软件方案开发或系统集成</w:t>
      </w:r>
      <w:r>
        <w:rPr>
          <w:rFonts w:hint="eastAsia"/>
        </w:rPr>
        <w:t>应用事项等。</w:t>
      </w:r>
    </w:p>
    <w:p w:rsidR="00546DC5" w:rsidRDefault="00546DC5" w:rsidP="00EA7D6F">
      <w:pPr>
        <w:pStyle w:val="210"/>
      </w:pPr>
    </w:p>
    <w:p w:rsidR="00EE4AE4" w:rsidRPr="009577C8" w:rsidRDefault="00EC2795" w:rsidP="006B7919">
      <w:pPr>
        <w:pStyle w:val="1"/>
        <w:numPr>
          <w:ilvl w:val="0"/>
          <w:numId w:val="0"/>
        </w:numPr>
        <w:spacing w:before="0" w:after="0" w:line="240" w:lineRule="auto"/>
        <w:rPr>
          <w:rFonts w:ascii="黑体" w:eastAsia="黑体"/>
          <w:sz w:val="32"/>
          <w:szCs w:val="32"/>
        </w:rPr>
      </w:pPr>
      <w:bookmarkStart w:id="65" w:name="_Toc53685163"/>
      <w:r>
        <w:rPr>
          <w:rFonts w:ascii="黑体" w:eastAsia="黑体" w:hint="eastAsia"/>
          <w:sz w:val="32"/>
          <w:szCs w:val="32"/>
        </w:rPr>
        <w:t>11</w:t>
      </w:r>
      <w:r w:rsidR="00EE4AE4">
        <w:rPr>
          <w:rFonts w:ascii="黑体" w:eastAsia="黑体" w:hint="eastAsia"/>
          <w:sz w:val="32"/>
          <w:szCs w:val="32"/>
        </w:rPr>
        <w:t>参考文档</w:t>
      </w:r>
      <w:bookmarkEnd w:id="65"/>
    </w:p>
    <w:p w:rsidR="009B151B" w:rsidRDefault="009B151B" w:rsidP="009B151B">
      <w:pPr>
        <w:pStyle w:val="afa"/>
      </w:pPr>
      <w:r>
        <w:rPr>
          <w:rFonts w:hint="eastAsia"/>
        </w:rPr>
        <w:t>参考资料清单：</w:t>
      </w:r>
    </w:p>
    <w:p w:rsidR="009B151B" w:rsidRDefault="00A96291" w:rsidP="009B151B">
      <w:pPr>
        <w:pStyle w:val="a0"/>
        <w:ind w:left="420" w:hanging="420"/>
      </w:pPr>
      <w:r>
        <w:rPr>
          <w:rFonts w:hint="eastAsia"/>
        </w:rPr>
        <w:t>ahb</w:t>
      </w:r>
      <w:r>
        <w:t>_master.v</w:t>
      </w:r>
    </w:p>
    <w:p w:rsidR="004A7842" w:rsidRDefault="004A7842" w:rsidP="004A7842">
      <w:pPr>
        <w:pStyle w:val="a0"/>
      </w:pPr>
      <w:r>
        <w:t>SRAM_512X32CM4.</w:t>
      </w:r>
      <w:r>
        <w:rPr>
          <w:rFonts w:hint="eastAsia"/>
        </w:rPr>
        <w:t>v</w:t>
      </w:r>
    </w:p>
    <w:p w:rsidR="004A7842" w:rsidRDefault="004A7842" w:rsidP="004A7842">
      <w:pPr>
        <w:pStyle w:val="a0"/>
      </w:pPr>
      <w:r>
        <w:t>M31HDSP200TM152B_D</w:t>
      </w:r>
      <w:r>
        <w:rPr>
          <w:rFonts w:hint="eastAsia"/>
        </w:rPr>
        <w:t>atasheet</w:t>
      </w:r>
      <w:r>
        <w:t>_DS0452_V001.pdf</w:t>
      </w:r>
    </w:p>
    <w:p w:rsidR="004A7842" w:rsidRPr="00ED7943" w:rsidRDefault="004A7842" w:rsidP="004A7842">
      <w:pPr>
        <w:pStyle w:val="a0"/>
      </w:pPr>
      <w:bookmarkStart w:id="66" w:name="_Ref53654371"/>
      <w:r w:rsidRPr="004323B7">
        <w:t>AMBA2.0_SPEC</w:t>
      </w:r>
      <w:r>
        <w:t>.pdf</w:t>
      </w:r>
      <w:bookmarkEnd w:id="66"/>
    </w:p>
    <w:p w:rsidR="004A7842" w:rsidRDefault="004A7842" w:rsidP="004A7842">
      <w:pPr>
        <w:pStyle w:val="a0"/>
        <w:numPr>
          <w:ilvl w:val="0"/>
          <w:numId w:val="0"/>
        </w:numPr>
        <w:ind w:left="360" w:hanging="360"/>
      </w:pPr>
    </w:p>
    <w:p w:rsidR="00ED3974" w:rsidRPr="009577C8" w:rsidRDefault="00ED3974" w:rsidP="00ED3974">
      <w:pPr>
        <w:pStyle w:val="1"/>
        <w:numPr>
          <w:ilvl w:val="0"/>
          <w:numId w:val="0"/>
        </w:numPr>
        <w:spacing w:before="0" w:after="0" w:line="240" w:lineRule="auto"/>
        <w:rPr>
          <w:rFonts w:ascii="黑体" w:eastAsia="黑体"/>
          <w:sz w:val="32"/>
          <w:szCs w:val="32"/>
        </w:rPr>
      </w:pPr>
      <w:bookmarkStart w:id="67" w:name="_Toc53685164"/>
      <w:r>
        <w:rPr>
          <w:rFonts w:ascii="黑体" w:eastAsia="黑体"/>
          <w:sz w:val="32"/>
          <w:szCs w:val="32"/>
        </w:rPr>
        <w:lastRenderedPageBreak/>
        <w:t>12</w:t>
      </w:r>
      <w:r>
        <w:rPr>
          <w:rFonts w:ascii="黑体" w:eastAsia="黑体" w:hint="eastAsia"/>
          <w:sz w:val="32"/>
          <w:szCs w:val="32"/>
        </w:rPr>
        <w:t>剩余协议理解记录</w:t>
      </w:r>
      <w:bookmarkEnd w:id="67"/>
    </w:p>
    <w:p w:rsidR="00A5714C" w:rsidRDefault="00A5714C" w:rsidP="00A5714C">
      <w:pPr>
        <w:pStyle w:val="21"/>
      </w:pPr>
      <w:bookmarkStart w:id="68" w:name="_Toc53685165"/>
      <w:r>
        <w:t>12</w:t>
      </w:r>
      <w:r>
        <w:rPr>
          <w:rFonts w:hint="eastAsia"/>
        </w:rPr>
        <w:t>.1</w:t>
      </w:r>
      <w:r>
        <w:t xml:space="preserve"> </w:t>
      </w:r>
      <w:r w:rsidRPr="00A5714C">
        <w:rPr>
          <w:rFonts w:hint="eastAsia"/>
        </w:rPr>
        <w:t>关于回环传输</w:t>
      </w:r>
      <w:r w:rsidRPr="00A5714C">
        <w:rPr>
          <w:rFonts w:hint="eastAsia"/>
        </w:rPr>
        <w:t>(</w:t>
      </w:r>
      <w:r w:rsidRPr="00A5714C">
        <w:t>wrapping burst)</w:t>
      </w:r>
      <w:r w:rsidRPr="00A5714C">
        <w:rPr>
          <w:rFonts w:hint="eastAsia"/>
        </w:rPr>
        <w:t>的地址计算</w:t>
      </w:r>
      <w:bookmarkEnd w:id="68"/>
    </w:p>
    <w:p w:rsidR="00A96291" w:rsidRDefault="00A5714C" w:rsidP="00A5714C">
      <w:pPr>
        <w:pStyle w:val="a0"/>
        <w:numPr>
          <w:ilvl w:val="0"/>
          <w:numId w:val="0"/>
        </w:numPr>
        <w:jc w:val="center"/>
      </w:pPr>
      <w:r w:rsidRPr="005E7259">
        <w:rPr>
          <w:noProof/>
        </w:rPr>
        <w:drawing>
          <wp:inline distT="0" distB="0" distL="0" distR="0">
            <wp:extent cx="4505960" cy="2348230"/>
            <wp:effectExtent l="0" t="0" r="889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4C" w:rsidRDefault="00A5714C" w:rsidP="00A5714C">
      <w:pPr>
        <w:spacing w:line="240" w:lineRule="atLeast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WRAP8</w:t>
      </w:r>
      <w:r>
        <w:rPr>
          <w:rFonts w:ascii="宋体" w:hAnsi="宋体" w:hint="eastAsia"/>
          <w:sz w:val="24"/>
        </w:rPr>
        <w:t>是8-beat回环传输，size是word，也就是4个byte，地址的变化依次为：</w:t>
      </w:r>
    </w:p>
    <w:p w:rsidR="00A5714C" w:rsidRDefault="00A5714C" w:rsidP="00A5714C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</w:t>
      </w:r>
      <w:r>
        <w:rPr>
          <w:rFonts w:ascii="宋体" w:hAnsi="宋体"/>
          <w:sz w:val="24"/>
        </w:rPr>
        <w:t>X34</w:t>
      </w:r>
      <w:r>
        <w:rPr>
          <w:rFonts w:ascii="宋体" w:hAnsi="宋体" w:hint="eastAsia"/>
          <w:sz w:val="24"/>
        </w:rPr>
        <w:t>、0</w:t>
      </w:r>
      <w:r>
        <w:rPr>
          <w:rFonts w:ascii="宋体" w:hAnsi="宋体"/>
          <w:sz w:val="24"/>
        </w:rPr>
        <w:t>X38</w:t>
      </w:r>
      <w:r>
        <w:rPr>
          <w:rFonts w:ascii="宋体" w:hAnsi="宋体" w:hint="eastAsia"/>
          <w:sz w:val="24"/>
        </w:rPr>
        <w:t>、0</w:t>
      </w:r>
      <w:r>
        <w:rPr>
          <w:rFonts w:ascii="宋体" w:hAnsi="宋体"/>
          <w:sz w:val="24"/>
        </w:rPr>
        <w:t>X3C</w:t>
      </w:r>
      <w:r>
        <w:rPr>
          <w:rFonts w:ascii="宋体" w:hAnsi="宋体" w:hint="eastAsia"/>
          <w:sz w:val="24"/>
        </w:rPr>
        <w:t>、0</w:t>
      </w:r>
      <w:r>
        <w:rPr>
          <w:rFonts w:ascii="宋体" w:hAnsi="宋体"/>
          <w:sz w:val="24"/>
        </w:rPr>
        <w:t>X20</w:t>
      </w:r>
      <w:r>
        <w:rPr>
          <w:rFonts w:ascii="宋体" w:hAnsi="宋体" w:hint="eastAsia"/>
          <w:sz w:val="24"/>
        </w:rPr>
        <w:t>、0</w:t>
      </w:r>
      <w:r>
        <w:rPr>
          <w:rFonts w:ascii="宋体" w:hAnsi="宋体"/>
          <w:sz w:val="24"/>
        </w:rPr>
        <w:t>X24</w:t>
      </w:r>
      <w:r>
        <w:rPr>
          <w:rFonts w:ascii="宋体" w:hAnsi="宋体" w:hint="eastAsia"/>
          <w:sz w:val="24"/>
        </w:rPr>
        <w:t>、0</w:t>
      </w:r>
      <w:r>
        <w:rPr>
          <w:rFonts w:ascii="宋体" w:hAnsi="宋体"/>
          <w:sz w:val="24"/>
        </w:rPr>
        <w:t>X28</w:t>
      </w:r>
      <w:r>
        <w:rPr>
          <w:rFonts w:ascii="宋体" w:hAnsi="宋体" w:hint="eastAsia"/>
          <w:sz w:val="24"/>
        </w:rPr>
        <w:t>、0</w:t>
      </w:r>
      <w:r>
        <w:rPr>
          <w:rFonts w:ascii="宋体" w:hAnsi="宋体"/>
          <w:sz w:val="24"/>
        </w:rPr>
        <w:t>X2C</w:t>
      </w:r>
      <w:r>
        <w:rPr>
          <w:rFonts w:ascii="宋体" w:hAnsi="宋体" w:hint="eastAsia"/>
          <w:sz w:val="24"/>
        </w:rPr>
        <w:t>、0</w:t>
      </w:r>
      <w:r>
        <w:rPr>
          <w:rFonts w:ascii="宋体" w:hAnsi="宋体"/>
          <w:sz w:val="24"/>
        </w:rPr>
        <w:t>X30</w:t>
      </w:r>
      <w:r>
        <w:rPr>
          <w:rFonts w:ascii="宋体" w:hAnsi="宋体" w:hint="eastAsia"/>
          <w:sz w:val="24"/>
        </w:rPr>
        <w:t>。</w:t>
      </w:r>
    </w:p>
    <w:p w:rsidR="00A5714C" w:rsidRPr="00867651" w:rsidRDefault="00A5714C" w:rsidP="00A5714C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RAP</w:t>
      </w:r>
      <w:r>
        <w:rPr>
          <w:rFonts w:ascii="宋体" w:hAnsi="宋体" w:hint="eastAsia"/>
          <w:sz w:val="24"/>
        </w:rPr>
        <w:t>总的传输大小为8x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sz w:val="24"/>
        </w:rPr>
        <w:t>32</w:t>
      </w:r>
      <w:r>
        <w:rPr>
          <w:rFonts w:ascii="宋体" w:hAnsi="宋体" w:hint="eastAsia"/>
          <w:sz w:val="24"/>
        </w:rPr>
        <w:t>byte</w:t>
      </w:r>
    </w:p>
    <w:p w:rsidR="00A5714C" w:rsidRPr="00867651" w:rsidRDefault="00A5714C" w:rsidP="00A5714C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</w:t>
      </w:r>
      <w:r>
        <w:rPr>
          <w:rFonts w:ascii="宋体" w:hAnsi="宋体"/>
          <w:sz w:val="24"/>
        </w:rPr>
        <w:t>X34(52)</w:t>
      </w:r>
      <w:r>
        <w:rPr>
          <w:rFonts w:ascii="宋体" w:hAnsi="宋体" w:hint="eastAsia"/>
          <w:sz w:val="24"/>
        </w:rPr>
        <w:t>不能被3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整除，所以维持；0</w:t>
      </w:r>
      <w:r>
        <w:rPr>
          <w:rFonts w:ascii="宋体" w:hAnsi="宋体"/>
          <w:sz w:val="24"/>
        </w:rPr>
        <w:t>X38(56)</w:t>
      </w:r>
      <w:r>
        <w:rPr>
          <w:rFonts w:ascii="宋体" w:hAnsi="宋体" w:hint="eastAsia"/>
          <w:sz w:val="24"/>
        </w:rPr>
        <w:t>、0</w:t>
      </w:r>
      <w:r>
        <w:rPr>
          <w:rFonts w:ascii="宋体" w:hAnsi="宋体"/>
          <w:sz w:val="24"/>
        </w:rPr>
        <w:t>X3C(60)</w:t>
      </w:r>
      <w:r>
        <w:rPr>
          <w:rFonts w:ascii="宋体" w:hAnsi="宋体" w:hint="eastAsia"/>
          <w:sz w:val="24"/>
        </w:rPr>
        <w:t>均不能被3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整除，维持；下一个数为0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64)</w:t>
      </w:r>
      <w:r>
        <w:rPr>
          <w:rFonts w:ascii="宋体" w:hAnsi="宋体" w:hint="eastAsia"/>
          <w:sz w:val="24"/>
        </w:rPr>
        <w:t>可以被3</w:t>
      </w:r>
      <w:r>
        <w:rPr>
          <w:rFonts w:ascii="宋体" w:hAnsi="宋体"/>
          <w:sz w:val="24"/>
        </w:rPr>
        <w:t xml:space="preserve">2 </w:t>
      </w:r>
      <w:r>
        <w:rPr>
          <w:rFonts w:ascii="宋体" w:hAnsi="宋体" w:hint="eastAsia"/>
          <w:sz w:val="24"/>
        </w:rPr>
        <w:t>整除，所以回环，地址变为</w:t>
      </w:r>
      <w:r>
        <w:rPr>
          <w:rFonts w:ascii="宋体" w:hAnsi="宋体"/>
          <w:sz w:val="24"/>
        </w:rPr>
        <w:t>64-32=32(0X20)</w:t>
      </w:r>
      <w:r>
        <w:rPr>
          <w:rFonts w:ascii="宋体" w:hAnsi="宋体" w:hint="eastAsia"/>
          <w:sz w:val="24"/>
        </w:rPr>
        <w:t>。</w:t>
      </w:r>
    </w:p>
    <w:p w:rsidR="00252A0F" w:rsidRPr="00A5714C" w:rsidRDefault="00252A0F" w:rsidP="00252A0F"/>
    <w:p w:rsidR="00B47AEE" w:rsidRDefault="00B47AEE" w:rsidP="00252A0F"/>
    <w:p w:rsidR="00B47AEE" w:rsidRDefault="00B47AEE" w:rsidP="00252A0F"/>
    <w:p w:rsidR="00B47AEE" w:rsidRDefault="00B47AEE" w:rsidP="00252A0F"/>
    <w:p w:rsidR="00A5714C" w:rsidRDefault="00A5714C" w:rsidP="00A5714C">
      <w:pPr>
        <w:pStyle w:val="21"/>
      </w:pPr>
      <w:bookmarkStart w:id="69" w:name="_Toc53685166"/>
      <w:r>
        <w:t>12</w:t>
      </w:r>
      <w:r>
        <w:rPr>
          <w:rFonts w:hint="eastAsia"/>
        </w:rPr>
        <w:t>.</w:t>
      </w:r>
      <w:r>
        <w:t xml:space="preserve">2 </w:t>
      </w:r>
      <w:r w:rsidRPr="00A5714C">
        <w:rPr>
          <w:rFonts w:hint="eastAsia"/>
        </w:rPr>
        <w:t>关于</w:t>
      </w:r>
      <w:r w:rsidRPr="00A5714C">
        <w:rPr>
          <w:rFonts w:hint="eastAsia"/>
        </w:rPr>
        <w:t>s</w:t>
      </w:r>
      <w:r w:rsidRPr="00A5714C">
        <w:t>lave</w:t>
      </w:r>
      <w:r w:rsidRPr="00A5714C">
        <w:rPr>
          <w:rFonts w:hint="eastAsia"/>
        </w:rPr>
        <w:t>的</w:t>
      </w:r>
      <w:r w:rsidRPr="00A5714C">
        <w:rPr>
          <w:rFonts w:hint="eastAsia"/>
        </w:rPr>
        <w:t>ready</w:t>
      </w:r>
      <w:r w:rsidRPr="00A5714C">
        <w:rPr>
          <w:rFonts w:hint="eastAsia"/>
        </w:rPr>
        <w:t>信号</w:t>
      </w:r>
      <w:bookmarkEnd w:id="69"/>
    </w:p>
    <w:p w:rsidR="00A5714C" w:rsidRPr="00A5714C" w:rsidRDefault="00A5714C" w:rsidP="00A5714C">
      <w:pPr>
        <w:spacing w:line="460" w:lineRule="atLeast"/>
        <w:ind w:firstLineChars="100" w:firstLine="240"/>
        <w:jc w:val="left"/>
        <w:rPr>
          <w:rFonts w:ascii="宋体" w:hAnsi="宋体"/>
          <w:sz w:val="24"/>
        </w:rPr>
      </w:pPr>
      <w:r w:rsidRPr="00A5714C">
        <w:rPr>
          <w:rFonts w:ascii="宋体" w:hAnsi="宋体" w:hint="eastAsia"/>
          <w:sz w:val="24"/>
        </w:rPr>
        <w:t>对于每个slave都会有ready</w:t>
      </w:r>
      <w:r w:rsidRPr="00A5714C">
        <w:rPr>
          <w:rFonts w:ascii="宋体" w:hAnsi="宋体"/>
          <w:sz w:val="24"/>
        </w:rPr>
        <w:t>_in</w:t>
      </w:r>
      <w:r w:rsidRPr="00A5714C">
        <w:rPr>
          <w:rFonts w:ascii="宋体" w:hAnsi="宋体" w:hint="eastAsia"/>
          <w:sz w:val="24"/>
        </w:rPr>
        <w:t>和ready</w:t>
      </w:r>
      <w:r w:rsidRPr="00A5714C">
        <w:rPr>
          <w:rFonts w:ascii="宋体" w:hAnsi="宋体"/>
          <w:sz w:val="24"/>
        </w:rPr>
        <w:t>_out</w:t>
      </w:r>
      <w:r w:rsidRPr="00A5714C">
        <w:rPr>
          <w:rFonts w:ascii="宋体" w:hAnsi="宋体" w:hint="eastAsia"/>
          <w:sz w:val="24"/>
        </w:rPr>
        <w:t>信号，所有的slave所接收的ready</w:t>
      </w:r>
      <w:r w:rsidRPr="00A5714C">
        <w:rPr>
          <w:rFonts w:ascii="宋体" w:hAnsi="宋体"/>
          <w:sz w:val="24"/>
        </w:rPr>
        <w:t>_in</w:t>
      </w:r>
      <w:r w:rsidRPr="00A5714C">
        <w:rPr>
          <w:rFonts w:ascii="宋体" w:hAnsi="宋体" w:hint="eastAsia"/>
          <w:sz w:val="24"/>
        </w:rPr>
        <w:t>信号都是相同的，每个slave的ready</w:t>
      </w:r>
      <w:r w:rsidRPr="00A5714C">
        <w:rPr>
          <w:rFonts w:ascii="宋体" w:hAnsi="宋体"/>
          <w:sz w:val="24"/>
        </w:rPr>
        <w:t>_out</w:t>
      </w:r>
      <w:r w:rsidRPr="00A5714C">
        <w:rPr>
          <w:rFonts w:ascii="宋体" w:hAnsi="宋体" w:hint="eastAsia"/>
          <w:sz w:val="24"/>
        </w:rPr>
        <w:t>信号都会由仲裁器收集起来，将所有slave的ready</w:t>
      </w:r>
      <w:r w:rsidRPr="00A5714C">
        <w:rPr>
          <w:rFonts w:ascii="宋体" w:hAnsi="宋体"/>
          <w:sz w:val="24"/>
        </w:rPr>
        <w:t>_out</w:t>
      </w:r>
      <w:r w:rsidRPr="00A5714C">
        <w:rPr>
          <w:rFonts w:ascii="宋体" w:hAnsi="宋体" w:hint="eastAsia"/>
          <w:sz w:val="24"/>
        </w:rPr>
        <w:t>作“与”得到的输出送给每个slave的ready</w:t>
      </w:r>
      <w:r w:rsidRPr="00A5714C">
        <w:rPr>
          <w:rFonts w:ascii="宋体" w:hAnsi="宋体"/>
          <w:sz w:val="24"/>
        </w:rPr>
        <w:t>_in</w:t>
      </w:r>
      <w:r w:rsidRPr="00A5714C">
        <w:rPr>
          <w:rFonts w:ascii="宋体" w:hAnsi="宋体" w:hint="eastAsia"/>
          <w:sz w:val="24"/>
        </w:rPr>
        <w:t>。所以对于slave本身来看，ready</w:t>
      </w:r>
      <w:r w:rsidRPr="00A5714C">
        <w:rPr>
          <w:rFonts w:ascii="宋体" w:hAnsi="宋体"/>
          <w:sz w:val="24"/>
        </w:rPr>
        <w:t>_out</w:t>
      </w:r>
      <w:r w:rsidRPr="00A5714C">
        <w:rPr>
          <w:rFonts w:ascii="宋体" w:hAnsi="宋体" w:hint="eastAsia"/>
          <w:sz w:val="24"/>
        </w:rPr>
        <w:t>拉高，ready</w:t>
      </w:r>
      <w:r w:rsidRPr="00A5714C">
        <w:rPr>
          <w:rFonts w:ascii="宋体" w:hAnsi="宋体"/>
          <w:sz w:val="24"/>
        </w:rPr>
        <w:t>_in</w:t>
      </w:r>
      <w:r w:rsidRPr="00A5714C">
        <w:rPr>
          <w:rFonts w:ascii="宋体" w:hAnsi="宋体" w:hint="eastAsia"/>
          <w:sz w:val="24"/>
        </w:rPr>
        <w:t>可能拉高也可能拉低，但ready</w:t>
      </w:r>
      <w:r w:rsidRPr="00A5714C">
        <w:rPr>
          <w:rFonts w:ascii="宋体" w:hAnsi="宋体"/>
          <w:sz w:val="24"/>
        </w:rPr>
        <w:t>_out</w:t>
      </w:r>
      <w:r w:rsidRPr="00A5714C">
        <w:rPr>
          <w:rFonts w:ascii="宋体" w:hAnsi="宋体" w:hint="eastAsia"/>
          <w:sz w:val="24"/>
        </w:rPr>
        <w:t>拉低，ready</w:t>
      </w:r>
      <w:r w:rsidRPr="00A5714C">
        <w:rPr>
          <w:rFonts w:ascii="宋体" w:hAnsi="宋体"/>
          <w:sz w:val="24"/>
        </w:rPr>
        <w:t>_in</w:t>
      </w:r>
      <w:r w:rsidRPr="00A5714C">
        <w:rPr>
          <w:rFonts w:ascii="宋体" w:hAnsi="宋体" w:hint="eastAsia"/>
          <w:sz w:val="24"/>
        </w:rPr>
        <w:t>一定拉低。</w:t>
      </w:r>
    </w:p>
    <w:p w:rsidR="00A5714C" w:rsidRDefault="00A5714C" w:rsidP="00A5714C">
      <w:pPr>
        <w:pStyle w:val="21"/>
      </w:pPr>
      <w:bookmarkStart w:id="70" w:name="_Toc53685167"/>
      <w:r>
        <w:t>12</w:t>
      </w:r>
      <w:r>
        <w:rPr>
          <w:rFonts w:hint="eastAsia"/>
        </w:rPr>
        <w:t>.</w:t>
      </w:r>
      <w:r>
        <w:t xml:space="preserve">3 </w:t>
      </w:r>
      <w:r w:rsidRPr="00A5714C">
        <w:rPr>
          <w:rFonts w:hint="eastAsia"/>
        </w:rPr>
        <w:t>关于</w:t>
      </w:r>
      <w:r w:rsidRPr="00A5714C">
        <w:t>HRESP[1:0]</w:t>
      </w:r>
      <w:r w:rsidRPr="00A5714C">
        <w:rPr>
          <w:rFonts w:hint="eastAsia"/>
        </w:rPr>
        <w:t>信号</w:t>
      </w:r>
      <w:bookmarkEnd w:id="70"/>
    </w:p>
    <w:p w:rsidR="00B47AEE" w:rsidRPr="00A5714C" w:rsidRDefault="00A5714C" w:rsidP="00A5714C">
      <w:pPr>
        <w:spacing w:line="460" w:lineRule="atLeast"/>
        <w:ind w:firstLineChars="100" w:firstLine="240"/>
        <w:jc w:val="left"/>
        <w:rPr>
          <w:rFonts w:ascii="宋体" w:hAnsi="宋体"/>
          <w:sz w:val="24"/>
        </w:rPr>
      </w:pPr>
      <w:r w:rsidRPr="00A5714C">
        <w:rPr>
          <w:rFonts w:ascii="宋体" w:hAnsi="宋体" w:hint="eastAsia"/>
          <w:sz w:val="24"/>
        </w:rPr>
        <w:t>hresp除了E</w:t>
      </w:r>
      <w:r w:rsidRPr="00A5714C">
        <w:rPr>
          <w:rFonts w:ascii="宋体" w:hAnsi="宋体"/>
          <w:sz w:val="24"/>
        </w:rPr>
        <w:t>RROR</w:t>
      </w:r>
      <w:r w:rsidRPr="00A5714C">
        <w:rPr>
          <w:rFonts w:ascii="宋体" w:hAnsi="宋体" w:hint="eastAsia"/>
          <w:sz w:val="24"/>
        </w:rPr>
        <w:t>和O</w:t>
      </w:r>
      <w:r w:rsidRPr="00A5714C">
        <w:rPr>
          <w:rFonts w:ascii="宋体" w:hAnsi="宋体"/>
          <w:sz w:val="24"/>
        </w:rPr>
        <w:t>KAY</w:t>
      </w:r>
      <w:r w:rsidRPr="00A5714C">
        <w:rPr>
          <w:rFonts w:ascii="宋体" w:hAnsi="宋体" w:hint="eastAsia"/>
          <w:sz w:val="24"/>
        </w:rPr>
        <w:t>，还有R</w:t>
      </w:r>
      <w:r w:rsidRPr="00A5714C">
        <w:rPr>
          <w:rFonts w:ascii="宋体" w:hAnsi="宋体"/>
          <w:sz w:val="24"/>
        </w:rPr>
        <w:t>ETRY</w:t>
      </w:r>
      <w:r w:rsidRPr="00A5714C">
        <w:rPr>
          <w:rFonts w:ascii="宋体" w:hAnsi="宋体" w:hint="eastAsia"/>
          <w:sz w:val="24"/>
        </w:rPr>
        <w:t>和S</w:t>
      </w:r>
      <w:r w:rsidRPr="00A5714C">
        <w:rPr>
          <w:rFonts w:ascii="宋体" w:hAnsi="宋体"/>
          <w:sz w:val="24"/>
        </w:rPr>
        <w:t>PLIT</w:t>
      </w:r>
      <w:r w:rsidRPr="00A5714C">
        <w:rPr>
          <w:rFonts w:ascii="宋体" w:hAnsi="宋体" w:hint="eastAsia"/>
          <w:sz w:val="24"/>
        </w:rPr>
        <w:t>信号，这两个信号都可以用来延迟传输但却释放了总线允许其他的master使用。这两个信号主要针对那些有高访问延时的slave，以确保在延时期间其余的master可以继续访问总线。hresp有4种输出，除了</w:t>
      </w:r>
      <w:r w:rsidRPr="00A5714C">
        <w:rPr>
          <w:rFonts w:ascii="宋体" w:hAnsi="宋体" w:hint="eastAsia"/>
          <w:sz w:val="24"/>
        </w:rPr>
        <w:lastRenderedPageBreak/>
        <w:t>O</w:t>
      </w:r>
      <w:r w:rsidRPr="00A5714C">
        <w:rPr>
          <w:rFonts w:ascii="宋体" w:hAnsi="宋体"/>
          <w:sz w:val="24"/>
        </w:rPr>
        <w:t>KAY</w:t>
      </w:r>
      <w:r w:rsidRPr="00A5714C">
        <w:rPr>
          <w:rFonts w:ascii="宋体" w:hAnsi="宋体" w:hint="eastAsia"/>
          <w:sz w:val="24"/>
        </w:rPr>
        <w:t>可以是单周期，其他的输出至少是2个周期，倒数第二个周期slave输出E</w:t>
      </w:r>
      <w:r w:rsidRPr="00A5714C">
        <w:rPr>
          <w:rFonts w:ascii="宋体" w:hAnsi="宋体"/>
          <w:sz w:val="24"/>
        </w:rPr>
        <w:t>RROR/OKAY/SPLIT</w:t>
      </w:r>
      <w:r w:rsidRPr="00A5714C">
        <w:rPr>
          <w:rFonts w:ascii="宋体" w:hAnsi="宋体" w:hint="eastAsia"/>
          <w:sz w:val="24"/>
        </w:rPr>
        <w:t>，同时ready_</w:t>
      </w:r>
      <w:r w:rsidRPr="00A5714C">
        <w:rPr>
          <w:rFonts w:ascii="宋体" w:hAnsi="宋体"/>
          <w:sz w:val="24"/>
        </w:rPr>
        <w:t>out</w:t>
      </w:r>
      <w:r w:rsidRPr="00A5714C">
        <w:rPr>
          <w:rFonts w:ascii="宋体" w:hAnsi="宋体" w:hint="eastAsia"/>
          <w:sz w:val="24"/>
        </w:rPr>
        <w:t>拉低，最后一个周期slave输出E</w:t>
      </w:r>
      <w:r w:rsidRPr="00A5714C">
        <w:rPr>
          <w:rFonts w:ascii="宋体" w:hAnsi="宋体"/>
          <w:sz w:val="24"/>
        </w:rPr>
        <w:t>RROR/OKAY/SPLIT</w:t>
      </w:r>
      <w:r w:rsidRPr="00A5714C">
        <w:rPr>
          <w:rFonts w:ascii="宋体" w:hAnsi="宋体" w:hint="eastAsia"/>
          <w:sz w:val="24"/>
        </w:rPr>
        <w:t>，同时ready</w:t>
      </w:r>
      <w:r w:rsidRPr="00A5714C">
        <w:rPr>
          <w:rFonts w:ascii="宋体" w:hAnsi="宋体"/>
          <w:sz w:val="24"/>
        </w:rPr>
        <w:t>_out</w:t>
      </w:r>
      <w:r w:rsidRPr="00A5714C">
        <w:rPr>
          <w:rFonts w:ascii="宋体" w:hAnsi="宋体" w:hint="eastAsia"/>
          <w:sz w:val="24"/>
        </w:rPr>
        <w:t>拉高。如果需要多个时钟周期来输出E</w:t>
      </w:r>
      <w:r w:rsidRPr="00A5714C">
        <w:rPr>
          <w:rFonts w:ascii="宋体" w:hAnsi="宋体"/>
          <w:sz w:val="24"/>
        </w:rPr>
        <w:t>RROR/OKAY/SPLIT</w:t>
      </w:r>
      <w:r w:rsidRPr="00A5714C">
        <w:rPr>
          <w:rFonts w:ascii="宋体" w:hAnsi="宋体" w:hint="eastAsia"/>
          <w:sz w:val="24"/>
        </w:rPr>
        <w:t>，那么需要插入额外的等待周期，此时ready</w:t>
      </w:r>
      <w:r w:rsidRPr="00A5714C">
        <w:rPr>
          <w:rFonts w:ascii="宋体" w:hAnsi="宋体"/>
          <w:sz w:val="24"/>
        </w:rPr>
        <w:t>_out</w:t>
      </w:r>
      <w:r w:rsidRPr="00A5714C">
        <w:rPr>
          <w:rFonts w:ascii="宋体" w:hAnsi="宋体" w:hint="eastAsia"/>
          <w:sz w:val="24"/>
        </w:rPr>
        <w:t>拉低，hresp输出为O</w:t>
      </w:r>
      <w:r w:rsidRPr="00A5714C">
        <w:rPr>
          <w:rFonts w:ascii="宋体" w:hAnsi="宋体"/>
          <w:sz w:val="24"/>
        </w:rPr>
        <w:t>KAY</w:t>
      </w:r>
      <w:r w:rsidRPr="00A5714C">
        <w:rPr>
          <w:rFonts w:ascii="宋体" w:hAnsi="宋体" w:hint="eastAsia"/>
          <w:sz w:val="24"/>
        </w:rPr>
        <w:t>。</w:t>
      </w:r>
    </w:p>
    <w:p w:rsidR="00B47AEE" w:rsidRPr="00A5714C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Default="00B47AEE" w:rsidP="00252A0F"/>
    <w:p w:rsidR="00B47AEE" w:rsidRPr="00961FE6" w:rsidRDefault="00B47AEE" w:rsidP="00252A0F"/>
    <w:sectPr w:rsidR="00B47AEE" w:rsidRPr="00961FE6" w:rsidSect="00F44D71">
      <w:pgSz w:w="11906" w:h="16838" w:code="9"/>
      <w:pgMar w:top="1440" w:right="924" w:bottom="1440" w:left="1440" w:header="567" w:footer="85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945" w:rsidRDefault="009D3945" w:rsidP="00BC0C92">
      <w:r>
        <w:separator/>
      </w:r>
    </w:p>
  </w:endnote>
  <w:endnote w:type="continuationSeparator" w:id="0">
    <w:p w:rsidR="009D3945" w:rsidRDefault="009D3945" w:rsidP="00BC0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A240DF" w:rsidRPr="00A03BEF">
      <w:trPr>
        <w:trHeight w:val="510"/>
      </w:trPr>
      <w:tc>
        <w:tcPr>
          <w:tcW w:w="3600" w:type="dxa"/>
          <w:vAlign w:val="center"/>
        </w:tcPr>
        <w:p w:rsidR="00A240DF" w:rsidRPr="00006A4D" w:rsidRDefault="00A240DF" w:rsidP="009650AC">
          <w:pPr>
            <w:jc w:val="right"/>
            <w:rPr>
              <w:sz w:val="18"/>
              <w:szCs w:val="18"/>
            </w:rPr>
          </w:pPr>
          <w:r w:rsidRPr="00BB4B56">
            <w:rPr>
              <w:b/>
              <w:noProof/>
              <w:sz w:val="44"/>
              <w:szCs w:val="44"/>
            </w:rPr>
            <w:drawing>
              <wp:inline distT="0" distB="0" distL="0" distR="0">
                <wp:extent cx="1238250" cy="35750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  <w:vAlign w:val="center"/>
        </w:tcPr>
        <w:p w:rsidR="00A240DF" w:rsidRPr="00006A4D" w:rsidRDefault="00A240DF" w:rsidP="00CB7666">
          <w:pPr>
            <w:ind w:firstLineChars="400" w:firstLine="720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英集芯科技</w:t>
          </w:r>
          <w:r w:rsidRPr="00006A4D">
            <w:rPr>
              <w:rFonts w:hint="eastAsia"/>
              <w:sz w:val="18"/>
              <w:szCs w:val="18"/>
            </w:rPr>
            <w:t>有限公司</w:t>
          </w:r>
        </w:p>
        <w:p w:rsidR="00A240DF" w:rsidRPr="00006A4D" w:rsidRDefault="00A240DF" w:rsidP="00CB7666">
          <w:pPr>
            <w:ind w:right="360" w:firstLineChars="250" w:firstLine="450"/>
            <w:rPr>
              <w:rFonts w:ascii="Arial" w:hAnsi="Arial"/>
              <w:sz w:val="18"/>
              <w:szCs w:val="18"/>
            </w:rPr>
          </w:pPr>
          <w:r w:rsidRPr="00FF74F7">
            <w:rPr>
              <w:rFonts w:ascii="Arial" w:hAnsi="Arial"/>
              <w:sz w:val="18"/>
              <w:szCs w:val="18"/>
            </w:rPr>
            <w:t>Injoinic Technology Co., Ltd.</w:t>
          </w:r>
        </w:p>
      </w:tc>
      <w:tc>
        <w:tcPr>
          <w:tcW w:w="3600" w:type="dxa"/>
          <w:vAlign w:val="center"/>
        </w:tcPr>
        <w:p w:rsidR="00A240DF" w:rsidRPr="00A03BEF" w:rsidRDefault="00A240DF" w:rsidP="003D0A95">
          <w:pPr>
            <w:ind w:right="360"/>
            <w:rPr>
              <w:sz w:val="18"/>
              <w:szCs w:val="18"/>
            </w:rPr>
          </w:pPr>
        </w:p>
      </w:tc>
    </w:tr>
    <w:tr w:rsidR="00A240DF" w:rsidRPr="00A03BEF">
      <w:trPr>
        <w:trHeight w:val="510"/>
      </w:trPr>
      <w:tc>
        <w:tcPr>
          <w:tcW w:w="10800" w:type="dxa"/>
          <w:gridSpan w:val="3"/>
          <w:vAlign w:val="center"/>
        </w:tcPr>
        <w:p w:rsidR="00A240DF" w:rsidRPr="00006A4D" w:rsidRDefault="00A240DF" w:rsidP="00CB7666">
          <w:pPr>
            <w:ind w:firstLineChars="2400" w:firstLine="4320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未经许可</w:t>
          </w:r>
          <w:r>
            <w:rPr>
              <w:sz w:val="18"/>
              <w:szCs w:val="18"/>
            </w:rPr>
            <w:t xml:space="preserve"> </w:t>
          </w:r>
          <w:r>
            <w:rPr>
              <w:rFonts w:hint="eastAsia"/>
              <w:sz w:val="18"/>
              <w:szCs w:val="18"/>
            </w:rPr>
            <w:t>不得扩散</w:t>
          </w:r>
        </w:p>
        <w:p w:rsidR="00A240DF" w:rsidRPr="00006A4D" w:rsidRDefault="00A240DF" w:rsidP="00CB7666">
          <w:pPr>
            <w:pStyle w:val="aa"/>
            <w:ind w:firstLineChars="1300" w:firstLine="2340"/>
            <w:rPr>
              <w:rFonts w:ascii="Arial" w:hAnsi="Arial"/>
              <w:b w:val="0"/>
              <w:sz w:val="18"/>
              <w:szCs w:val="18"/>
            </w:rPr>
          </w:pPr>
          <w:r>
            <w:rPr>
              <w:rFonts w:ascii="Arial" w:hAnsi="Arial" w:hint="eastAsia"/>
              <w:b w:val="0"/>
              <w:sz w:val="18"/>
              <w:szCs w:val="18"/>
            </w:rPr>
            <w:t xml:space="preserve">           </w:t>
          </w:r>
          <w:r w:rsidRPr="00006A4D">
            <w:rPr>
              <w:rFonts w:ascii="Arial" w:hAnsi="Arial" w:hint="eastAsia"/>
              <w:b w:val="0"/>
              <w:sz w:val="18"/>
              <w:szCs w:val="18"/>
            </w:rPr>
            <w:t xml:space="preserve">Copyright </w:t>
          </w:r>
          <w:r w:rsidRPr="00006A4D">
            <w:rPr>
              <w:rFonts w:ascii="Arial" w:hAnsi="Arial"/>
              <w:b w:val="0"/>
              <w:sz w:val="18"/>
              <w:szCs w:val="18"/>
            </w:rPr>
            <w:t>©</w:t>
          </w:r>
          <w:r w:rsidRPr="00006A4D">
            <w:rPr>
              <w:rFonts w:ascii="Arial" w:hAnsi="Arial" w:hint="eastAsia"/>
              <w:b w:val="0"/>
              <w:sz w:val="18"/>
              <w:szCs w:val="18"/>
            </w:rPr>
            <w:t xml:space="preserve"> 20</w:t>
          </w:r>
          <w:r>
            <w:rPr>
              <w:rFonts w:ascii="Arial" w:hAnsi="Arial" w:hint="eastAsia"/>
              <w:b w:val="0"/>
              <w:sz w:val="18"/>
              <w:szCs w:val="18"/>
            </w:rPr>
            <w:t xml:space="preserve">20 </w:t>
          </w:r>
          <w:r w:rsidRPr="00006A4D">
            <w:rPr>
              <w:rFonts w:ascii="Arial" w:hAnsi="Arial" w:hint="eastAsia"/>
              <w:b w:val="0"/>
              <w:sz w:val="18"/>
              <w:szCs w:val="18"/>
            </w:rPr>
            <w:t xml:space="preserve">by </w:t>
          </w:r>
          <w:r w:rsidRPr="00FF74F7">
            <w:rPr>
              <w:rFonts w:ascii="Arial" w:hAnsi="Arial"/>
              <w:sz w:val="18"/>
              <w:szCs w:val="18"/>
            </w:rPr>
            <w:t>Injoinic</w:t>
          </w:r>
          <w:r w:rsidRPr="00006A4D">
            <w:rPr>
              <w:rFonts w:ascii="Arial" w:hAnsi="Arial" w:hint="eastAsia"/>
              <w:b w:val="0"/>
              <w:sz w:val="18"/>
              <w:szCs w:val="18"/>
            </w:rPr>
            <w:t xml:space="preserve">. All rights reserved           </w:t>
          </w:r>
          <w:r>
            <w:rPr>
              <w:rFonts w:ascii="Arial" w:hAnsi="Arial" w:hint="eastAsia"/>
              <w:b w:val="0"/>
              <w:sz w:val="18"/>
              <w:szCs w:val="18"/>
            </w:rPr>
            <w:t xml:space="preserve">              </w:t>
          </w:r>
          <w:r w:rsidRPr="00006A4D">
            <w:rPr>
              <w:rFonts w:ascii="Arial" w:hAnsi="Arial"/>
              <w:b w:val="0"/>
              <w:sz w:val="18"/>
              <w:szCs w:val="18"/>
            </w:rPr>
            <w:t xml:space="preserve">Page </w:t>
          </w:r>
          <w:r w:rsidRPr="00006A4D">
            <w:rPr>
              <w:rFonts w:ascii="Arial" w:hAnsi="Arial"/>
              <w:b w:val="0"/>
              <w:sz w:val="18"/>
              <w:szCs w:val="18"/>
            </w:rPr>
            <w:fldChar w:fldCharType="begin"/>
          </w:r>
          <w:r w:rsidRPr="00006A4D">
            <w:rPr>
              <w:rFonts w:ascii="Arial" w:hAnsi="Arial"/>
              <w:b w:val="0"/>
              <w:sz w:val="18"/>
              <w:szCs w:val="18"/>
            </w:rPr>
            <w:instrText xml:space="preserve"> PAGE </w:instrText>
          </w:r>
          <w:r w:rsidRPr="00006A4D">
            <w:rPr>
              <w:rFonts w:ascii="Arial" w:hAnsi="Arial"/>
              <w:b w:val="0"/>
              <w:sz w:val="18"/>
              <w:szCs w:val="18"/>
            </w:rPr>
            <w:fldChar w:fldCharType="separate"/>
          </w:r>
          <w:r w:rsidR="00816527">
            <w:rPr>
              <w:rFonts w:ascii="Arial" w:hAnsi="Arial"/>
              <w:b w:val="0"/>
              <w:noProof/>
              <w:sz w:val="18"/>
              <w:szCs w:val="18"/>
            </w:rPr>
            <w:t>21</w:t>
          </w:r>
          <w:r w:rsidRPr="00006A4D">
            <w:rPr>
              <w:rFonts w:ascii="Arial" w:hAnsi="Arial"/>
              <w:b w:val="0"/>
              <w:sz w:val="18"/>
              <w:szCs w:val="18"/>
            </w:rPr>
            <w:fldChar w:fldCharType="end"/>
          </w:r>
          <w:r w:rsidRPr="00006A4D">
            <w:rPr>
              <w:rFonts w:ascii="Arial" w:hAnsi="Arial"/>
              <w:b w:val="0"/>
              <w:sz w:val="18"/>
              <w:szCs w:val="18"/>
            </w:rPr>
            <w:t xml:space="preserve"> of </w:t>
          </w:r>
          <w:r w:rsidRPr="00006A4D">
            <w:rPr>
              <w:rFonts w:ascii="Arial" w:hAnsi="Arial"/>
              <w:b w:val="0"/>
              <w:sz w:val="18"/>
              <w:szCs w:val="18"/>
            </w:rPr>
            <w:fldChar w:fldCharType="begin"/>
          </w:r>
          <w:r w:rsidRPr="00006A4D">
            <w:rPr>
              <w:rFonts w:ascii="Arial" w:hAnsi="Arial"/>
              <w:b w:val="0"/>
              <w:sz w:val="18"/>
              <w:szCs w:val="18"/>
            </w:rPr>
            <w:instrText xml:space="preserve"> NUMPAGES </w:instrText>
          </w:r>
          <w:r w:rsidRPr="00006A4D">
            <w:rPr>
              <w:rFonts w:ascii="Arial" w:hAnsi="Arial"/>
              <w:b w:val="0"/>
              <w:sz w:val="18"/>
              <w:szCs w:val="18"/>
            </w:rPr>
            <w:fldChar w:fldCharType="separate"/>
          </w:r>
          <w:r w:rsidR="00816527">
            <w:rPr>
              <w:rFonts w:ascii="Arial" w:hAnsi="Arial"/>
              <w:b w:val="0"/>
              <w:noProof/>
              <w:sz w:val="18"/>
              <w:szCs w:val="18"/>
            </w:rPr>
            <w:t>22</w:t>
          </w:r>
          <w:r w:rsidRPr="00006A4D">
            <w:rPr>
              <w:rFonts w:ascii="Arial" w:hAnsi="Arial"/>
              <w:b w:val="0"/>
              <w:sz w:val="18"/>
              <w:szCs w:val="18"/>
            </w:rPr>
            <w:fldChar w:fldCharType="end"/>
          </w:r>
        </w:p>
      </w:tc>
    </w:tr>
  </w:tbl>
  <w:p w:rsidR="00A240DF" w:rsidRDefault="00A240DF" w:rsidP="0021110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945" w:rsidRDefault="009D3945" w:rsidP="00BC0C92">
      <w:r>
        <w:separator/>
      </w:r>
    </w:p>
  </w:footnote>
  <w:footnote w:type="continuationSeparator" w:id="0">
    <w:p w:rsidR="009D3945" w:rsidRDefault="009D3945" w:rsidP="00BC0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0DF" w:rsidRDefault="009D3945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23888" o:spid="_x0000_s2051" type="#_x0000_t136" style="position:absolute;left:0;text-align:left;margin-left:0;margin-top:0;width:601.8pt;height:70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INJOINIC 受控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CCCCCC"/>
      <w:tblLook w:val="01E0" w:firstRow="1" w:lastRow="1" w:firstColumn="1" w:lastColumn="1" w:noHBand="0" w:noVBand="0"/>
    </w:tblPr>
    <w:tblGrid>
      <w:gridCol w:w="1259"/>
      <w:gridCol w:w="1503"/>
      <w:gridCol w:w="5158"/>
      <w:gridCol w:w="1032"/>
      <w:gridCol w:w="1848"/>
    </w:tblGrid>
    <w:tr w:rsidR="00A240DF" w:rsidRPr="00C911A3" w:rsidTr="00C911A3">
      <w:trPr>
        <w:trHeight w:val="460"/>
      </w:trPr>
      <w:tc>
        <w:tcPr>
          <w:tcW w:w="1259" w:type="dxa"/>
          <w:shd w:val="clear" w:color="auto" w:fill="CCCCCC"/>
          <w:vAlign w:val="center"/>
        </w:tcPr>
        <w:p w:rsidR="00A240DF" w:rsidRDefault="00A240DF" w:rsidP="00C911A3">
          <w:pPr>
            <w:pStyle w:val="a7"/>
            <w:pBdr>
              <w:bottom w:val="none" w:sz="0" w:space="0" w:color="auto"/>
            </w:pBdr>
          </w:pPr>
          <w:r>
            <w:rPr>
              <w:rFonts w:hint="eastAsia"/>
            </w:rPr>
            <w:t>保密等级</w:t>
          </w:r>
        </w:p>
      </w:tc>
      <w:tc>
        <w:tcPr>
          <w:tcW w:w="1503" w:type="dxa"/>
          <w:shd w:val="clear" w:color="auto" w:fill="CCCCCC"/>
          <w:vAlign w:val="center"/>
        </w:tcPr>
        <w:p w:rsidR="00A240DF" w:rsidRDefault="00A240DF" w:rsidP="00C911A3">
          <w:pPr>
            <w:pStyle w:val="a7"/>
            <w:pBdr>
              <w:bottom w:val="none" w:sz="0" w:space="0" w:color="auto"/>
            </w:pBdr>
          </w:pPr>
          <w:r>
            <w:rPr>
              <w:rFonts w:hint="eastAsia"/>
            </w:rPr>
            <w:t>A</w:t>
          </w:r>
        </w:p>
      </w:tc>
      <w:tc>
        <w:tcPr>
          <w:tcW w:w="5158" w:type="dxa"/>
          <w:vMerge w:val="restart"/>
          <w:shd w:val="clear" w:color="auto" w:fill="CCCCCC"/>
          <w:vAlign w:val="center"/>
        </w:tcPr>
        <w:p w:rsidR="00A240DF" w:rsidRPr="00C911A3" w:rsidRDefault="00A240DF" w:rsidP="00C911A3">
          <w:pPr>
            <w:pStyle w:val="a7"/>
            <w:pBdr>
              <w:bottom w:val="none" w:sz="0" w:space="0" w:color="auto"/>
            </w:pBdr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ahb</w:t>
          </w:r>
          <w:r>
            <w:rPr>
              <w:b/>
              <w:sz w:val="24"/>
              <w:szCs w:val="24"/>
            </w:rPr>
            <w:t>2</w:t>
          </w:r>
          <w:r>
            <w:rPr>
              <w:rFonts w:hint="eastAsia"/>
              <w:b/>
              <w:sz w:val="24"/>
              <w:szCs w:val="24"/>
            </w:rPr>
            <w:t>sram</w:t>
          </w:r>
          <w:r w:rsidRPr="00C911A3">
            <w:rPr>
              <w:rFonts w:hint="eastAsia"/>
              <w:b/>
              <w:sz w:val="24"/>
              <w:szCs w:val="24"/>
            </w:rPr>
            <w:t xml:space="preserve"> </w:t>
          </w:r>
          <w:r w:rsidRPr="00C911A3">
            <w:rPr>
              <w:rFonts w:hint="eastAsia"/>
              <w:b/>
              <w:sz w:val="24"/>
              <w:szCs w:val="24"/>
            </w:rPr>
            <w:t>设计方案</w:t>
          </w:r>
        </w:p>
      </w:tc>
      <w:tc>
        <w:tcPr>
          <w:tcW w:w="1032" w:type="dxa"/>
          <w:shd w:val="clear" w:color="auto" w:fill="CCCCCC"/>
          <w:vAlign w:val="center"/>
        </w:tcPr>
        <w:p w:rsidR="00A240DF" w:rsidRDefault="00A240DF" w:rsidP="00C911A3">
          <w:pPr>
            <w:pStyle w:val="a7"/>
            <w:pBdr>
              <w:bottom w:val="none" w:sz="0" w:space="0" w:color="auto"/>
            </w:pBdr>
          </w:pPr>
          <w:r>
            <w:rPr>
              <w:rFonts w:hint="eastAsia"/>
            </w:rPr>
            <w:t>文件编号</w:t>
          </w:r>
        </w:p>
      </w:tc>
      <w:tc>
        <w:tcPr>
          <w:tcW w:w="1848" w:type="dxa"/>
          <w:shd w:val="clear" w:color="auto" w:fill="CCCCCC"/>
          <w:vAlign w:val="center"/>
        </w:tcPr>
        <w:p w:rsidR="00A240DF" w:rsidRPr="001B6D45" w:rsidRDefault="00A240DF" w:rsidP="00C911A3">
          <w:pPr>
            <w:pStyle w:val="a7"/>
            <w:pBdr>
              <w:bottom w:val="none" w:sz="0" w:space="0" w:color="auto"/>
            </w:pBdr>
          </w:pPr>
        </w:p>
      </w:tc>
    </w:tr>
    <w:tr w:rsidR="00A240DF" w:rsidRPr="00C911A3" w:rsidTr="00C911A3">
      <w:trPr>
        <w:trHeight w:val="340"/>
      </w:trPr>
      <w:tc>
        <w:tcPr>
          <w:tcW w:w="1259" w:type="dxa"/>
          <w:shd w:val="clear" w:color="auto" w:fill="CCCCCC"/>
          <w:vAlign w:val="center"/>
        </w:tcPr>
        <w:p w:rsidR="00A240DF" w:rsidRDefault="00A240DF" w:rsidP="00C911A3">
          <w:pPr>
            <w:pStyle w:val="a7"/>
            <w:pBdr>
              <w:bottom w:val="none" w:sz="0" w:space="0" w:color="auto"/>
            </w:pBdr>
          </w:pPr>
          <w:r>
            <w:rPr>
              <w:rFonts w:hint="eastAsia"/>
            </w:rPr>
            <w:t>发布日期</w:t>
          </w:r>
        </w:p>
      </w:tc>
      <w:tc>
        <w:tcPr>
          <w:tcW w:w="1503" w:type="dxa"/>
          <w:shd w:val="clear" w:color="auto" w:fill="CCCCCC"/>
          <w:vAlign w:val="center"/>
        </w:tcPr>
        <w:p w:rsidR="00A240DF" w:rsidRDefault="00A240DF" w:rsidP="00C911A3">
          <w:pPr>
            <w:pStyle w:val="a7"/>
            <w:pBdr>
              <w:bottom w:val="none" w:sz="0" w:space="0" w:color="auto"/>
            </w:pBd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DATE \@ "yyyy-M-d"</w:instrText>
          </w:r>
          <w:r>
            <w:instrText xml:space="preserve"> </w:instrText>
          </w:r>
          <w:r>
            <w:fldChar w:fldCharType="separate"/>
          </w:r>
          <w:r w:rsidR="00816527">
            <w:rPr>
              <w:noProof/>
            </w:rPr>
            <w:t>2021-2-5</w:t>
          </w:r>
          <w:r>
            <w:fldChar w:fldCharType="end"/>
          </w:r>
        </w:p>
      </w:tc>
      <w:tc>
        <w:tcPr>
          <w:tcW w:w="5158" w:type="dxa"/>
          <w:vMerge/>
          <w:shd w:val="clear" w:color="auto" w:fill="CCCCCC"/>
        </w:tcPr>
        <w:p w:rsidR="00A240DF" w:rsidRDefault="00A240DF" w:rsidP="00C911A3">
          <w:pPr>
            <w:pStyle w:val="a7"/>
            <w:pBdr>
              <w:bottom w:val="none" w:sz="0" w:space="0" w:color="auto"/>
            </w:pBdr>
          </w:pPr>
        </w:p>
      </w:tc>
      <w:tc>
        <w:tcPr>
          <w:tcW w:w="1032" w:type="dxa"/>
          <w:shd w:val="clear" w:color="auto" w:fill="CCCCCC"/>
          <w:vAlign w:val="center"/>
        </w:tcPr>
        <w:p w:rsidR="00A240DF" w:rsidRDefault="00A240DF" w:rsidP="00C911A3">
          <w:pPr>
            <w:pStyle w:val="a7"/>
            <w:pBdr>
              <w:bottom w:val="none" w:sz="0" w:space="0" w:color="auto"/>
            </w:pBdr>
          </w:pPr>
          <w:r>
            <w:rPr>
              <w:rFonts w:hint="eastAsia"/>
            </w:rPr>
            <w:t>文件版本</w:t>
          </w:r>
        </w:p>
      </w:tc>
      <w:tc>
        <w:tcPr>
          <w:tcW w:w="1848" w:type="dxa"/>
          <w:shd w:val="clear" w:color="auto" w:fill="CCCCCC"/>
          <w:vAlign w:val="center"/>
        </w:tcPr>
        <w:p w:rsidR="00A240DF" w:rsidRPr="00C911A3" w:rsidRDefault="00A240DF" w:rsidP="00C911A3">
          <w:pPr>
            <w:pStyle w:val="a7"/>
            <w:pBdr>
              <w:bottom w:val="none" w:sz="0" w:space="0" w:color="auto"/>
            </w:pBdr>
            <w:rPr>
              <w:sz w:val="21"/>
              <w:szCs w:val="21"/>
            </w:rPr>
          </w:pPr>
          <w:r w:rsidRPr="00C911A3">
            <w:rPr>
              <w:sz w:val="21"/>
              <w:szCs w:val="21"/>
            </w:rPr>
            <w:t>V</w:t>
          </w:r>
          <w:r w:rsidRPr="00C911A3">
            <w:rPr>
              <w:rFonts w:hint="eastAsia"/>
              <w:sz w:val="21"/>
              <w:szCs w:val="21"/>
            </w:rPr>
            <w:t>1.0</w:t>
          </w:r>
          <w:r>
            <w:rPr>
              <w:sz w:val="21"/>
              <w:szCs w:val="21"/>
            </w:rPr>
            <w:t>5</w:t>
          </w:r>
        </w:p>
      </w:tc>
    </w:tr>
  </w:tbl>
  <w:p w:rsidR="00A240DF" w:rsidRDefault="009D3945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23889" o:spid="_x0000_s2053" type="#_x0000_t136" style="position:absolute;left:0;text-align:left;margin-left:0;margin-top:0;width:601.8pt;height:70.8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INJOINIC 受控文件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0DF" w:rsidRDefault="009D3945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23887" o:spid="_x0000_s2050" type="#_x0000_t136" style="position:absolute;left:0;text-align:left;margin-left:0;margin-top:0;width:601.8pt;height:70.8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INJOINIC 受控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094C21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BD9E01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6D97001"/>
    <w:multiLevelType w:val="hybridMultilevel"/>
    <w:tmpl w:val="B7AE1590"/>
    <w:lvl w:ilvl="0" w:tplc="9060225E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4" w15:restartNumberingAfterBreak="0">
    <w:nsid w:val="08821350"/>
    <w:multiLevelType w:val="singleLevel"/>
    <w:tmpl w:val="FFFFFFFF"/>
    <w:lvl w:ilvl="0">
      <w:start w:val="1"/>
      <w:numFmt w:val="decimal"/>
      <w:lvlText w:val=".%1"/>
      <w:legacy w:legacy="1" w:legacySpace="0" w:legacyIndent="454"/>
      <w:lvlJc w:val="left"/>
      <w:pPr>
        <w:ind w:left="454" w:hanging="454"/>
      </w:pPr>
      <w:rPr>
        <w:rFonts w:ascii="Times New Roman" w:hAnsi="Times New Roman" w:hint="default"/>
      </w:rPr>
    </w:lvl>
  </w:abstractNum>
  <w:abstractNum w:abstractNumId="5" w15:restartNumberingAfterBreak="0">
    <w:nsid w:val="0D4701E5"/>
    <w:multiLevelType w:val="hybridMultilevel"/>
    <w:tmpl w:val="BAEC6672"/>
    <w:lvl w:ilvl="0" w:tplc="6290B06A">
      <w:start w:val="6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A11400"/>
    <w:multiLevelType w:val="hybridMultilevel"/>
    <w:tmpl w:val="6C00D798"/>
    <w:lvl w:ilvl="0" w:tplc="CFE633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674573"/>
    <w:multiLevelType w:val="hybridMultilevel"/>
    <w:tmpl w:val="B75CD9B8"/>
    <w:lvl w:ilvl="0" w:tplc="FAC04A8E">
      <w:start w:val="1"/>
      <w:numFmt w:val="decimal"/>
      <w:lvlText w:val="(%1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19F3CE8"/>
    <w:multiLevelType w:val="hybridMultilevel"/>
    <w:tmpl w:val="F01CF0E2"/>
    <w:lvl w:ilvl="0" w:tplc="CA8AC2E2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9" w15:restartNumberingAfterBreak="0">
    <w:nsid w:val="143326F1"/>
    <w:multiLevelType w:val="hybridMultilevel"/>
    <w:tmpl w:val="E5E63BFA"/>
    <w:lvl w:ilvl="0" w:tplc="64162D30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0" w15:restartNumberingAfterBreak="0">
    <w:nsid w:val="14621C12"/>
    <w:multiLevelType w:val="hybridMultilevel"/>
    <w:tmpl w:val="EF0A0A60"/>
    <w:lvl w:ilvl="0" w:tplc="B0E824BE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1" w15:restartNumberingAfterBreak="0">
    <w:nsid w:val="1DD653C7"/>
    <w:multiLevelType w:val="multilevel"/>
    <w:tmpl w:val="B7AE1590"/>
    <w:lvl w:ilvl="0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2" w15:restartNumberingAfterBreak="0">
    <w:nsid w:val="231E779B"/>
    <w:multiLevelType w:val="hybridMultilevel"/>
    <w:tmpl w:val="E9F2838A"/>
    <w:lvl w:ilvl="0" w:tplc="6290B06A">
      <w:start w:val="6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DA6CE158">
      <w:start w:val="6"/>
      <w:numFmt w:val="bullet"/>
      <w:lvlText w:val="◆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DB499A"/>
    <w:multiLevelType w:val="hybridMultilevel"/>
    <w:tmpl w:val="1AAA5DDE"/>
    <w:lvl w:ilvl="0" w:tplc="88164694">
      <w:start w:val="1"/>
      <w:numFmt w:val="decimal"/>
      <w:pStyle w:val="a1"/>
      <w:lvlText w:val="表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3E36413"/>
    <w:multiLevelType w:val="multilevel"/>
    <w:tmpl w:val="B7AE1590"/>
    <w:lvl w:ilvl="0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25653A04"/>
    <w:multiLevelType w:val="hybridMultilevel"/>
    <w:tmpl w:val="9F5C216E"/>
    <w:lvl w:ilvl="0" w:tplc="FBA0EDE8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6" w15:restartNumberingAfterBreak="0">
    <w:nsid w:val="27DE1CFD"/>
    <w:multiLevelType w:val="multilevel"/>
    <w:tmpl w:val="B71C49CC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BE23337"/>
    <w:multiLevelType w:val="multilevel"/>
    <w:tmpl w:val="B7AE1590"/>
    <w:lvl w:ilvl="0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8" w15:restartNumberingAfterBreak="0">
    <w:nsid w:val="2C2C5B07"/>
    <w:multiLevelType w:val="hybridMultilevel"/>
    <w:tmpl w:val="1EF850C4"/>
    <w:lvl w:ilvl="0" w:tplc="2F2E4C00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9" w15:restartNumberingAfterBreak="0">
    <w:nsid w:val="2CCC4944"/>
    <w:multiLevelType w:val="hybridMultilevel"/>
    <w:tmpl w:val="C06A5BD4"/>
    <w:lvl w:ilvl="0" w:tplc="E0E66218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2D1B153F"/>
    <w:multiLevelType w:val="hybridMultilevel"/>
    <w:tmpl w:val="18609AE4"/>
    <w:lvl w:ilvl="0" w:tplc="3C421842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1" w15:restartNumberingAfterBreak="0">
    <w:nsid w:val="34D2072D"/>
    <w:multiLevelType w:val="multilevel"/>
    <w:tmpl w:val="60FC187A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2" w15:restartNumberingAfterBreak="0">
    <w:nsid w:val="36FB701A"/>
    <w:multiLevelType w:val="hybridMultilevel"/>
    <w:tmpl w:val="18EEA6A6"/>
    <w:lvl w:ilvl="0" w:tplc="D15AF4B2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3" w15:restartNumberingAfterBreak="0">
    <w:nsid w:val="3A53494B"/>
    <w:multiLevelType w:val="hybridMultilevel"/>
    <w:tmpl w:val="63C0393E"/>
    <w:lvl w:ilvl="0" w:tplc="5102161A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4" w15:restartNumberingAfterBreak="0">
    <w:nsid w:val="41644995"/>
    <w:multiLevelType w:val="hybridMultilevel"/>
    <w:tmpl w:val="21F63F7E"/>
    <w:lvl w:ilvl="0" w:tplc="1CF43E36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5" w15:restartNumberingAfterBreak="0">
    <w:nsid w:val="493F4BF6"/>
    <w:multiLevelType w:val="hybridMultilevel"/>
    <w:tmpl w:val="25663FAE"/>
    <w:lvl w:ilvl="0" w:tplc="53BCDB22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6AC6B4B0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6" w15:restartNumberingAfterBreak="0">
    <w:nsid w:val="511D7E72"/>
    <w:multiLevelType w:val="hybridMultilevel"/>
    <w:tmpl w:val="B4B4E49C"/>
    <w:lvl w:ilvl="0" w:tplc="4E9C105A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7" w15:restartNumberingAfterBreak="0">
    <w:nsid w:val="527A4EF8"/>
    <w:multiLevelType w:val="hybridMultilevel"/>
    <w:tmpl w:val="0220E0E6"/>
    <w:lvl w:ilvl="0" w:tplc="24DEDBDC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8" w15:restartNumberingAfterBreak="0">
    <w:nsid w:val="5D6714E1"/>
    <w:multiLevelType w:val="hybridMultilevel"/>
    <w:tmpl w:val="A4F48E94"/>
    <w:lvl w:ilvl="0" w:tplc="A3C8A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282FC8"/>
    <w:multiLevelType w:val="multilevel"/>
    <w:tmpl w:val="8940F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33A638C"/>
    <w:multiLevelType w:val="hybridMultilevel"/>
    <w:tmpl w:val="594086CC"/>
    <w:lvl w:ilvl="0" w:tplc="586EF226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31" w15:restartNumberingAfterBreak="0">
    <w:nsid w:val="63CE30EC"/>
    <w:multiLevelType w:val="hybridMultilevel"/>
    <w:tmpl w:val="24C28EEE"/>
    <w:lvl w:ilvl="0" w:tplc="630A08A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2" w15:restartNumberingAfterBreak="0">
    <w:nsid w:val="6B5853D8"/>
    <w:multiLevelType w:val="multilevel"/>
    <w:tmpl w:val="B7AE1590"/>
    <w:lvl w:ilvl="0">
      <w:start w:val="1"/>
      <w:numFmt w:val="decimal"/>
      <w:lvlText w:val="(%1)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33" w15:restartNumberingAfterBreak="0">
    <w:nsid w:val="6C4C62CA"/>
    <w:multiLevelType w:val="multilevel"/>
    <w:tmpl w:val="87D0D6C8"/>
    <w:lvl w:ilvl="0">
      <w:start w:val="1"/>
      <w:numFmt w:val="decimal"/>
      <w:pStyle w:val="10"/>
      <w:lvlText w:val="%1."/>
      <w:lvlJc w:val="left"/>
      <w:pPr>
        <w:tabs>
          <w:tab w:val="num" w:pos="244"/>
        </w:tabs>
        <w:ind w:left="244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86"/>
        </w:tabs>
        <w:ind w:left="386" w:hanging="567"/>
      </w:pPr>
      <w:rPr>
        <w:rFonts w:ascii="Arial" w:eastAsia="黑体" w:hAnsi="Arial" w:hint="eastAsia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1"/>
        <w:szCs w:val="21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528"/>
        </w:tabs>
        <w:ind w:left="528" w:hanging="709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670"/>
        </w:tabs>
        <w:ind w:left="67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11"/>
        </w:tabs>
        <w:ind w:left="81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53"/>
        </w:tabs>
        <w:ind w:left="95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095"/>
        </w:tabs>
        <w:ind w:left="109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237"/>
        </w:tabs>
        <w:ind w:left="123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378"/>
        </w:tabs>
        <w:ind w:left="1378" w:hanging="1559"/>
      </w:pPr>
      <w:rPr>
        <w:rFonts w:hint="eastAsia"/>
      </w:rPr>
    </w:lvl>
  </w:abstractNum>
  <w:abstractNum w:abstractNumId="34" w15:restartNumberingAfterBreak="0">
    <w:nsid w:val="73CC3C0B"/>
    <w:multiLevelType w:val="hybridMultilevel"/>
    <w:tmpl w:val="6B040750"/>
    <w:lvl w:ilvl="0" w:tplc="B1FC82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5336863"/>
    <w:multiLevelType w:val="hybridMultilevel"/>
    <w:tmpl w:val="8940FC3C"/>
    <w:lvl w:ilvl="0" w:tplc="CD8ABA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3"/>
  </w:num>
  <w:num w:numId="2">
    <w:abstractNumId w:val="2"/>
  </w:num>
  <w:num w:numId="3">
    <w:abstractNumId w:val="21"/>
  </w:num>
  <w:num w:numId="4">
    <w:abstractNumId w:val="1"/>
  </w:num>
  <w:num w:numId="5">
    <w:abstractNumId w:val="0"/>
  </w:num>
  <w:num w:numId="6">
    <w:abstractNumId w:val="13"/>
  </w:num>
  <w:num w:numId="7">
    <w:abstractNumId w:val="12"/>
  </w:num>
  <w:num w:numId="8">
    <w:abstractNumId w:val="35"/>
  </w:num>
  <w:num w:numId="9">
    <w:abstractNumId w:val="5"/>
  </w:num>
  <w:num w:numId="10">
    <w:abstractNumId w:val="29"/>
  </w:num>
  <w:num w:numId="11">
    <w:abstractNumId w:val="34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21"/>
  </w:num>
  <w:num w:numId="23">
    <w:abstractNumId w:val="3"/>
  </w:num>
  <w:num w:numId="24">
    <w:abstractNumId w:val="26"/>
  </w:num>
  <w:num w:numId="25">
    <w:abstractNumId w:val="11"/>
  </w:num>
  <w:num w:numId="26">
    <w:abstractNumId w:val="17"/>
  </w:num>
  <w:num w:numId="27">
    <w:abstractNumId w:val="14"/>
  </w:num>
  <w:num w:numId="28">
    <w:abstractNumId w:val="32"/>
  </w:num>
  <w:num w:numId="29">
    <w:abstractNumId w:val="24"/>
  </w:num>
  <w:num w:numId="30">
    <w:abstractNumId w:val="10"/>
  </w:num>
  <w:num w:numId="31">
    <w:abstractNumId w:val="23"/>
  </w:num>
  <w:num w:numId="32">
    <w:abstractNumId w:val="15"/>
  </w:num>
  <w:num w:numId="33">
    <w:abstractNumId w:val="31"/>
  </w:num>
  <w:num w:numId="34">
    <w:abstractNumId w:val="9"/>
  </w:num>
  <w:num w:numId="35">
    <w:abstractNumId w:val="19"/>
  </w:num>
  <w:num w:numId="36">
    <w:abstractNumId w:val="22"/>
  </w:num>
  <w:num w:numId="37">
    <w:abstractNumId w:val="20"/>
  </w:num>
  <w:num w:numId="38">
    <w:abstractNumId w:val="27"/>
  </w:num>
  <w:num w:numId="39">
    <w:abstractNumId w:val="18"/>
  </w:num>
  <w:num w:numId="40">
    <w:abstractNumId w:val="30"/>
  </w:num>
  <w:num w:numId="41">
    <w:abstractNumId w:val="8"/>
  </w:num>
  <w:num w:numId="42">
    <w:abstractNumId w:val="25"/>
  </w:num>
  <w:num w:numId="43">
    <w:abstractNumId w:val="7"/>
  </w:num>
  <w:num w:numId="44">
    <w:abstractNumId w:val="4"/>
  </w:num>
  <w:num w:numId="45">
    <w:abstractNumId w:val="6"/>
  </w:num>
  <w:num w:numId="46">
    <w:abstractNumId w:val="16"/>
  </w:num>
  <w:num w:numId="47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F6"/>
    <w:rsid w:val="000006E4"/>
    <w:rsid w:val="00000B2F"/>
    <w:rsid w:val="0000211F"/>
    <w:rsid w:val="000024AB"/>
    <w:rsid w:val="000042C3"/>
    <w:rsid w:val="0000476D"/>
    <w:rsid w:val="00005A01"/>
    <w:rsid w:val="00006390"/>
    <w:rsid w:val="00006A4D"/>
    <w:rsid w:val="00010C4C"/>
    <w:rsid w:val="00010F56"/>
    <w:rsid w:val="000113D4"/>
    <w:rsid w:val="0001140A"/>
    <w:rsid w:val="000117F0"/>
    <w:rsid w:val="000119FF"/>
    <w:rsid w:val="00011BEE"/>
    <w:rsid w:val="000122F5"/>
    <w:rsid w:val="00013983"/>
    <w:rsid w:val="00015180"/>
    <w:rsid w:val="00015216"/>
    <w:rsid w:val="00015803"/>
    <w:rsid w:val="0001678E"/>
    <w:rsid w:val="00016A9F"/>
    <w:rsid w:val="00016E1B"/>
    <w:rsid w:val="000170EB"/>
    <w:rsid w:val="000204F1"/>
    <w:rsid w:val="00020F25"/>
    <w:rsid w:val="000210D1"/>
    <w:rsid w:val="000217C3"/>
    <w:rsid w:val="0002235E"/>
    <w:rsid w:val="000225B2"/>
    <w:rsid w:val="00024114"/>
    <w:rsid w:val="000244A4"/>
    <w:rsid w:val="00024802"/>
    <w:rsid w:val="000265A7"/>
    <w:rsid w:val="000268D7"/>
    <w:rsid w:val="000279E7"/>
    <w:rsid w:val="000302F9"/>
    <w:rsid w:val="00030521"/>
    <w:rsid w:val="000315D8"/>
    <w:rsid w:val="00031AFA"/>
    <w:rsid w:val="00032B30"/>
    <w:rsid w:val="00033F92"/>
    <w:rsid w:val="000342E4"/>
    <w:rsid w:val="0003457F"/>
    <w:rsid w:val="000349E2"/>
    <w:rsid w:val="00034E66"/>
    <w:rsid w:val="00035245"/>
    <w:rsid w:val="0003535E"/>
    <w:rsid w:val="00036385"/>
    <w:rsid w:val="00036B89"/>
    <w:rsid w:val="0003789E"/>
    <w:rsid w:val="00037C1E"/>
    <w:rsid w:val="00040B45"/>
    <w:rsid w:val="00042135"/>
    <w:rsid w:val="00042FD8"/>
    <w:rsid w:val="00043DD4"/>
    <w:rsid w:val="00043F3A"/>
    <w:rsid w:val="00045579"/>
    <w:rsid w:val="00045848"/>
    <w:rsid w:val="00045953"/>
    <w:rsid w:val="00046193"/>
    <w:rsid w:val="00046486"/>
    <w:rsid w:val="0004675D"/>
    <w:rsid w:val="00047EF6"/>
    <w:rsid w:val="00050C67"/>
    <w:rsid w:val="0005133B"/>
    <w:rsid w:val="000513A0"/>
    <w:rsid w:val="0005183B"/>
    <w:rsid w:val="00051A04"/>
    <w:rsid w:val="00051C59"/>
    <w:rsid w:val="0005255C"/>
    <w:rsid w:val="000525A7"/>
    <w:rsid w:val="000532AD"/>
    <w:rsid w:val="0005352D"/>
    <w:rsid w:val="000536C6"/>
    <w:rsid w:val="00053D94"/>
    <w:rsid w:val="0005565A"/>
    <w:rsid w:val="000558B2"/>
    <w:rsid w:val="00055CB7"/>
    <w:rsid w:val="00055EBA"/>
    <w:rsid w:val="00056A15"/>
    <w:rsid w:val="00056AB4"/>
    <w:rsid w:val="00057852"/>
    <w:rsid w:val="0006067A"/>
    <w:rsid w:val="00060A4F"/>
    <w:rsid w:val="00061800"/>
    <w:rsid w:val="00061BCF"/>
    <w:rsid w:val="00061F92"/>
    <w:rsid w:val="00062BCA"/>
    <w:rsid w:val="00063269"/>
    <w:rsid w:val="00063404"/>
    <w:rsid w:val="00064252"/>
    <w:rsid w:val="000644C0"/>
    <w:rsid w:val="00064985"/>
    <w:rsid w:val="00064A9C"/>
    <w:rsid w:val="000659FD"/>
    <w:rsid w:val="00065A75"/>
    <w:rsid w:val="00066B81"/>
    <w:rsid w:val="00067BAA"/>
    <w:rsid w:val="00070C40"/>
    <w:rsid w:val="00071670"/>
    <w:rsid w:val="00072644"/>
    <w:rsid w:val="00072CEE"/>
    <w:rsid w:val="000730CD"/>
    <w:rsid w:val="0007320A"/>
    <w:rsid w:val="00073578"/>
    <w:rsid w:val="000736DB"/>
    <w:rsid w:val="0007528C"/>
    <w:rsid w:val="00075802"/>
    <w:rsid w:val="00075C92"/>
    <w:rsid w:val="000765AE"/>
    <w:rsid w:val="00076BC4"/>
    <w:rsid w:val="00077152"/>
    <w:rsid w:val="00080334"/>
    <w:rsid w:val="000807D0"/>
    <w:rsid w:val="00081103"/>
    <w:rsid w:val="0008339F"/>
    <w:rsid w:val="000847B2"/>
    <w:rsid w:val="00084A55"/>
    <w:rsid w:val="00086367"/>
    <w:rsid w:val="000864EC"/>
    <w:rsid w:val="00086526"/>
    <w:rsid w:val="00086ECE"/>
    <w:rsid w:val="00087261"/>
    <w:rsid w:val="000874BD"/>
    <w:rsid w:val="00087F6B"/>
    <w:rsid w:val="00090195"/>
    <w:rsid w:val="00090763"/>
    <w:rsid w:val="000907B2"/>
    <w:rsid w:val="00091157"/>
    <w:rsid w:val="000912C6"/>
    <w:rsid w:val="00091694"/>
    <w:rsid w:val="000923FA"/>
    <w:rsid w:val="000936A1"/>
    <w:rsid w:val="00093C48"/>
    <w:rsid w:val="00093E3A"/>
    <w:rsid w:val="0009447B"/>
    <w:rsid w:val="00095151"/>
    <w:rsid w:val="00097E80"/>
    <w:rsid w:val="000A02E7"/>
    <w:rsid w:val="000A062A"/>
    <w:rsid w:val="000A08F8"/>
    <w:rsid w:val="000A0A14"/>
    <w:rsid w:val="000A0BA3"/>
    <w:rsid w:val="000A13DE"/>
    <w:rsid w:val="000A148A"/>
    <w:rsid w:val="000A1574"/>
    <w:rsid w:val="000A15C7"/>
    <w:rsid w:val="000A1D16"/>
    <w:rsid w:val="000A20F5"/>
    <w:rsid w:val="000A215B"/>
    <w:rsid w:val="000A2CC0"/>
    <w:rsid w:val="000A3EA9"/>
    <w:rsid w:val="000A4AB3"/>
    <w:rsid w:val="000A51D0"/>
    <w:rsid w:val="000A5509"/>
    <w:rsid w:val="000A5A11"/>
    <w:rsid w:val="000B03FD"/>
    <w:rsid w:val="000B06F3"/>
    <w:rsid w:val="000B319F"/>
    <w:rsid w:val="000B45F8"/>
    <w:rsid w:val="000B4F18"/>
    <w:rsid w:val="000B6A91"/>
    <w:rsid w:val="000B729C"/>
    <w:rsid w:val="000B7907"/>
    <w:rsid w:val="000B7AED"/>
    <w:rsid w:val="000C06F9"/>
    <w:rsid w:val="000C168F"/>
    <w:rsid w:val="000C2231"/>
    <w:rsid w:val="000C29F6"/>
    <w:rsid w:val="000C54AA"/>
    <w:rsid w:val="000C5EFE"/>
    <w:rsid w:val="000C6D36"/>
    <w:rsid w:val="000C6FFE"/>
    <w:rsid w:val="000D14BE"/>
    <w:rsid w:val="000D2134"/>
    <w:rsid w:val="000D38A2"/>
    <w:rsid w:val="000D3F40"/>
    <w:rsid w:val="000D5D04"/>
    <w:rsid w:val="000D75BD"/>
    <w:rsid w:val="000D7794"/>
    <w:rsid w:val="000D7DDC"/>
    <w:rsid w:val="000E1336"/>
    <w:rsid w:val="000E1698"/>
    <w:rsid w:val="000E2325"/>
    <w:rsid w:val="000E2648"/>
    <w:rsid w:val="000E3F2C"/>
    <w:rsid w:val="000E434F"/>
    <w:rsid w:val="000E5DD6"/>
    <w:rsid w:val="000E6A73"/>
    <w:rsid w:val="000E6E7B"/>
    <w:rsid w:val="000E7CB3"/>
    <w:rsid w:val="000F0943"/>
    <w:rsid w:val="000F0BC8"/>
    <w:rsid w:val="000F129A"/>
    <w:rsid w:val="000F1931"/>
    <w:rsid w:val="000F1C52"/>
    <w:rsid w:val="000F1FE0"/>
    <w:rsid w:val="000F33AB"/>
    <w:rsid w:val="000F3E05"/>
    <w:rsid w:val="000F3E52"/>
    <w:rsid w:val="000F44F0"/>
    <w:rsid w:val="000F4584"/>
    <w:rsid w:val="000F48B1"/>
    <w:rsid w:val="000F4B5D"/>
    <w:rsid w:val="000F70EE"/>
    <w:rsid w:val="000F7784"/>
    <w:rsid w:val="000F7B24"/>
    <w:rsid w:val="00100243"/>
    <w:rsid w:val="00100919"/>
    <w:rsid w:val="00102012"/>
    <w:rsid w:val="001027F6"/>
    <w:rsid w:val="0010368C"/>
    <w:rsid w:val="00103BB2"/>
    <w:rsid w:val="00104788"/>
    <w:rsid w:val="00110E53"/>
    <w:rsid w:val="0011125E"/>
    <w:rsid w:val="00111FD6"/>
    <w:rsid w:val="001125E9"/>
    <w:rsid w:val="00112A4C"/>
    <w:rsid w:val="00112C44"/>
    <w:rsid w:val="00113505"/>
    <w:rsid w:val="00113BE5"/>
    <w:rsid w:val="001141D7"/>
    <w:rsid w:val="00116372"/>
    <w:rsid w:val="0011692A"/>
    <w:rsid w:val="00116A7E"/>
    <w:rsid w:val="00116C2A"/>
    <w:rsid w:val="00116E22"/>
    <w:rsid w:val="001172BA"/>
    <w:rsid w:val="00117B7F"/>
    <w:rsid w:val="00120510"/>
    <w:rsid w:val="001209F9"/>
    <w:rsid w:val="00120A34"/>
    <w:rsid w:val="00121EB7"/>
    <w:rsid w:val="00122885"/>
    <w:rsid w:val="00123510"/>
    <w:rsid w:val="00123516"/>
    <w:rsid w:val="001235DE"/>
    <w:rsid w:val="001236BB"/>
    <w:rsid w:val="001242B5"/>
    <w:rsid w:val="00124C76"/>
    <w:rsid w:val="00124E4E"/>
    <w:rsid w:val="00124F93"/>
    <w:rsid w:val="00125596"/>
    <w:rsid w:val="00125B7F"/>
    <w:rsid w:val="00125C8B"/>
    <w:rsid w:val="001274DE"/>
    <w:rsid w:val="001300AB"/>
    <w:rsid w:val="0013163F"/>
    <w:rsid w:val="0013206F"/>
    <w:rsid w:val="001336E9"/>
    <w:rsid w:val="00134805"/>
    <w:rsid w:val="00134BF3"/>
    <w:rsid w:val="0013674A"/>
    <w:rsid w:val="0013736C"/>
    <w:rsid w:val="001374A8"/>
    <w:rsid w:val="001415AB"/>
    <w:rsid w:val="00141973"/>
    <w:rsid w:val="00143EE0"/>
    <w:rsid w:val="00144B64"/>
    <w:rsid w:val="00145A58"/>
    <w:rsid w:val="00147D00"/>
    <w:rsid w:val="00150318"/>
    <w:rsid w:val="00150925"/>
    <w:rsid w:val="00151710"/>
    <w:rsid w:val="001525E0"/>
    <w:rsid w:val="00153CBD"/>
    <w:rsid w:val="00154817"/>
    <w:rsid w:val="00154A0C"/>
    <w:rsid w:val="00154BBF"/>
    <w:rsid w:val="00155176"/>
    <w:rsid w:val="00155627"/>
    <w:rsid w:val="0015586E"/>
    <w:rsid w:val="00156A0E"/>
    <w:rsid w:val="001572C6"/>
    <w:rsid w:val="00157C44"/>
    <w:rsid w:val="00157D95"/>
    <w:rsid w:val="001605B5"/>
    <w:rsid w:val="001609CB"/>
    <w:rsid w:val="00164383"/>
    <w:rsid w:val="00165C13"/>
    <w:rsid w:val="00167CA6"/>
    <w:rsid w:val="00172E36"/>
    <w:rsid w:val="0017372B"/>
    <w:rsid w:val="0017474C"/>
    <w:rsid w:val="00174A6A"/>
    <w:rsid w:val="00174B58"/>
    <w:rsid w:val="00174C3B"/>
    <w:rsid w:val="0017548D"/>
    <w:rsid w:val="00175D83"/>
    <w:rsid w:val="00175F9A"/>
    <w:rsid w:val="00176E8F"/>
    <w:rsid w:val="00177118"/>
    <w:rsid w:val="00177606"/>
    <w:rsid w:val="00177957"/>
    <w:rsid w:val="00177F47"/>
    <w:rsid w:val="00180633"/>
    <w:rsid w:val="0018076A"/>
    <w:rsid w:val="00180A65"/>
    <w:rsid w:val="00180BF8"/>
    <w:rsid w:val="00182AAE"/>
    <w:rsid w:val="00183CFB"/>
    <w:rsid w:val="0018462A"/>
    <w:rsid w:val="00184B60"/>
    <w:rsid w:val="00184D21"/>
    <w:rsid w:val="00186C1F"/>
    <w:rsid w:val="0018774F"/>
    <w:rsid w:val="00187AEA"/>
    <w:rsid w:val="001929F2"/>
    <w:rsid w:val="0019343E"/>
    <w:rsid w:val="00194650"/>
    <w:rsid w:val="00196CFB"/>
    <w:rsid w:val="001A11EC"/>
    <w:rsid w:val="001A19D9"/>
    <w:rsid w:val="001A1A59"/>
    <w:rsid w:val="001A2B91"/>
    <w:rsid w:val="001A30DA"/>
    <w:rsid w:val="001A3353"/>
    <w:rsid w:val="001A368B"/>
    <w:rsid w:val="001A396B"/>
    <w:rsid w:val="001A6CD0"/>
    <w:rsid w:val="001B02DF"/>
    <w:rsid w:val="001B22F6"/>
    <w:rsid w:val="001B254F"/>
    <w:rsid w:val="001B50D6"/>
    <w:rsid w:val="001B6488"/>
    <w:rsid w:val="001B676A"/>
    <w:rsid w:val="001B6932"/>
    <w:rsid w:val="001B6D45"/>
    <w:rsid w:val="001B712E"/>
    <w:rsid w:val="001B72A8"/>
    <w:rsid w:val="001B7F31"/>
    <w:rsid w:val="001C152D"/>
    <w:rsid w:val="001C2B3C"/>
    <w:rsid w:val="001C2E49"/>
    <w:rsid w:val="001C2F0E"/>
    <w:rsid w:val="001C3565"/>
    <w:rsid w:val="001C3B56"/>
    <w:rsid w:val="001C4C7F"/>
    <w:rsid w:val="001C54D5"/>
    <w:rsid w:val="001C5570"/>
    <w:rsid w:val="001C6084"/>
    <w:rsid w:val="001C695D"/>
    <w:rsid w:val="001C798D"/>
    <w:rsid w:val="001C7A52"/>
    <w:rsid w:val="001C7AB6"/>
    <w:rsid w:val="001C7DF2"/>
    <w:rsid w:val="001C7F09"/>
    <w:rsid w:val="001D040A"/>
    <w:rsid w:val="001D09F9"/>
    <w:rsid w:val="001D0FE0"/>
    <w:rsid w:val="001D1311"/>
    <w:rsid w:val="001D21A1"/>
    <w:rsid w:val="001D449F"/>
    <w:rsid w:val="001D4F88"/>
    <w:rsid w:val="001D5797"/>
    <w:rsid w:val="001D5A53"/>
    <w:rsid w:val="001D6249"/>
    <w:rsid w:val="001D6DB1"/>
    <w:rsid w:val="001D6EFB"/>
    <w:rsid w:val="001D6F6D"/>
    <w:rsid w:val="001D789A"/>
    <w:rsid w:val="001E06D6"/>
    <w:rsid w:val="001E155E"/>
    <w:rsid w:val="001E2C08"/>
    <w:rsid w:val="001E3836"/>
    <w:rsid w:val="001E4BCF"/>
    <w:rsid w:val="001E6016"/>
    <w:rsid w:val="001E72A9"/>
    <w:rsid w:val="001E7E72"/>
    <w:rsid w:val="001F0552"/>
    <w:rsid w:val="001F0FF0"/>
    <w:rsid w:val="001F283B"/>
    <w:rsid w:val="001F4729"/>
    <w:rsid w:val="001F5A0A"/>
    <w:rsid w:val="001F605E"/>
    <w:rsid w:val="001F7502"/>
    <w:rsid w:val="001F7BBA"/>
    <w:rsid w:val="001F7EE3"/>
    <w:rsid w:val="00201091"/>
    <w:rsid w:val="00201A7F"/>
    <w:rsid w:val="00201C96"/>
    <w:rsid w:val="00201F0D"/>
    <w:rsid w:val="0020278F"/>
    <w:rsid w:val="00202AB7"/>
    <w:rsid w:val="00202D32"/>
    <w:rsid w:val="00203000"/>
    <w:rsid w:val="00203FAD"/>
    <w:rsid w:val="00204263"/>
    <w:rsid w:val="00204837"/>
    <w:rsid w:val="0020493A"/>
    <w:rsid w:val="00204F01"/>
    <w:rsid w:val="002050D2"/>
    <w:rsid w:val="002058A4"/>
    <w:rsid w:val="00205ABB"/>
    <w:rsid w:val="00206931"/>
    <w:rsid w:val="0020694E"/>
    <w:rsid w:val="0020718C"/>
    <w:rsid w:val="0020745F"/>
    <w:rsid w:val="0021003A"/>
    <w:rsid w:val="002103DB"/>
    <w:rsid w:val="00210C32"/>
    <w:rsid w:val="00210E7F"/>
    <w:rsid w:val="0021110E"/>
    <w:rsid w:val="0021145C"/>
    <w:rsid w:val="002124FA"/>
    <w:rsid w:val="0021439E"/>
    <w:rsid w:val="00214FAC"/>
    <w:rsid w:val="00215753"/>
    <w:rsid w:val="00216CD0"/>
    <w:rsid w:val="0022070F"/>
    <w:rsid w:val="00220FCB"/>
    <w:rsid w:val="002218DE"/>
    <w:rsid w:val="00222976"/>
    <w:rsid w:val="00224705"/>
    <w:rsid w:val="002248E0"/>
    <w:rsid w:val="00224F93"/>
    <w:rsid w:val="002250C5"/>
    <w:rsid w:val="00225B31"/>
    <w:rsid w:val="002270D9"/>
    <w:rsid w:val="0022739F"/>
    <w:rsid w:val="0022741D"/>
    <w:rsid w:val="00227590"/>
    <w:rsid w:val="00227FF9"/>
    <w:rsid w:val="0023002B"/>
    <w:rsid w:val="00230250"/>
    <w:rsid w:val="00230ED1"/>
    <w:rsid w:val="002311C8"/>
    <w:rsid w:val="002312CE"/>
    <w:rsid w:val="00231630"/>
    <w:rsid w:val="00231BE7"/>
    <w:rsid w:val="00231E5A"/>
    <w:rsid w:val="00232705"/>
    <w:rsid w:val="00232BDA"/>
    <w:rsid w:val="0023404E"/>
    <w:rsid w:val="002340C2"/>
    <w:rsid w:val="002349DF"/>
    <w:rsid w:val="0023580C"/>
    <w:rsid w:val="00235883"/>
    <w:rsid w:val="00235F5B"/>
    <w:rsid w:val="00236663"/>
    <w:rsid w:val="00237687"/>
    <w:rsid w:val="00237815"/>
    <w:rsid w:val="002401B5"/>
    <w:rsid w:val="002407E9"/>
    <w:rsid w:val="00241BC4"/>
    <w:rsid w:val="00242B5E"/>
    <w:rsid w:val="00242F9C"/>
    <w:rsid w:val="002440DE"/>
    <w:rsid w:val="002444AC"/>
    <w:rsid w:val="00244539"/>
    <w:rsid w:val="002479BE"/>
    <w:rsid w:val="00250509"/>
    <w:rsid w:val="00250CEA"/>
    <w:rsid w:val="00250D44"/>
    <w:rsid w:val="00251A68"/>
    <w:rsid w:val="00252A0F"/>
    <w:rsid w:val="00253E1C"/>
    <w:rsid w:val="00254E82"/>
    <w:rsid w:val="0025601E"/>
    <w:rsid w:val="00256F97"/>
    <w:rsid w:val="00257535"/>
    <w:rsid w:val="00260F7F"/>
    <w:rsid w:val="00261272"/>
    <w:rsid w:val="00261A14"/>
    <w:rsid w:val="00261DB2"/>
    <w:rsid w:val="002623C7"/>
    <w:rsid w:val="00262957"/>
    <w:rsid w:val="00262D04"/>
    <w:rsid w:val="00263612"/>
    <w:rsid w:val="00263638"/>
    <w:rsid w:val="0026371D"/>
    <w:rsid w:val="00263EB1"/>
    <w:rsid w:val="00263FDB"/>
    <w:rsid w:val="0026433C"/>
    <w:rsid w:val="00264493"/>
    <w:rsid w:val="00264EB5"/>
    <w:rsid w:val="00265287"/>
    <w:rsid w:val="00265CCE"/>
    <w:rsid w:val="00265D46"/>
    <w:rsid w:val="00266150"/>
    <w:rsid w:val="002665C2"/>
    <w:rsid w:val="002667CF"/>
    <w:rsid w:val="00266F78"/>
    <w:rsid w:val="002679BE"/>
    <w:rsid w:val="00270261"/>
    <w:rsid w:val="00271286"/>
    <w:rsid w:val="002724DC"/>
    <w:rsid w:val="0027434F"/>
    <w:rsid w:val="00274D39"/>
    <w:rsid w:val="00275C84"/>
    <w:rsid w:val="0027627B"/>
    <w:rsid w:val="00276973"/>
    <w:rsid w:val="00277AB2"/>
    <w:rsid w:val="00277F05"/>
    <w:rsid w:val="002800A1"/>
    <w:rsid w:val="00280D37"/>
    <w:rsid w:val="00281EC0"/>
    <w:rsid w:val="00282A25"/>
    <w:rsid w:val="00284E1E"/>
    <w:rsid w:val="00285217"/>
    <w:rsid w:val="002854A7"/>
    <w:rsid w:val="00285B6F"/>
    <w:rsid w:val="00285C25"/>
    <w:rsid w:val="0028702C"/>
    <w:rsid w:val="00287BEC"/>
    <w:rsid w:val="002904BE"/>
    <w:rsid w:val="00290F60"/>
    <w:rsid w:val="0029150B"/>
    <w:rsid w:val="002919B8"/>
    <w:rsid w:val="00294D48"/>
    <w:rsid w:val="00295263"/>
    <w:rsid w:val="00296010"/>
    <w:rsid w:val="00297505"/>
    <w:rsid w:val="002A111E"/>
    <w:rsid w:val="002A1C69"/>
    <w:rsid w:val="002A21E6"/>
    <w:rsid w:val="002A28E3"/>
    <w:rsid w:val="002A2AD0"/>
    <w:rsid w:val="002A4068"/>
    <w:rsid w:val="002A4164"/>
    <w:rsid w:val="002A4CE7"/>
    <w:rsid w:val="002A532B"/>
    <w:rsid w:val="002A5E29"/>
    <w:rsid w:val="002A6833"/>
    <w:rsid w:val="002A696E"/>
    <w:rsid w:val="002A7157"/>
    <w:rsid w:val="002B00CE"/>
    <w:rsid w:val="002B08F6"/>
    <w:rsid w:val="002B09E3"/>
    <w:rsid w:val="002B0E15"/>
    <w:rsid w:val="002B2678"/>
    <w:rsid w:val="002B2FBB"/>
    <w:rsid w:val="002B3419"/>
    <w:rsid w:val="002B3715"/>
    <w:rsid w:val="002B385C"/>
    <w:rsid w:val="002B3D50"/>
    <w:rsid w:val="002B43FA"/>
    <w:rsid w:val="002B57DB"/>
    <w:rsid w:val="002B6967"/>
    <w:rsid w:val="002C29F6"/>
    <w:rsid w:val="002C2ACE"/>
    <w:rsid w:val="002C4217"/>
    <w:rsid w:val="002C50A0"/>
    <w:rsid w:val="002C50D9"/>
    <w:rsid w:val="002C54E8"/>
    <w:rsid w:val="002C5CE6"/>
    <w:rsid w:val="002C6C86"/>
    <w:rsid w:val="002C77E9"/>
    <w:rsid w:val="002C7A4A"/>
    <w:rsid w:val="002D049A"/>
    <w:rsid w:val="002D11C1"/>
    <w:rsid w:val="002D1999"/>
    <w:rsid w:val="002D1A6B"/>
    <w:rsid w:val="002D34F3"/>
    <w:rsid w:val="002D4059"/>
    <w:rsid w:val="002D48B4"/>
    <w:rsid w:val="002D4961"/>
    <w:rsid w:val="002D4E26"/>
    <w:rsid w:val="002D4ED7"/>
    <w:rsid w:val="002D50DA"/>
    <w:rsid w:val="002D59A0"/>
    <w:rsid w:val="002D5C2D"/>
    <w:rsid w:val="002D7B48"/>
    <w:rsid w:val="002E0048"/>
    <w:rsid w:val="002E174F"/>
    <w:rsid w:val="002E1C13"/>
    <w:rsid w:val="002E1CEE"/>
    <w:rsid w:val="002E1EF7"/>
    <w:rsid w:val="002E2172"/>
    <w:rsid w:val="002E24E8"/>
    <w:rsid w:val="002E26FC"/>
    <w:rsid w:val="002E347D"/>
    <w:rsid w:val="002E3729"/>
    <w:rsid w:val="002E3EAF"/>
    <w:rsid w:val="002E430A"/>
    <w:rsid w:val="002E4833"/>
    <w:rsid w:val="002E4B3F"/>
    <w:rsid w:val="002E5663"/>
    <w:rsid w:val="002F034B"/>
    <w:rsid w:val="002F0373"/>
    <w:rsid w:val="002F075C"/>
    <w:rsid w:val="002F0D21"/>
    <w:rsid w:val="002F1058"/>
    <w:rsid w:val="002F10AA"/>
    <w:rsid w:val="002F168C"/>
    <w:rsid w:val="002F1D9B"/>
    <w:rsid w:val="002F2257"/>
    <w:rsid w:val="002F2816"/>
    <w:rsid w:val="002F4302"/>
    <w:rsid w:val="002F6EBC"/>
    <w:rsid w:val="002F7658"/>
    <w:rsid w:val="002F78CB"/>
    <w:rsid w:val="00301A2D"/>
    <w:rsid w:val="00303CAB"/>
    <w:rsid w:val="00304C94"/>
    <w:rsid w:val="00305314"/>
    <w:rsid w:val="0030606B"/>
    <w:rsid w:val="00306433"/>
    <w:rsid w:val="003067CA"/>
    <w:rsid w:val="00310241"/>
    <w:rsid w:val="00312080"/>
    <w:rsid w:val="00313669"/>
    <w:rsid w:val="0031408C"/>
    <w:rsid w:val="0031464B"/>
    <w:rsid w:val="00314888"/>
    <w:rsid w:val="00314F9E"/>
    <w:rsid w:val="0031661C"/>
    <w:rsid w:val="00316D51"/>
    <w:rsid w:val="00317401"/>
    <w:rsid w:val="003175EB"/>
    <w:rsid w:val="003202C9"/>
    <w:rsid w:val="0032159F"/>
    <w:rsid w:val="003228A0"/>
    <w:rsid w:val="003241C0"/>
    <w:rsid w:val="003241DC"/>
    <w:rsid w:val="00325949"/>
    <w:rsid w:val="003263F4"/>
    <w:rsid w:val="0032672A"/>
    <w:rsid w:val="00327741"/>
    <w:rsid w:val="00327862"/>
    <w:rsid w:val="00327A69"/>
    <w:rsid w:val="00331311"/>
    <w:rsid w:val="0033373F"/>
    <w:rsid w:val="00335C05"/>
    <w:rsid w:val="00337D4D"/>
    <w:rsid w:val="00337DB0"/>
    <w:rsid w:val="00340125"/>
    <w:rsid w:val="00341B70"/>
    <w:rsid w:val="00341E4E"/>
    <w:rsid w:val="00343178"/>
    <w:rsid w:val="003433CA"/>
    <w:rsid w:val="00343AB7"/>
    <w:rsid w:val="003447B5"/>
    <w:rsid w:val="003470FC"/>
    <w:rsid w:val="00347530"/>
    <w:rsid w:val="00347FE3"/>
    <w:rsid w:val="00350014"/>
    <w:rsid w:val="00350038"/>
    <w:rsid w:val="0035014E"/>
    <w:rsid w:val="00351B1C"/>
    <w:rsid w:val="00352EC6"/>
    <w:rsid w:val="00352F76"/>
    <w:rsid w:val="00353007"/>
    <w:rsid w:val="00353EC0"/>
    <w:rsid w:val="00355498"/>
    <w:rsid w:val="00355AD9"/>
    <w:rsid w:val="00355D9E"/>
    <w:rsid w:val="00355E4C"/>
    <w:rsid w:val="00355F84"/>
    <w:rsid w:val="003576F0"/>
    <w:rsid w:val="00357E76"/>
    <w:rsid w:val="00360761"/>
    <w:rsid w:val="00361DCA"/>
    <w:rsid w:val="0036389C"/>
    <w:rsid w:val="00364444"/>
    <w:rsid w:val="003647F3"/>
    <w:rsid w:val="00364CED"/>
    <w:rsid w:val="00364CEE"/>
    <w:rsid w:val="00364FE7"/>
    <w:rsid w:val="0036503F"/>
    <w:rsid w:val="003651E6"/>
    <w:rsid w:val="00365505"/>
    <w:rsid w:val="00365D8F"/>
    <w:rsid w:val="003672A6"/>
    <w:rsid w:val="00367635"/>
    <w:rsid w:val="003676EE"/>
    <w:rsid w:val="0037038B"/>
    <w:rsid w:val="003738CB"/>
    <w:rsid w:val="00375351"/>
    <w:rsid w:val="003771B7"/>
    <w:rsid w:val="00380951"/>
    <w:rsid w:val="00380A0B"/>
    <w:rsid w:val="003826B7"/>
    <w:rsid w:val="0038286B"/>
    <w:rsid w:val="00382A48"/>
    <w:rsid w:val="00382D9F"/>
    <w:rsid w:val="003842E9"/>
    <w:rsid w:val="003847FD"/>
    <w:rsid w:val="00384918"/>
    <w:rsid w:val="003853EF"/>
    <w:rsid w:val="003859C0"/>
    <w:rsid w:val="00385F86"/>
    <w:rsid w:val="00386851"/>
    <w:rsid w:val="0038706D"/>
    <w:rsid w:val="0039025E"/>
    <w:rsid w:val="00390726"/>
    <w:rsid w:val="003915DB"/>
    <w:rsid w:val="00391816"/>
    <w:rsid w:val="00391868"/>
    <w:rsid w:val="00391AAD"/>
    <w:rsid w:val="0039205E"/>
    <w:rsid w:val="00392C10"/>
    <w:rsid w:val="003938ED"/>
    <w:rsid w:val="0039441F"/>
    <w:rsid w:val="0039497B"/>
    <w:rsid w:val="003962C2"/>
    <w:rsid w:val="003A0534"/>
    <w:rsid w:val="003A15F6"/>
    <w:rsid w:val="003A1B0A"/>
    <w:rsid w:val="003A21DD"/>
    <w:rsid w:val="003A2274"/>
    <w:rsid w:val="003A239C"/>
    <w:rsid w:val="003A26F4"/>
    <w:rsid w:val="003A35D0"/>
    <w:rsid w:val="003A378C"/>
    <w:rsid w:val="003A4009"/>
    <w:rsid w:val="003A44F4"/>
    <w:rsid w:val="003A5E9F"/>
    <w:rsid w:val="003A6125"/>
    <w:rsid w:val="003A775E"/>
    <w:rsid w:val="003B0CB8"/>
    <w:rsid w:val="003B21AE"/>
    <w:rsid w:val="003B264D"/>
    <w:rsid w:val="003B2F18"/>
    <w:rsid w:val="003B3558"/>
    <w:rsid w:val="003B43C3"/>
    <w:rsid w:val="003B4497"/>
    <w:rsid w:val="003B58F0"/>
    <w:rsid w:val="003B5981"/>
    <w:rsid w:val="003B7420"/>
    <w:rsid w:val="003B75DE"/>
    <w:rsid w:val="003C111F"/>
    <w:rsid w:val="003C17D4"/>
    <w:rsid w:val="003C223A"/>
    <w:rsid w:val="003C25E5"/>
    <w:rsid w:val="003C4100"/>
    <w:rsid w:val="003C41EF"/>
    <w:rsid w:val="003C597D"/>
    <w:rsid w:val="003C5D3E"/>
    <w:rsid w:val="003C5ECD"/>
    <w:rsid w:val="003C6F1D"/>
    <w:rsid w:val="003C71D8"/>
    <w:rsid w:val="003C74C2"/>
    <w:rsid w:val="003C78B7"/>
    <w:rsid w:val="003C7BBA"/>
    <w:rsid w:val="003C7E6F"/>
    <w:rsid w:val="003D0A95"/>
    <w:rsid w:val="003D1CB3"/>
    <w:rsid w:val="003D1FDF"/>
    <w:rsid w:val="003D24E9"/>
    <w:rsid w:val="003D2B98"/>
    <w:rsid w:val="003D38DA"/>
    <w:rsid w:val="003D397B"/>
    <w:rsid w:val="003D4726"/>
    <w:rsid w:val="003D4CF1"/>
    <w:rsid w:val="003D4D82"/>
    <w:rsid w:val="003D5E1C"/>
    <w:rsid w:val="003D6B67"/>
    <w:rsid w:val="003E18C7"/>
    <w:rsid w:val="003E1A1F"/>
    <w:rsid w:val="003E2A21"/>
    <w:rsid w:val="003E2AB7"/>
    <w:rsid w:val="003E2AE1"/>
    <w:rsid w:val="003E4EFA"/>
    <w:rsid w:val="003E5FBB"/>
    <w:rsid w:val="003E6547"/>
    <w:rsid w:val="003E785B"/>
    <w:rsid w:val="003F34DB"/>
    <w:rsid w:val="003F4E7C"/>
    <w:rsid w:val="003F505F"/>
    <w:rsid w:val="003F6A32"/>
    <w:rsid w:val="003F714D"/>
    <w:rsid w:val="003F71CC"/>
    <w:rsid w:val="003F7278"/>
    <w:rsid w:val="003F766A"/>
    <w:rsid w:val="004028C2"/>
    <w:rsid w:val="00402ABA"/>
    <w:rsid w:val="004034E7"/>
    <w:rsid w:val="004038E6"/>
    <w:rsid w:val="0040410A"/>
    <w:rsid w:val="00405CEB"/>
    <w:rsid w:val="004061DE"/>
    <w:rsid w:val="00406EB2"/>
    <w:rsid w:val="004121FC"/>
    <w:rsid w:val="004133C0"/>
    <w:rsid w:val="0041391D"/>
    <w:rsid w:val="00413C09"/>
    <w:rsid w:val="004148CA"/>
    <w:rsid w:val="00414C1F"/>
    <w:rsid w:val="00414F10"/>
    <w:rsid w:val="00415751"/>
    <w:rsid w:val="004158F7"/>
    <w:rsid w:val="00415A27"/>
    <w:rsid w:val="0041768F"/>
    <w:rsid w:val="00417F6C"/>
    <w:rsid w:val="00420288"/>
    <w:rsid w:val="00421782"/>
    <w:rsid w:val="00421C08"/>
    <w:rsid w:val="00421C33"/>
    <w:rsid w:val="00424C23"/>
    <w:rsid w:val="00424C46"/>
    <w:rsid w:val="004250B2"/>
    <w:rsid w:val="00425124"/>
    <w:rsid w:val="00425FDB"/>
    <w:rsid w:val="0043065D"/>
    <w:rsid w:val="0043233A"/>
    <w:rsid w:val="0043330C"/>
    <w:rsid w:val="00435F2A"/>
    <w:rsid w:val="00436435"/>
    <w:rsid w:val="00436A0A"/>
    <w:rsid w:val="00437230"/>
    <w:rsid w:val="00437A7E"/>
    <w:rsid w:val="00437FD4"/>
    <w:rsid w:val="00440625"/>
    <w:rsid w:val="00440EE9"/>
    <w:rsid w:val="0044100A"/>
    <w:rsid w:val="004412FD"/>
    <w:rsid w:val="00441319"/>
    <w:rsid w:val="0044321A"/>
    <w:rsid w:val="00443D3B"/>
    <w:rsid w:val="00443D47"/>
    <w:rsid w:val="00445100"/>
    <w:rsid w:val="004455BC"/>
    <w:rsid w:val="004461B1"/>
    <w:rsid w:val="004465B9"/>
    <w:rsid w:val="0044756A"/>
    <w:rsid w:val="00447745"/>
    <w:rsid w:val="004509D9"/>
    <w:rsid w:val="00451D13"/>
    <w:rsid w:val="00452176"/>
    <w:rsid w:val="00452B07"/>
    <w:rsid w:val="00452E78"/>
    <w:rsid w:val="00453C6D"/>
    <w:rsid w:val="004542F6"/>
    <w:rsid w:val="0045525D"/>
    <w:rsid w:val="00455D97"/>
    <w:rsid w:val="00456B8B"/>
    <w:rsid w:val="00456D73"/>
    <w:rsid w:val="004574C9"/>
    <w:rsid w:val="00460160"/>
    <w:rsid w:val="004607C1"/>
    <w:rsid w:val="004613D5"/>
    <w:rsid w:val="004615BD"/>
    <w:rsid w:val="0046193B"/>
    <w:rsid w:val="00462FBD"/>
    <w:rsid w:val="00463096"/>
    <w:rsid w:val="00463B3F"/>
    <w:rsid w:val="0046438D"/>
    <w:rsid w:val="004657C2"/>
    <w:rsid w:val="00465874"/>
    <w:rsid w:val="004664CC"/>
    <w:rsid w:val="0046692D"/>
    <w:rsid w:val="00467AB3"/>
    <w:rsid w:val="00467B59"/>
    <w:rsid w:val="00467E07"/>
    <w:rsid w:val="00471553"/>
    <w:rsid w:val="004719FC"/>
    <w:rsid w:val="00472730"/>
    <w:rsid w:val="004728C8"/>
    <w:rsid w:val="00472999"/>
    <w:rsid w:val="00472CCD"/>
    <w:rsid w:val="00473722"/>
    <w:rsid w:val="00473FA0"/>
    <w:rsid w:val="004740BD"/>
    <w:rsid w:val="00474326"/>
    <w:rsid w:val="00477163"/>
    <w:rsid w:val="004775BB"/>
    <w:rsid w:val="00477A46"/>
    <w:rsid w:val="00480210"/>
    <w:rsid w:val="0048022D"/>
    <w:rsid w:val="00481A4F"/>
    <w:rsid w:val="00481D29"/>
    <w:rsid w:val="00482E49"/>
    <w:rsid w:val="00482E62"/>
    <w:rsid w:val="0048341C"/>
    <w:rsid w:val="00483E17"/>
    <w:rsid w:val="00483EFD"/>
    <w:rsid w:val="004843A6"/>
    <w:rsid w:val="004844C3"/>
    <w:rsid w:val="00484BB8"/>
    <w:rsid w:val="00485952"/>
    <w:rsid w:val="00485985"/>
    <w:rsid w:val="004865B6"/>
    <w:rsid w:val="004869FF"/>
    <w:rsid w:val="004873A1"/>
    <w:rsid w:val="004908BC"/>
    <w:rsid w:val="00492050"/>
    <w:rsid w:val="00493ACC"/>
    <w:rsid w:val="00494092"/>
    <w:rsid w:val="004979F6"/>
    <w:rsid w:val="004A0169"/>
    <w:rsid w:val="004A16B3"/>
    <w:rsid w:val="004A2179"/>
    <w:rsid w:val="004A288E"/>
    <w:rsid w:val="004A567F"/>
    <w:rsid w:val="004A57B0"/>
    <w:rsid w:val="004A59FC"/>
    <w:rsid w:val="004A6444"/>
    <w:rsid w:val="004A68CB"/>
    <w:rsid w:val="004A6D87"/>
    <w:rsid w:val="004A6DBA"/>
    <w:rsid w:val="004A7842"/>
    <w:rsid w:val="004A7FB6"/>
    <w:rsid w:val="004B0DB4"/>
    <w:rsid w:val="004B1319"/>
    <w:rsid w:val="004B1C7B"/>
    <w:rsid w:val="004B235F"/>
    <w:rsid w:val="004B2ADC"/>
    <w:rsid w:val="004B3AD0"/>
    <w:rsid w:val="004B4127"/>
    <w:rsid w:val="004B4B48"/>
    <w:rsid w:val="004B4D6D"/>
    <w:rsid w:val="004B4FA0"/>
    <w:rsid w:val="004B5355"/>
    <w:rsid w:val="004B5619"/>
    <w:rsid w:val="004B6352"/>
    <w:rsid w:val="004B67C0"/>
    <w:rsid w:val="004B7BC0"/>
    <w:rsid w:val="004C0D11"/>
    <w:rsid w:val="004C12BB"/>
    <w:rsid w:val="004C19E2"/>
    <w:rsid w:val="004C2418"/>
    <w:rsid w:val="004C28A4"/>
    <w:rsid w:val="004C2DAF"/>
    <w:rsid w:val="004C352F"/>
    <w:rsid w:val="004C685A"/>
    <w:rsid w:val="004C7071"/>
    <w:rsid w:val="004C748E"/>
    <w:rsid w:val="004C773F"/>
    <w:rsid w:val="004C7C98"/>
    <w:rsid w:val="004C7F0E"/>
    <w:rsid w:val="004D16B4"/>
    <w:rsid w:val="004D2434"/>
    <w:rsid w:val="004D398D"/>
    <w:rsid w:val="004D3993"/>
    <w:rsid w:val="004D3A1B"/>
    <w:rsid w:val="004D4651"/>
    <w:rsid w:val="004D5554"/>
    <w:rsid w:val="004D6038"/>
    <w:rsid w:val="004D629E"/>
    <w:rsid w:val="004E06B4"/>
    <w:rsid w:val="004E084F"/>
    <w:rsid w:val="004E1CEA"/>
    <w:rsid w:val="004E3419"/>
    <w:rsid w:val="004E37B7"/>
    <w:rsid w:val="004E484A"/>
    <w:rsid w:val="004E4CA7"/>
    <w:rsid w:val="004E5951"/>
    <w:rsid w:val="004E7778"/>
    <w:rsid w:val="004F1172"/>
    <w:rsid w:val="004F1507"/>
    <w:rsid w:val="004F1B39"/>
    <w:rsid w:val="004F24C2"/>
    <w:rsid w:val="004F2673"/>
    <w:rsid w:val="004F2CC0"/>
    <w:rsid w:val="004F3002"/>
    <w:rsid w:val="004F3BEF"/>
    <w:rsid w:val="004F40DC"/>
    <w:rsid w:val="004F4B71"/>
    <w:rsid w:val="004F4E66"/>
    <w:rsid w:val="004F52CE"/>
    <w:rsid w:val="004F5629"/>
    <w:rsid w:val="004F5694"/>
    <w:rsid w:val="004F5700"/>
    <w:rsid w:val="004F6CBC"/>
    <w:rsid w:val="004F7A37"/>
    <w:rsid w:val="004F7A5F"/>
    <w:rsid w:val="00500C37"/>
    <w:rsid w:val="00500CC9"/>
    <w:rsid w:val="0050141D"/>
    <w:rsid w:val="0050258E"/>
    <w:rsid w:val="00502662"/>
    <w:rsid w:val="00503064"/>
    <w:rsid w:val="00503963"/>
    <w:rsid w:val="00503E36"/>
    <w:rsid w:val="0050554E"/>
    <w:rsid w:val="00505648"/>
    <w:rsid w:val="005071A7"/>
    <w:rsid w:val="00507224"/>
    <w:rsid w:val="00507244"/>
    <w:rsid w:val="00507882"/>
    <w:rsid w:val="00507D35"/>
    <w:rsid w:val="00507E58"/>
    <w:rsid w:val="0051070C"/>
    <w:rsid w:val="00510C00"/>
    <w:rsid w:val="00510C7C"/>
    <w:rsid w:val="00511262"/>
    <w:rsid w:val="00511FB2"/>
    <w:rsid w:val="00513921"/>
    <w:rsid w:val="00513C8C"/>
    <w:rsid w:val="00514CA5"/>
    <w:rsid w:val="00515A89"/>
    <w:rsid w:val="00516AE8"/>
    <w:rsid w:val="00517231"/>
    <w:rsid w:val="00517325"/>
    <w:rsid w:val="005208A7"/>
    <w:rsid w:val="00520A38"/>
    <w:rsid w:val="00520BAF"/>
    <w:rsid w:val="0052205B"/>
    <w:rsid w:val="005220A5"/>
    <w:rsid w:val="00524BD8"/>
    <w:rsid w:val="00524F65"/>
    <w:rsid w:val="005270A6"/>
    <w:rsid w:val="005278E2"/>
    <w:rsid w:val="0053031E"/>
    <w:rsid w:val="005304D6"/>
    <w:rsid w:val="00531306"/>
    <w:rsid w:val="005313B8"/>
    <w:rsid w:val="005318BF"/>
    <w:rsid w:val="00531E1A"/>
    <w:rsid w:val="00532A41"/>
    <w:rsid w:val="00532B60"/>
    <w:rsid w:val="0053338E"/>
    <w:rsid w:val="00534299"/>
    <w:rsid w:val="00534C6B"/>
    <w:rsid w:val="00535560"/>
    <w:rsid w:val="0053594C"/>
    <w:rsid w:val="00536101"/>
    <w:rsid w:val="0053685D"/>
    <w:rsid w:val="005370C4"/>
    <w:rsid w:val="005411A5"/>
    <w:rsid w:val="005412FF"/>
    <w:rsid w:val="00541D26"/>
    <w:rsid w:val="005422B3"/>
    <w:rsid w:val="00542C17"/>
    <w:rsid w:val="00542D60"/>
    <w:rsid w:val="00543AEB"/>
    <w:rsid w:val="0054467B"/>
    <w:rsid w:val="00544E97"/>
    <w:rsid w:val="0054622D"/>
    <w:rsid w:val="00546DC5"/>
    <w:rsid w:val="00546E3A"/>
    <w:rsid w:val="00547494"/>
    <w:rsid w:val="00547881"/>
    <w:rsid w:val="005514F1"/>
    <w:rsid w:val="00551A8B"/>
    <w:rsid w:val="005523C3"/>
    <w:rsid w:val="00552E8D"/>
    <w:rsid w:val="00553E78"/>
    <w:rsid w:val="00554B70"/>
    <w:rsid w:val="0055534B"/>
    <w:rsid w:val="00555998"/>
    <w:rsid w:val="00556E0A"/>
    <w:rsid w:val="00556F0E"/>
    <w:rsid w:val="00560D5E"/>
    <w:rsid w:val="00561405"/>
    <w:rsid w:val="0056284F"/>
    <w:rsid w:val="00562C97"/>
    <w:rsid w:val="005630C3"/>
    <w:rsid w:val="00563A71"/>
    <w:rsid w:val="005643CB"/>
    <w:rsid w:val="00564AFA"/>
    <w:rsid w:val="00564B97"/>
    <w:rsid w:val="00564CBB"/>
    <w:rsid w:val="00564E83"/>
    <w:rsid w:val="00566519"/>
    <w:rsid w:val="00566C7F"/>
    <w:rsid w:val="00566E18"/>
    <w:rsid w:val="0056756F"/>
    <w:rsid w:val="00570EC4"/>
    <w:rsid w:val="0057197A"/>
    <w:rsid w:val="00571D24"/>
    <w:rsid w:val="00572F25"/>
    <w:rsid w:val="00574018"/>
    <w:rsid w:val="0057409E"/>
    <w:rsid w:val="00574576"/>
    <w:rsid w:val="00574718"/>
    <w:rsid w:val="0057568B"/>
    <w:rsid w:val="00577402"/>
    <w:rsid w:val="00577594"/>
    <w:rsid w:val="005800E2"/>
    <w:rsid w:val="005805E1"/>
    <w:rsid w:val="005806AE"/>
    <w:rsid w:val="00581552"/>
    <w:rsid w:val="00581EAD"/>
    <w:rsid w:val="00582679"/>
    <w:rsid w:val="005838E0"/>
    <w:rsid w:val="00583C20"/>
    <w:rsid w:val="0058483A"/>
    <w:rsid w:val="00585206"/>
    <w:rsid w:val="00585E84"/>
    <w:rsid w:val="0058751C"/>
    <w:rsid w:val="00587534"/>
    <w:rsid w:val="00591491"/>
    <w:rsid w:val="0059187B"/>
    <w:rsid w:val="00591D4A"/>
    <w:rsid w:val="00592496"/>
    <w:rsid w:val="00592993"/>
    <w:rsid w:val="00593515"/>
    <w:rsid w:val="005944DC"/>
    <w:rsid w:val="00594AEF"/>
    <w:rsid w:val="0059521D"/>
    <w:rsid w:val="00596875"/>
    <w:rsid w:val="00596C12"/>
    <w:rsid w:val="005975C5"/>
    <w:rsid w:val="0059782F"/>
    <w:rsid w:val="005A0BC7"/>
    <w:rsid w:val="005A2321"/>
    <w:rsid w:val="005A3408"/>
    <w:rsid w:val="005A35D9"/>
    <w:rsid w:val="005A3EB7"/>
    <w:rsid w:val="005A3FFF"/>
    <w:rsid w:val="005A43FD"/>
    <w:rsid w:val="005A541D"/>
    <w:rsid w:val="005A597A"/>
    <w:rsid w:val="005A5CBB"/>
    <w:rsid w:val="005A61E4"/>
    <w:rsid w:val="005A657A"/>
    <w:rsid w:val="005A6BBE"/>
    <w:rsid w:val="005A6E54"/>
    <w:rsid w:val="005A799E"/>
    <w:rsid w:val="005A7C2F"/>
    <w:rsid w:val="005A7E74"/>
    <w:rsid w:val="005B192E"/>
    <w:rsid w:val="005B25A2"/>
    <w:rsid w:val="005B289B"/>
    <w:rsid w:val="005B2DF9"/>
    <w:rsid w:val="005B3CCF"/>
    <w:rsid w:val="005B4491"/>
    <w:rsid w:val="005B499B"/>
    <w:rsid w:val="005B4D99"/>
    <w:rsid w:val="005B518B"/>
    <w:rsid w:val="005B5260"/>
    <w:rsid w:val="005B5E65"/>
    <w:rsid w:val="005B7FD7"/>
    <w:rsid w:val="005C0914"/>
    <w:rsid w:val="005C0999"/>
    <w:rsid w:val="005C2717"/>
    <w:rsid w:val="005C2ADC"/>
    <w:rsid w:val="005C2C93"/>
    <w:rsid w:val="005C2F09"/>
    <w:rsid w:val="005C2F52"/>
    <w:rsid w:val="005C3486"/>
    <w:rsid w:val="005C3EC1"/>
    <w:rsid w:val="005C40F1"/>
    <w:rsid w:val="005C4F1C"/>
    <w:rsid w:val="005C5C4F"/>
    <w:rsid w:val="005C7665"/>
    <w:rsid w:val="005C7A0B"/>
    <w:rsid w:val="005D0292"/>
    <w:rsid w:val="005D07E1"/>
    <w:rsid w:val="005D2C59"/>
    <w:rsid w:val="005D36C2"/>
    <w:rsid w:val="005D4828"/>
    <w:rsid w:val="005D5012"/>
    <w:rsid w:val="005D55F5"/>
    <w:rsid w:val="005D58E7"/>
    <w:rsid w:val="005D6185"/>
    <w:rsid w:val="005D66A4"/>
    <w:rsid w:val="005D67C0"/>
    <w:rsid w:val="005D74FE"/>
    <w:rsid w:val="005D772F"/>
    <w:rsid w:val="005E136C"/>
    <w:rsid w:val="005E1D9D"/>
    <w:rsid w:val="005E3486"/>
    <w:rsid w:val="005E3A8B"/>
    <w:rsid w:val="005E62B2"/>
    <w:rsid w:val="005E6C65"/>
    <w:rsid w:val="005E77DB"/>
    <w:rsid w:val="005E7BE1"/>
    <w:rsid w:val="005F03C0"/>
    <w:rsid w:val="005F046B"/>
    <w:rsid w:val="005F105C"/>
    <w:rsid w:val="005F2D90"/>
    <w:rsid w:val="005F2E74"/>
    <w:rsid w:val="005F34A1"/>
    <w:rsid w:val="005F3524"/>
    <w:rsid w:val="005F3995"/>
    <w:rsid w:val="005F5126"/>
    <w:rsid w:val="005F51A9"/>
    <w:rsid w:val="005F533C"/>
    <w:rsid w:val="005F58E9"/>
    <w:rsid w:val="005F6115"/>
    <w:rsid w:val="005F6FEE"/>
    <w:rsid w:val="005F7DC9"/>
    <w:rsid w:val="00600134"/>
    <w:rsid w:val="00600B31"/>
    <w:rsid w:val="00601845"/>
    <w:rsid w:val="00601E62"/>
    <w:rsid w:val="006039BA"/>
    <w:rsid w:val="0060419A"/>
    <w:rsid w:val="006042BA"/>
    <w:rsid w:val="00605756"/>
    <w:rsid w:val="00605F0F"/>
    <w:rsid w:val="00606217"/>
    <w:rsid w:val="0060746E"/>
    <w:rsid w:val="00610337"/>
    <w:rsid w:val="006110C4"/>
    <w:rsid w:val="0061139C"/>
    <w:rsid w:val="00611422"/>
    <w:rsid w:val="00611AC5"/>
    <w:rsid w:val="006124E1"/>
    <w:rsid w:val="00612587"/>
    <w:rsid w:val="006126C5"/>
    <w:rsid w:val="006132F1"/>
    <w:rsid w:val="006135CE"/>
    <w:rsid w:val="006137F8"/>
    <w:rsid w:val="00614516"/>
    <w:rsid w:val="006145B9"/>
    <w:rsid w:val="00614F5E"/>
    <w:rsid w:val="00615194"/>
    <w:rsid w:val="00615AE9"/>
    <w:rsid w:val="00615F6E"/>
    <w:rsid w:val="00616D61"/>
    <w:rsid w:val="00617D76"/>
    <w:rsid w:val="00620008"/>
    <w:rsid w:val="00622686"/>
    <w:rsid w:val="00622760"/>
    <w:rsid w:val="00622F9B"/>
    <w:rsid w:val="006238B8"/>
    <w:rsid w:val="00623943"/>
    <w:rsid w:val="00623BB4"/>
    <w:rsid w:val="00624CB4"/>
    <w:rsid w:val="0062764F"/>
    <w:rsid w:val="00627FDE"/>
    <w:rsid w:val="00631D4D"/>
    <w:rsid w:val="00632AD2"/>
    <w:rsid w:val="00633EBA"/>
    <w:rsid w:val="00635538"/>
    <w:rsid w:val="00635753"/>
    <w:rsid w:val="00635C3E"/>
    <w:rsid w:val="006400B9"/>
    <w:rsid w:val="006405DD"/>
    <w:rsid w:val="00641076"/>
    <w:rsid w:val="006411EA"/>
    <w:rsid w:val="006420D9"/>
    <w:rsid w:val="0064274A"/>
    <w:rsid w:val="0064301D"/>
    <w:rsid w:val="00643DC2"/>
    <w:rsid w:val="00643EBE"/>
    <w:rsid w:val="006447EF"/>
    <w:rsid w:val="00644884"/>
    <w:rsid w:val="00644AD7"/>
    <w:rsid w:val="006458A3"/>
    <w:rsid w:val="00645FC9"/>
    <w:rsid w:val="00647E10"/>
    <w:rsid w:val="00647E2B"/>
    <w:rsid w:val="00650CB3"/>
    <w:rsid w:val="006519DD"/>
    <w:rsid w:val="006522F2"/>
    <w:rsid w:val="00653068"/>
    <w:rsid w:val="006535C9"/>
    <w:rsid w:val="006539A6"/>
    <w:rsid w:val="006542EB"/>
    <w:rsid w:val="00654CC2"/>
    <w:rsid w:val="00654F6D"/>
    <w:rsid w:val="00654FC5"/>
    <w:rsid w:val="0065511D"/>
    <w:rsid w:val="00655B59"/>
    <w:rsid w:val="00656C6C"/>
    <w:rsid w:val="0065716F"/>
    <w:rsid w:val="006613DA"/>
    <w:rsid w:val="00661878"/>
    <w:rsid w:val="006622AF"/>
    <w:rsid w:val="006628A3"/>
    <w:rsid w:val="0066313C"/>
    <w:rsid w:val="00663C58"/>
    <w:rsid w:val="006649E6"/>
    <w:rsid w:val="00665884"/>
    <w:rsid w:val="00665981"/>
    <w:rsid w:val="006659D0"/>
    <w:rsid w:val="00665A7F"/>
    <w:rsid w:val="00665AD6"/>
    <w:rsid w:val="00666647"/>
    <w:rsid w:val="00666CF0"/>
    <w:rsid w:val="00667CCA"/>
    <w:rsid w:val="00670638"/>
    <w:rsid w:val="00671216"/>
    <w:rsid w:val="00672089"/>
    <w:rsid w:val="00673301"/>
    <w:rsid w:val="006739EA"/>
    <w:rsid w:val="00674557"/>
    <w:rsid w:val="0067495A"/>
    <w:rsid w:val="00676B75"/>
    <w:rsid w:val="00676EFD"/>
    <w:rsid w:val="006775DA"/>
    <w:rsid w:val="006807DA"/>
    <w:rsid w:val="00680E63"/>
    <w:rsid w:val="006810B3"/>
    <w:rsid w:val="0068154C"/>
    <w:rsid w:val="00681A2F"/>
    <w:rsid w:val="006823D2"/>
    <w:rsid w:val="006828B0"/>
    <w:rsid w:val="00683D1A"/>
    <w:rsid w:val="00684AAA"/>
    <w:rsid w:val="00684F64"/>
    <w:rsid w:val="00687EEB"/>
    <w:rsid w:val="006908CF"/>
    <w:rsid w:val="006909BF"/>
    <w:rsid w:val="006918A0"/>
    <w:rsid w:val="00691D45"/>
    <w:rsid w:val="00691DE0"/>
    <w:rsid w:val="00692098"/>
    <w:rsid w:val="0069283F"/>
    <w:rsid w:val="00693E82"/>
    <w:rsid w:val="0069490F"/>
    <w:rsid w:val="00695252"/>
    <w:rsid w:val="006954D8"/>
    <w:rsid w:val="00695614"/>
    <w:rsid w:val="00696532"/>
    <w:rsid w:val="00696A85"/>
    <w:rsid w:val="00696C72"/>
    <w:rsid w:val="00696E12"/>
    <w:rsid w:val="006A1FDB"/>
    <w:rsid w:val="006A279F"/>
    <w:rsid w:val="006A3642"/>
    <w:rsid w:val="006A5BAF"/>
    <w:rsid w:val="006A5C18"/>
    <w:rsid w:val="006A6056"/>
    <w:rsid w:val="006A61EA"/>
    <w:rsid w:val="006A6DFF"/>
    <w:rsid w:val="006A6FC8"/>
    <w:rsid w:val="006B0120"/>
    <w:rsid w:val="006B12A7"/>
    <w:rsid w:val="006B144A"/>
    <w:rsid w:val="006B15FF"/>
    <w:rsid w:val="006B2CA6"/>
    <w:rsid w:val="006B3C42"/>
    <w:rsid w:val="006B4233"/>
    <w:rsid w:val="006B4E58"/>
    <w:rsid w:val="006B5127"/>
    <w:rsid w:val="006B5B4C"/>
    <w:rsid w:val="006B5ECA"/>
    <w:rsid w:val="006B60F8"/>
    <w:rsid w:val="006B663F"/>
    <w:rsid w:val="006B6F64"/>
    <w:rsid w:val="006B6FA0"/>
    <w:rsid w:val="006B7919"/>
    <w:rsid w:val="006C15A4"/>
    <w:rsid w:val="006C1F7C"/>
    <w:rsid w:val="006C3683"/>
    <w:rsid w:val="006C38DE"/>
    <w:rsid w:val="006C4A14"/>
    <w:rsid w:val="006C56BA"/>
    <w:rsid w:val="006C6722"/>
    <w:rsid w:val="006C7478"/>
    <w:rsid w:val="006C7693"/>
    <w:rsid w:val="006C7C3C"/>
    <w:rsid w:val="006C7DD5"/>
    <w:rsid w:val="006C7F38"/>
    <w:rsid w:val="006D02E4"/>
    <w:rsid w:val="006D1731"/>
    <w:rsid w:val="006D24D9"/>
    <w:rsid w:val="006D284D"/>
    <w:rsid w:val="006D2FD7"/>
    <w:rsid w:val="006D4980"/>
    <w:rsid w:val="006D4E88"/>
    <w:rsid w:val="006D4FFD"/>
    <w:rsid w:val="006D569E"/>
    <w:rsid w:val="006D608E"/>
    <w:rsid w:val="006D63BD"/>
    <w:rsid w:val="006D7278"/>
    <w:rsid w:val="006E0D0A"/>
    <w:rsid w:val="006E1764"/>
    <w:rsid w:val="006E2026"/>
    <w:rsid w:val="006E28E1"/>
    <w:rsid w:val="006E3020"/>
    <w:rsid w:val="006E365E"/>
    <w:rsid w:val="006E387C"/>
    <w:rsid w:val="006E3A09"/>
    <w:rsid w:val="006E636A"/>
    <w:rsid w:val="006E6900"/>
    <w:rsid w:val="006E6A17"/>
    <w:rsid w:val="006E7DC2"/>
    <w:rsid w:val="006E7EB1"/>
    <w:rsid w:val="006F09CA"/>
    <w:rsid w:val="006F1545"/>
    <w:rsid w:val="006F2008"/>
    <w:rsid w:val="006F205E"/>
    <w:rsid w:val="006F22B1"/>
    <w:rsid w:val="006F247C"/>
    <w:rsid w:val="006F24B7"/>
    <w:rsid w:val="006F2C45"/>
    <w:rsid w:val="006F3081"/>
    <w:rsid w:val="006F3D7E"/>
    <w:rsid w:val="006F3DA8"/>
    <w:rsid w:val="006F4186"/>
    <w:rsid w:val="006F4589"/>
    <w:rsid w:val="006F4EA8"/>
    <w:rsid w:val="006F5CC6"/>
    <w:rsid w:val="006F680C"/>
    <w:rsid w:val="006F7952"/>
    <w:rsid w:val="00700EC3"/>
    <w:rsid w:val="00701B4B"/>
    <w:rsid w:val="00701D43"/>
    <w:rsid w:val="0070206C"/>
    <w:rsid w:val="00702188"/>
    <w:rsid w:val="00703E11"/>
    <w:rsid w:val="00704B9F"/>
    <w:rsid w:val="00705CFA"/>
    <w:rsid w:val="00705D36"/>
    <w:rsid w:val="00705ED3"/>
    <w:rsid w:val="00707DE8"/>
    <w:rsid w:val="00707F86"/>
    <w:rsid w:val="00713035"/>
    <w:rsid w:val="00713D28"/>
    <w:rsid w:val="00713DA4"/>
    <w:rsid w:val="007141B0"/>
    <w:rsid w:val="00714319"/>
    <w:rsid w:val="00714444"/>
    <w:rsid w:val="007149F4"/>
    <w:rsid w:val="0071533A"/>
    <w:rsid w:val="00715392"/>
    <w:rsid w:val="007156EE"/>
    <w:rsid w:val="00715B5B"/>
    <w:rsid w:val="0071651E"/>
    <w:rsid w:val="007175D0"/>
    <w:rsid w:val="00717EED"/>
    <w:rsid w:val="007203D8"/>
    <w:rsid w:val="0072101F"/>
    <w:rsid w:val="007212A4"/>
    <w:rsid w:val="0072138F"/>
    <w:rsid w:val="00722A39"/>
    <w:rsid w:val="00724395"/>
    <w:rsid w:val="00724BA3"/>
    <w:rsid w:val="00725343"/>
    <w:rsid w:val="00725E30"/>
    <w:rsid w:val="00727397"/>
    <w:rsid w:val="00730137"/>
    <w:rsid w:val="007308D4"/>
    <w:rsid w:val="00731D89"/>
    <w:rsid w:val="0073299A"/>
    <w:rsid w:val="00733C7D"/>
    <w:rsid w:val="00733EA7"/>
    <w:rsid w:val="0073430C"/>
    <w:rsid w:val="00734F89"/>
    <w:rsid w:val="00735E0C"/>
    <w:rsid w:val="00735EAF"/>
    <w:rsid w:val="0073607B"/>
    <w:rsid w:val="00736A32"/>
    <w:rsid w:val="00736DF5"/>
    <w:rsid w:val="007375ED"/>
    <w:rsid w:val="00740DA8"/>
    <w:rsid w:val="00742961"/>
    <w:rsid w:val="00742EB9"/>
    <w:rsid w:val="007435D2"/>
    <w:rsid w:val="00743947"/>
    <w:rsid w:val="00743C6B"/>
    <w:rsid w:val="007448FF"/>
    <w:rsid w:val="00745128"/>
    <w:rsid w:val="00745237"/>
    <w:rsid w:val="00745757"/>
    <w:rsid w:val="007457E2"/>
    <w:rsid w:val="00745999"/>
    <w:rsid w:val="00745C25"/>
    <w:rsid w:val="00746ADF"/>
    <w:rsid w:val="0075214F"/>
    <w:rsid w:val="00752ACE"/>
    <w:rsid w:val="00752DA7"/>
    <w:rsid w:val="00753106"/>
    <w:rsid w:val="00753EFC"/>
    <w:rsid w:val="0075428C"/>
    <w:rsid w:val="00755169"/>
    <w:rsid w:val="00755656"/>
    <w:rsid w:val="007559FA"/>
    <w:rsid w:val="00757EF3"/>
    <w:rsid w:val="00761316"/>
    <w:rsid w:val="00761542"/>
    <w:rsid w:val="00761E20"/>
    <w:rsid w:val="0076261E"/>
    <w:rsid w:val="007627B7"/>
    <w:rsid w:val="007629A5"/>
    <w:rsid w:val="007644A1"/>
    <w:rsid w:val="00764DAB"/>
    <w:rsid w:val="0076534D"/>
    <w:rsid w:val="007657E0"/>
    <w:rsid w:val="00766256"/>
    <w:rsid w:val="007675AA"/>
    <w:rsid w:val="0076798B"/>
    <w:rsid w:val="007701DF"/>
    <w:rsid w:val="007701EB"/>
    <w:rsid w:val="00770339"/>
    <w:rsid w:val="00771612"/>
    <w:rsid w:val="00772092"/>
    <w:rsid w:val="007720A8"/>
    <w:rsid w:val="00772B7D"/>
    <w:rsid w:val="00772BE8"/>
    <w:rsid w:val="007731EB"/>
    <w:rsid w:val="00773330"/>
    <w:rsid w:val="00773E1B"/>
    <w:rsid w:val="00775194"/>
    <w:rsid w:val="007751B6"/>
    <w:rsid w:val="00775852"/>
    <w:rsid w:val="00775A3B"/>
    <w:rsid w:val="007767CA"/>
    <w:rsid w:val="00776A2F"/>
    <w:rsid w:val="00776B33"/>
    <w:rsid w:val="0077707F"/>
    <w:rsid w:val="007772A7"/>
    <w:rsid w:val="007773AC"/>
    <w:rsid w:val="00781C93"/>
    <w:rsid w:val="00782A89"/>
    <w:rsid w:val="00783BD9"/>
    <w:rsid w:val="0078601E"/>
    <w:rsid w:val="00787164"/>
    <w:rsid w:val="007915E5"/>
    <w:rsid w:val="00791CA1"/>
    <w:rsid w:val="00792654"/>
    <w:rsid w:val="0079324D"/>
    <w:rsid w:val="00793691"/>
    <w:rsid w:val="007949AE"/>
    <w:rsid w:val="00794A61"/>
    <w:rsid w:val="00794EE2"/>
    <w:rsid w:val="007954F9"/>
    <w:rsid w:val="00795C54"/>
    <w:rsid w:val="00796909"/>
    <w:rsid w:val="007A1656"/>
    <w:rsid w:val="007A2842"/>
    <w:rsid w:val="007A4A03"/>
    <w:rsid w:val="007A4DB8"/>
    <w:rsid w:val="007A55F6"/>
    <w:rsid w:val="007A641B"/>
    <w:rsid w:val="007A65D5"/>
    <w:rsid w:val="007A6701"/>
    <w:rsid w:val="007A75D4"/>
    <w:rsid w:val="007B08A6"/>
    <w:rsid w:val="007B0CA7"/>
    <w:rsid w:val="007B495B"/>
    <w:rsid w:val="007B6429"/>
    <w:rsid w:val="007B6AEC"/>
    <w:rsid w:val="007B76A5"/>
    <w:rsid w:val="007C18C3"/>
    <w:rsid w:val="007C19A3"/>
    <w:rsid w:val="007C2AB8"/>
    <w:rsid w:val="007C2CB6"/>
    <w:rsid w:val="007C2E79"/>
    <w:rsid w:val="007C2EA6"/>
    <w:rsid w:val="007C3573"/>
    <w:rsid w:val="007C4E24"/>
    <w:rsid w:val="007C5147"/>
    <w:rsid w:val="007C7229"/>
    <w:rsid w:val="007D009C"/>
    <w:rsid w:val="007D0B3D"/>
    <w:rsid w:val="007D0F32"/>
    <w:rsid w:val="007D15FF"/>
    <w:rsid w:val="007D2483"/>
    <w:rsid w:val="007D3BC1"/>
    <w:rsid w:val="007D43C2"/>
    <w:rsid w:val="007D44B1"/>
    <w:rsid w:val="007D472E"/>
    <w:rsid w:val="007D5243"/>
    <w:rsid w:val="007D7546"/>
    <w:rsid w:val="007E016B"/>
    <w:rsid w:val="007E0682"/>
    <w:rsid w:val="007E073B"/>
    <w:rsid w:val="007E078C"/>
    <w:rsid w:val="007E0C73"/>
    <w:rsid w:val="007E113A"/>
    <w:rsid w:val="007E1314"/>
    <w:rsid w:val="007E339A"/>
    <w:rsid w:val="007E375F"/>
    <w:rsid w:val="007E3F13"/>
    <w:rsid w:val="007E4C8A"/>
    <w:rsid w:val="007E6604"/>
    <w:rsid w:val="007E70C8"/>
    <w:rsid w:val="007E7347"/>
    <w:rsid w:val="007E7555"/>
    <w:rsid w:val="007E7BDC"/>
    <w:rsid w:val="007F036C"/>
    <w:rsid w:val="007F081C"/>
    <w:rsid w:val="007F1985"/>
    <w:rsid w:val="007F1C71"/>
    <w:rsid w:val="007F21DF"/>
    <w:rsid w:val="007F2B7F"/>
    <w:rsid w:val="007F2FC9"/>
    <w:rsid w:val="007F37B7"/>
    <w:rsid w:val="007F4CB0"/>
    <w:rsid w:val="007F4DB6"/>
    <w:rsid w:val="007F54C9"/>
    <w:rsid w:val="007F6B50"/>
    <w:rsid w:val="00802465"/>
    <w:rsid w:val="008025ED"/>
    <w:rsid w:val="0080388B"/>
    <w:rsid w:val="008044B6"/>
    <w:rsid w:val="008046A8"/>
    <w:rsid w:val="00805467"/>
    <w:rsid w:val="0080599C"/>
    <w:rsid w:val="00805EF6"/>
    <w:rsid w:val="008066C6"/>
    <w:rsid w:val="00806CEC"/>
    <w:rsid w:val="008102A6"/>
    <w:rsid w:val="008103C3"/>
    <w:rsid w:val="00810D10"/>
    <w:rsid w:val="00811062"/>
    <w:rsid w:val="008110DC"/>
    <w:rsid w:val="0081161E"/>
    <w:rsid w:val="0081169F"/>
    <w:rsid w:val="00812163"/>
    <w:rsid w:val="00812924"/>
    <w:rsid w:val="00812A23"/>
    <w:rsid w:val="00812D7F"/>
    <w:rsid w:val="00812DE9"/>
    <w:rsid w:val="00814782"/>
    <w:rsid w:val="00816527"/>
    <w:rsid w:val="00816C16"/>
    <w:rsid w:val="00816F13"/>
    <w:rsid w:val="00816F8D"/>
    <w:rsid w:val="0081735B"/>
    <w:rsid w:val="0081768B"/>
    <w:rsid w:val="00822DAD"/>
    <w:rsid w:val="00823AF5"/>
    <w:rsid w:val="00824341"/>
    <w:rsid w:val="00824ED4"/>
    <w:rsid w:val="00825FA9"/>
    <w:rsid w:val="008260DC"/>
    <w:rsid w:val="00826A07"/>
    <w:rsid w:val="00827F79"/>
    <w:rsid w:val="008305D7"/>
    <w:rsid w:val="00830A25"/>
    <w:rsid w:val="008310CA"/>
    <w:rsid w:val="00831890"/>
    <w:rsid w:val="00833390"/>
    <w:rsid w:val="00833740"/>
    <w:rsid w:val="008339B9"/>
    <w:rsid w:val="00834215"/>
    <w:rsid w:val="008348C9"/>
    <w:rsid w:val="00835568"/>
    <w:rsid w:val="0083616A"/>
    <w:rsid w:val="00836845"/>
    <w:rsid w:val="00836D53"/>
    <w:rsid w:val="00837320"/>
    <w:rsid w:val="00837E80"/>
    <w:rsid w:val="008401C4"/>
    <w:rsid w:val="008408B3"/>
    <w:rsid w:val="0084103B"/>
    <w:rsid w:val="00842963"/>
    <w:rsid w:val="0084430D"/>
    <w:rsid w:val="0084476B"/>
    <w:rsid w:val="0084515F"/>
    <w:rsid w:val="00845AF5"/>
    <w:rsid w:val="00845D86"/>
    <w:rsid w:val="00847A07"/>
    <w:rsid w:val="00847C7E"/>
    <w:rsid w:val="00850270"/>
    <w:rsid w:val="008504E4"/>
    <w:rsid w:val="008507F8"/>
    <w:rsid w:val="0085106F"/>
    <w:rsid w:val="008517E7"/>
    <w:rsid w:val="00851FE7"/>
    <w:rsid w:val="00852218"/>
    <w:rsid w:val="00853F65"/>
    <w:rsid w:val="0085413E"/>
    <w:rsid w:val="00855295"/>
    <w:rsid w:val="008569FE"/>
    <w:rsid w:val="00857292"/>
    <w:rsid w:val="0085783C"/>
    <w:rsid w:val="008578AA"/>
    <w:rsid w:val="0085799C"/>
    <w:rsid w:val="00860B9B"/>
    <w:rsid w:val="0086189D"/>
    <w:rsid w:val="008618A8"/>
    <w:rsid w:val="00861A50"/>
    <w:rsid w:val="00861EE9"/>
    <w:rsid w:val="0086389E"/>
    <w:rsid w:val="008667E7"/>
    <w:rsid w:val="008669DB"/>
    <w:rsid w:val="00866C6A"/>
    <w:rsid w:val="00866E89"/>
    <w:rsid w:val="0086710F"/>
    <w:rsid w:val="00867911"/>
    <w:rsid w:val="00867A2B"/>
    <w:rsid w:val="00867E2B"/>
    <w:rsid w:val="00867E9B"/>
    <w:rsid w:val="008707E7"/>
    <w:rsid w:val="00871D6D"/>
    <w:rsid w:val="00872890"/>
    <w:rsid w:val="00872ECA"/>
    <w:rsid w:val="008730CE"/>
    <w:rsid w:val="0087313B"/>
    <w:rsid w:val="00873828"/>
    <w:rsid w:val="0087396E"/>
    <w:rsid w:val="008745EC"/>
    <w:rsid w:val="00874815"/>
    <w:rsid w:val="008758F9"/>
    <w:rsid w:val="00876973"/>
    <w:rsid w:val="00880048"/>
    <w:rsid w:val="008804FE"/>
    <w:rsid w:val="00880658"/>
    <w:rsid w:val="008823ED"/>
    <w:rsid w:val="00882CB3"/>
    <w:rsid w:val="00883CD5"/>
    <w:rsid w:val="00884AE8"/>
    <w:rsid w:val="00884ECD"/>
    <w:rsid w:val="008852C2"/>
    <w:rsid w:val="00885965"/>
    <w:rsid w:val="00885DB8"/>
    <w:rsid w:val="00886440"/>
    <w:rsid w:val="00886769"/>
    <w:rsid w:val="00887F81"/>
    <w:rsid w:val="0089036F"/>
    <w:rsid w:val="0089077E"/>
    <w:rsid w:val="00890F15"/>
    <w:rsid w:val="00891603"/>
    <w:rsid w:val="008932E2"/>
    <w:rsid w:val="0089348A"/>
    <w:rsid w:val="0089354D"/>
    <w:rsid w:val="00893CFC"/>
    <w:rsid w:val="008943D9"/>
    <w:rsid w:val="0089450E"/>
    <w:rsid w:val="00894837"/>
    <w:rsid w:val="00894B8A"/>
    <w:rsid w:val="00894DA6"/>
    <w:rsid w:val="00895AE3"/>
    <w:rsid w:val="00896E15"/>
    <w:rsid w:val="00897196"/>
    <w:rsid w:val="00897D2F"/>
    <w:rsid w:val="00897E91"/>
    <w:rsid w:val="008A012D"/>
    <w:rsid w:val="008A01A9"/>
    <w:rsid w:val="008A0BA4"/>
    <w:rsid w:val="008A11C7"/>
    <w:rsid w:val="008A146F"/>
    <w:rsid w:val="008A15B9"/>
    <w:rsid w:val="008A175C"/>
    <w:rsid w:val="008A1F9A"/>
    <w:rsid w:val="008A2FCE"/>
    <w:rsid w:val="008A3033"/>
    <w:rsid w:val="008A35AC"/>
    <w:rsid w:val="008A422B"/>
    <w:rsid w:val="008A4C11"/>
    <w:rsid w:val="008A4FDC"/>
    <w:rsid w:val="008A5E05"/>
    <w:rsid w:val="008A6DF3"/>
    <w:rsid w:val="008A6E98"/>
    <w:rsid w:val="008B1228"/>
    <w:rsid w:val="008B2185"/>
    <w:rsid w:val="008B231D"/>
    <w:rsid w:val="008B3261"/>
    <w:rsid w:val="008B4269"/>
    <w:rsid w:val="008B4392"/>
    <w:rsid w:val="008B43B5"/>
    <w:rsid w:val="008B48A0"/>
    <w:rsid w:val="008B4C37"/>
    <w:rsid w:val="008B53B0"/>
    <w:rsid w:val="008B64EF"/>
    <w:rsid w:val="008B7044"/>
    <w:rsid w:val="008B7271"/>
    <w:rsid w:val="008C0E20"/>
    <w:rsid w:val="008C1500"/>
    <w:rsid w:val="008C25B2"/>
    <w:rsid w:val="008C2C11"/>
    <w:rsid w:val="008C3037"/>
    <w:rsid w:val="008C50EC"/>
    <w:rsid w:val="008C600B"/>
    <w:rsid w:val="008C6119"/>
    <w:rsid w:val="008C668C"/>
    <w:rsid w:val="008C6740"/>
    <w:rsid w:val="008C72A9"/>
    <w:rsid w:val="008C7547"/>
    <w:rsid w:val="008D0214"/>
    <w:rsid w:val="008D0361"/>
    <w:rsid w:val="008D03C2"/>
    <w:rsid w:val="008D0664"/>
    <w:rsid w:val="008D27C9"/>
    <w:rsid w:val="008D5370"/>
    <w:rsid w:val="008D59A4"/>
    <w:rsid w:val="008D666F"/>
    <w:rsid w:val="008D6939"/>
    <w:rsid w:val="008D77A9"/>
    <w:rsid w:val="008E01C9"/>
    <w:rsid w:val="008E0E80"/>
    <w:rsid w:val="008E1ADB"/>
    <w:rsid w:val="008E46A0"/>
    <w:rsid w:val="008E4FF0"/>
    <w:rsid w:val="008F032A"/>
    <w:rsid w:val="008F05C5"/>
    <w:rsid w:val="008F1402"/>
    <w:rsid w:val="008F25FA"/>
    <w:rsid w:val="008F2D50"/>
    <w:rsid w:val="008F42B7"/>
    <w:rsid w:val="008F4BBB"/>
    <w:rsid w:val="008F4E9E"/>
    <w:rsid w:val="008F4FE0"/>
    <w:rsid w:val="008F5226"/>
    <w:rsid w:val="008F5A38"/>
    <w:rsid w:val="008F744D"/>
    <w:rsid w:val="00900272"/>
    <w:rsid w:val="00902A39"/>
    <w:rsid w:val="0090335C"/>
    <w:rsid w:val="00904028"/>
    <w:rsid w:val="00905579"/>
    <w:rsid w:val="00906196"/>
    <w:rsid w:val="0090636D"/>
    <w:rsid w:val="009066EB"/>
    <w:rsid w:val="00906B4F"/>
    <w:rsid w:val="00910850"/>
    <w:rsid w:val="009115C5"/>
    <w:rsid w:val="00911EF7"/>
    <w:rsid w:val="009120A2"/>
    <w:rsid w:val="0091252F"/>
    <w:rsid w:val="00913C3E"/>
    <w:rsid w:val="00914032"/>
    <w:rsid w:val="00915D61"/>
    <w:rsid w:val="00916409"/>
    <w:rsid w:val="0091734C"/>
    <w:rsid w:val="00917496"/>
    <w:rsid w:val="00917BFB"/>
    <w:rsid w:val="009201EF"/>
    <w:rsid w:val="009205CB"/>
    <w:rsid w:val="009206F0"/>
    <w:rsid w:val="00920764"/>
    <w:rsid w:val="0092098E"/>
    <w:rsid w:val="00920A50"/>
    <w:rsid w:val="00920BF7"/>
    <w:rsid w:val="0092161F"/>
    <w:rsid w:val="00921987"/>
    <w:rsid w:val="00921D98"/>
    <w:rsid w:val="00922044"/>
    <w:rsid w:val="009226A9"/>
    <w:rsid w:val="009232A4"/>
    <w:rsid w:val="0092415B"/>
    <w:rsid w:val="00924580"/>
    <w:rsid w:val="00925CA9"/>
    <w:rsid w:val="00926BE5"/>
    <w:rsid w:val="00930265"/>
    <w:rsid w:val="00930992"/>
    <w:rsid w:val="00930FE0"/>
    <w:rsid w:val="009317CE"/>
    <w:rsid w:val="00931B02"/>
    <w:rsid w:val="00932439"/>
    <w:rsid w:val="009331D3"/>
    <w:rsid w:val="00933638"/>
    <w:rsid w:val="00933BD4"/>
    <w:rsid w:val="00933C6B"/>
    <w:rsid w:val="009341BE"/>
    <w:rsid w:val="0093442A"/>
    <w:rsid w:val="00934F86"/>
    <w:rsid w:val="00937C41"/>
    <w:rsid w:val="009400BB"/>
    <w:rsid w:val="0094060D"/>
    <w:rsid w:val="0094093A"/>
    <w:rsid w:val="00940BF2"/>
    <w:rsid w:val="00940CD9"/>
    <w:rsid w:val="0094128D"/>
    <w:rsid w:val="009413DC"/>
    <w:rsid w:val="009416EC"/>
    <w:rsid w:val="0094221D"/>
    <w:rsid w:val="00943407"/>
    <w:rsid w:val="00943ED1"/>
    <w:rsid w:val="009440A6"/>
    <w:rsid w:val="0094502F"/>
    <w:rsid w:val="009457BC"/>
    <w:rsid w:val="00952246"/>
    <w:rsid w:val="00954181"/>
    <w:rsid w:val="009544D5"/>
    <w:rsid w:val="00954CF0"/>
    <w:rsid w:val="0095505F"/>
    <w:rsid w:val="00956BB3"/>
    <w:rsid w:val="00957570"/>
    <w:rsid w:val="009577C8"/>
    <w:rsid w:val="00960CB6"/>
    <w:rsid w:val="00960FD9"/>
    <w:rsid w:val="00961645"/>
    <w:rsid w:val="00961996"/>
    <w:rsid w:val="00961FE6"/>
    <w:rsid w:val="009621A9"/>
    <w:rsid w:val="009623EF"/>
    <w:rsid w:val="00962C8D"/>
    <w:rsid w:val="00963272"/>
    <w:rsid w:val="009632C5"/>
    <w:rsid w:val="00963310"/>
    <w:rsid w:val="00963BAB"/>
    <w:rsid w:val="009643BC"/>
    <w:rsid w:val="009650AC"/>
    <w:rsid w:val="00966495"/>
    <w:rsid w:val="00966A49"/>
    <w:rsid w:val="00970435"/>
    <w:rsid w:val="00971375"/>
    <w:rsid w:val="009722FE"/>
    <w:rsid w:val="00972411"/>
    <w:rsid w:val="009724BB"/>
    <w:rsid w:val="00972998"/>
    <w:rsid w:val="009735B6"/>
    <w:rsid w:val="00973C83"/>
    <w:rsid w:val="00973F7B"/>
    <w:rsid w:val="009745B9"/>
    <w:rsid w:val="00974B38"/>
    <w:rsid w:val="009751D3"/>
    <w:rsid w:val="009753E7"/>
    <w:rsid w:val="0097699C"/>
    <w:rsid w:val="009775D0"/>
    <w:rsid w:val="009800A1"/>
    <w:rsid w:val="00980D36"/>
    <w:rsid w:val="009810D7"/>
    <w:rsid w:val="009827C3"/>
    <w:rsid w:val="009828F9"/>
    <w:rsid w:val="00983166"/>
    <w:rsid w:val="00984963"/>
    <w:rsid w:val="00985B84"/>
    <w:rsid w:val="00985BD7"/>
    <w:rsid w:val="009861D8"/>
    <w:rsid w:val="009866E8"/>
    <w:rsid w:val="00986E68"/>
    <w:rsid w:val="009873D2"/>
    <w:rsid w:val="009913F1"/>
    <w:rsid w:val="00992117"/>
    <w:rsid w:val="00992177"/>
    <w:rsid w:val="009926B4"/>
    <w:rsid w:val="00992EB5"/>
    <w:rsid w:val="009932F3"/>
    <w:rsid w:val="00993DEF"/>
    <w:rsid w:val="00994983"/>
    <w:rsid w:val="009949BF"/>
    <w:rsid w:val="0099571C"/>
    <w:rsid w:val="00995F18"/>
    <w:rsid w:val="00996F34"/>
    <w:rsid w:val="0099750D"/>
    <w:rsid w:val="00997D20"/>
    <w:rsid w:val="009A09BF"/>
    <w:rsid w:val="009A1153"/>
    <w:rsid w:val="009A2D62"/>
    <w:rsid w:val="009A2F32"/>
    <w:rsid w:val="009A363F"/>
    <w:rsid w:val="009A39CF"/>
    <w:rsid w:val="009A48E6"/>
    <w:rsid w:val="009A4CC3"/>
    <w:rsid w:val="009A5D3D"/>
    <w:rsid w:val="009A7220"/>
    <w:rsid w:val="009A7230"/>
    <w:rsid w:val="009A7394"/>
    <w:rsid w:val="009A74E7"/>
    <w:rsid w:val="009A7CE7"/>
    <w:rsid w:val="009B03F7"/>
    <w:rsid w:val="009B151B"/>
    <w:rsid w:val="009B1A45"/>
    <w:rsid w:val="009B1D1C"/>
    <w:rsid w:val="009B2119"/>
    <w:rsid w:val="009B2BBC"/>
    <w:rsid w:val="009B36A8"/>
    <w:rsid w:val="009B3DDB"/>
    <w:rsid w:val="009B40B8"/>
    <w:rsid w:val="009B4356"/>
    <w:rsid w:val="009B436F"/>
    <w:rsid w:val="009B43F2"/>
    <w:rsid w:val="009B4914"/>
    <w:rsid w:val="009B6887"/>
    <w:rsid w:val="009B6D24"/>
    <w:rsid w:val="009B6DC9"/>
    <w:rsid w:val="009C0321"/>
    <w:rsid w:val="009C04DF"/>
    <w:rsid w:val="009C0951"/>
    <w:rsid w:val="009C1035"/>
    <w:rsid w:val="009C1F17"/>
    <w:rsid w:val="009C222F"/>
    <w:rsid w:val="009C2BBF"/>
    <w:rsid w:val="009C2EAC"/>
    <w:rsid w:val="009C39DB"/>
    <w:rsid w:val="009C4008"/>
    <w:rsid w:val="009C5AD3"/>
    <w:rsid w:val="009C6DCD"/>
    <w:rsid w:val="009D0170"/>
    <w:rsid w:val="009D11B1"/>
    <w:rsid w:val="009D21E5"/>
    <w:rsid w:val="009D25FC"/>
    <w:rsid w:val="009D2606"/>
    <w:rsid w:val="009D2C77"/>
    <w:rsid w:val="009D2FF7"/>
    <w:rsid w:val="009D35B9"/>
    <w:rsid w:val="009D3945"/>
    <w:rsid w:val="009D3D9D"/>
    <w:rsid w:val="009D43CE"/>
    <w:rsid w:val="009D48D4"/>
    <w:rsid w:val="009D501A"/>
    <w:rsid w:val="009D52B3"/>
    <w:rsid w:val="009D574D"/>
    <w:rsid w:val="009D59A2"/>
    <w:rsid w:val="009D59DF"/>
    <w:rsid w:val="009D65CE"/>
    <w:rsid w:val="009D6D0C"/>
    <w:rsid w:val="009E03B3"/>
    <w:rsid w:val="009E1084"/>
    <w:rsid w:val="009E1D62"/>
    <w:rsid w:val="009E32B5"/>
    <w:rsid w:val="009E43C7"/>
    <w:rsid w:val="009E4A35"/>
    <w:rsid w:val="009E4C2F"/>
    <w:rsid w:val="009E52F3"/>
    <w:rsid w:val="009E587C"/>
    <w:rsid w:val="009E6C95"/>
    <w:rsid w:val="009E6E7D"/>
    <w:rsid w:val="009F0109"/>
    <w:rsid w:val="009F022D"/>
    <w:rsid w:val="009F2539"/>
    <w:rsid w:val="009F3E7E"/>
    <w:rsid w:val="009F4EA8"/>
    <w:rsid w:val="009F7CAB"/>
    <w:rsid w:val="00A00253"/>
    <w:rsid w:val="00A03447"/>
    <w:rsid w:val="00A03765"/>
    <w:rsid w:val="00A038EC"/>
    <w:rsid w:val="00A04E3D"/>
    <w:rsid w:val="00A05330"/>
    <w:rsid w:val="00A05C3B"/>
    <w:rsid w:val="00A06D7F"/>
    <w:rsid w:val="00A07B18"/>
    <w:rsid w:val="00A07BF8"/>
    <w:rsid w:val="00A10BCD"/>
    <w:rsid w:val="00A116A2"/>
    <w:rsid w:val="00A11A8E"/>
    <w:rsid w:val="00A11DF3"/>
    <w:rsid w:val="00A11E5B"/>
    <w:rsid w:val="00A12237"/>
    <w:rsid w:val="00A122C6"/>
    <w:rsid w:val="00A12A85"/>
    <w:rsid w:val="00A12AAC"/>
    <w:rsid w:val="00A143C7"/>
    <w:rsid w:val="00A1544B"/>
    <w:rsid w:val="00A15794"/>
    <w:rsid w:val="00A160B9"/>
    <w:rsid w:val="00A1664B"/>
    <w:rsid w:val="00A171A0"/>
    <w:rsid w:val="00A17503"/>
    <w:rsid w:val="00A17C27"/>
    <w:rsid w:val="00A20441"/>
    <w:rsid w:val="00A21327"/>
    <w:rsid w:val="00A21611"/>
    <w:rsid w:val="00A21C10"/>
    <w:rsid w:val="00A226E0"/>
    <w:rsid w:val="00A22BC6"/>
    <w:rsid w:val="00A240DF"/>
    <w:rsid w:val="00A24952"/>
    <w:rsid w:val="00A24F0D"/>
    <w:rsid w:val="00A250FD"/>
    <w:rsid w:val="00A2529B"/>
    <w:rsid w:val="00A25B03"/>
    <w:rsid w:val="00A26925"/>
    <w:rsid w:val="00A2697D"/>
    <w:rsid w:val="00A30325"/>
    <w:rsid w:val="00A31C83"/>
    <w:rsid w:val="00A31E4E"/>
    <w:rsid w:val="00A32F96"/>
    <w:rsid w:val="00A337D4"/>
    <w:rsid w:val="00A33B1D"/>
    <w:rsid w:val="00A33C4F"/>
    <w:rsid w:val="00A3436E"/>
    <w:rsid w:val="00A34D70"/>
    <w:rsid w:val="00A3527E"/>
    <w:rsid w:val="00A35DC5"/>
    <w:rsid w:val="00A367DE"/>
    <w:rsid w:val="00A36A47"/>
    <w:rsid w:val="00A36B31"/>
    <w:rsid w:val="00A37C6E"/>
    <w:rsid w:val="00A40CDA"/>
    <w:rsid w:val="00A413BD"/>
    <w:rsid w:val="00A41FEE"/>
    <w:rsid w:val="00A41FF1"/>
    <w:rsid w:val="00A4232A"/>
    <w:rsid w:val="00A42843"/>
    <w:rsid w:val="00A43146"/>
    <w:rsid w:val="00A43D61"/>
    <w:rsid w:val="00A444D6"/>
    <w:rsid w:val="00A45DA8"/>
    <w:rsid w:val="00A465D2"/>
    <w:rsid w:val="00A46843"/>
    <w:rsid w:val="00A46E7E"/>
    <w:rsid w:val="00A46F29"/>
    <w:rsid w:val="00A47009"/>
    <w:rsid w:val="00A47073"/>
    <w:rsid w:val="00A5043B"/>
    <w:rsid w:val="00A50D58"/>
    <w:rsid w:val="00A51B5D"/>
    <w:rsid w:val="00A52186"/>
    <w:rsid w:val="00A522D3"/>
    <w:rsid w:val="00A529A5"/>
    <w:rsid w:val="00A52BB4"/>
    <w:rsid w:val="00A52ED7"/>
    <w:rsid w:val="00A52F9E"/>
    <w:rsid w:val="00A53C95"/>
    <w:rsid w:val="00A54C08"/>
    <w:rsid w:val="00A562CE"/>
    <w:rsid w:val="00A56996"/>
    <w:rsid w:val="00A56D80"/>
    <w:rsid w:val="00A5714C"/>
    <w:rsid w:val="00A579AF"/>
    <w:rsid w:val="00A57A00"/>
    <w:rsid w:val="00A57F9C"/>
    <w:rsid w:val="00A60430"/>
    <w:rsid w:val="00A6060D"/>
    <w:rsid w:val="00A618D5"/>
    <w:rsid w:val="00A61B82"/>
    <w:rsid w:val="00A628AD"/>
    <w:rsid w:val="00A62E2C"/>
    <w:rsid w:val="00A62E37"/>
    <w:rsid w:val="00A634A0"/>
    <w:rsid w:val="00A6390F"/>
    <w:rsid w:val="00A63A51"/>
    <w:rsid w:val="00A63AB1"/>
    <w:rsid w:val="00A6464D"/>
    <w:rsid w:val="00A64BBA"/>
    <w:rsid w:val="00A66702"/>
    <w:rsid w:val="00A70B55"/>
    <w:rsid w:val="00A70ECA"/>
    <w:rsid w:val="00A71827"/>
    <w:rsid w:val="00A719F5"/>
    <w:rsid w:val="00A72912"/>
    <w:rsid w:val="00A72C48"/>
    <w:rsid w:val="00A72CB1"/>
    <w:rsid w:val="00A730FF"/>
    <w:rsid w:val="00A73B89"/>
    <w:rsid w:val="00A74A41"/>
    <w:rsid w:val="00A766EC"/>
    <w:rsid w:val="00A76B2E"/>
    <w:rsid w:val="00A802E9"/>
    <w:rsid w:val="00A82074"/>
    <w:rsid w:val="00A82259"/>
    <w:rsid w:val="00A828B2"/>
    <w:rsid w:val="00A844DE"/>
    <w:rsid w:val="00A847A4"/>
    <w:rsid w:val="00A84AEC"/>
    <w:rsid w:val="00A84FA1"/>
    <w:rsid w:val="00A858E8"/>
    <w:rsid w:val="00A86CD2"/>
    <w:rsid w:val="00A877BC"/>
    <w:rsid w:val="00A87A8A"/>
    <w:rsid w:val="00A90138"/>
    <w:rsid w:val="00A9057D"/>
    <w:rsid w:val="00A908EC"/>
    <w:rsid w:val="00A90D85"/>
    <w:rsid w:val="00A92D40"/>
    <w:rsid w:val="00A957CB"/>
    <w:rsid w:val="00A96015"/>
    <w:rsid w:val="00A96291"/>
    <w:rsid w:val="00A97CDD"/>
    <w:rsid w:val="00AA01CD"/>
    <w:rsid w:val="00AA0E32"/>
    <w:rsid w:val="00AA2395"/>
    <w:rsid w:val="00AA3495"/>
    <w:rsid w:val="00AA397E"/>
    <w:rsid w:val="00AA547D"/>
    <w:rsid w:val="00AA5835"/>
    <w:rsid w:val="00AA6786"/>
    <w:rsid w:val="00AA6D88"/>
    <w:rsid w:val="00AA6DA4"/>
    <w:rsid w:val="00AA70E1"/>
    <w:rsid w:val="00AA785D"/>
    <w:rsid w:val="00AA7D26"/>
    <w:rsid w:val="00AB020C"/>
    <w:rsid w:val="00AB0FFA"/>
    <w:rsid w:val="00AB18F0"/>
    <w:rsid w:val="00AB2467"/>
    <w:rsid w:val="00AB28F4"/>
    <w:rsid w:val="00AB3757"/>
    <w:rsid w:val="00AB409D"/>
    <w:rsid w:val="00AB4444"/>
    <w:rsid w:val="00AB45A6"/>
    <w:rsid w:val="00AB45BD"/>
    <w:rsid w:val="00AB56FE"/>
    <w:rsid w:val="00AB5A5B"/>
    <w:rsid w:val="00AB5C88"/>
    <w:rsid w:val="00AB7A8F"/>
    <w:rsid w:val="00AC03B1"/>
    <w:rsid w:val="00AC0FF1"/>
    <w:rsid w:val="00AC1246"/>
    <w:rsid w:val="00AC1CFF"/>
    <w:rsid w:val="00AC3217"/>
    <w:rsid w:val="00AC3FDD"/>
    <w:rsid w:val="00AC4726"/>
    <w:rsid w:val="00AC4B48"/>
    <w:rsid w:val="00AC4B63"/>
    <w:rsid w:val="00AC5583"/>
    <w:rsid w:val="00AC579A"/>
    <w:rsid w:val="00AC59F3"/>
    <w:rsid w:val="00AC68DF"/>
    <w:rsid w:val="00AD03BE"/>
    <w:rsid w:val="00AD1964"/>
    <w:rsid w:val="00AD1F03"/>
    <w:rsid w:val="00AD2BBD"/>
    <w:rsid w:val="00AD5474"/>
    <w:rsid w:val="00AD5502"/>
    <w:rsid w:val="00AD5DB2"/>
    <w:rsid w:val="00AD6435"/>
    <w:rsid w:val="00AE028D"/>
    <w:rsid w:val="00AE03E1"/>
    <w:rsid w:val="00AE1430"/>
    <w:rsid w:val="00AE1C91"/>
    <w:rsid w:val="00AE1F09"/>
    <w:rsid w:val="00AE2061"/>
    <w:rsid w:val="00AE417B"/>
    <w:rsid w:val="00AE48AB"/>
    <w:rsid w:val="00AE48FC"/>
    <w:rsid w:val="00AE54E2"/>
    <w:rsid w:val="00AE604A"/>
    <w:rsid w:val="00AE67A2"/>
    <w:rsid w:val="00AE67E8"/>
    <w:rsid w:val="00AE6BD8"/>
    <w:rsid w:val="00AE77A0"/>
    <w:rsid w:val="00AE7BE5"/>
    <w:rsid w:val="00AF06A6"/>
    <w:rsid w:val="00AF09E9"/>
    <w:rsid w:val="00AF0DBA"/>
    <w:rsid w:val="00AF0FB4"/>
    <w:rsid w:val="00AF11E7"/>
    <w:rsid w:val="00AF19E7"/>
    <w:rsid w:val="00AF222E"/>
    <w:rsid w:val="00AF38E1"/>
    <w:rsid w:val="00AF3D8F"/>
    <w:rsid w:val="00AF4C57"/>
    <w:rsid w:val="00AF5D57"/>
    <w:rsid w:val="00AF6A91"/>
    <w:rsid w:val="00B00922"/>
    <w:rsid w:val="00B0106D"/>
    <w:rsid w:val="00B01A6D"/>
    <w:rsid w:val="00B01D8C"/>
    <w:rsid w:val="00B03A56"/>
    <w:rsid w:val="00B040A7"/>
    <w:rsid w:val="00B043D2"/>
    <w:rsid w:val="00B048A7"/>
    <w:rsid w:val="00B04A6F"/>
    <w:rsid w:val="00B04EA4"/>
    <w:rsid w:val="00B05924"/>
    <w:rsid w:val="00B05975"/>
    <w:rsid w:val="00B05B40"/>
    <w:rsid w:val="00B07619"/>
    <w:rsid w:val="00B07E1C"/>
    <w:rsid w:val="00B07F25"/>
    <w:rsid w:val="00B10A6C"/>
    <w:rsid w:val="00B11FE8"/>
    <w:rsid w:val="00B12076"/>
    <w:rsid w:val="00B12367"/>
    <w:rsid w:val="00B124BB"/>
    <w:rsid w:val="00B12585"/>
    <w:rsid w:val="00B126D0"/>
    <w:rsid w:val="00B12757"/>
    <w:rsid w:val="00B12842"/>
    <w:rsid w:val="00B13240"/>
    <w:rsid w:val="00B13491"/>
    <w:rsid w:val="00B135FF"/>
    <w:rsid w:val="00B1372F"/>
    <w:rsid w:val="00B138C4"/>
    <w:rsid w:val="00B14FF6"/>
    <w:rsid w:val="00B16459"/>
    <w:rsid w:val="00B16745"/>
    <w:rsid w:val="00B1703E"/>
    <w:rsid w:val="00B17872"/>
    <w:rsid w:val="00B179AD"/>
    <w:rsid w:val="00B17A09"/>
    <w:rsid w:val="00B205DA"/>
    <w:rsid w:val="00B20AF8"/>
    <w:rsid w:val="00B20DB1"/>
    <w:rsid w:val="00B21EB7"/>
    <w:rsid w:val="00B2216A"/>
    <w:rsid w:val="00B23A82"/>
    <w:rsid w:val="00B24688"/>
    <w:rsid w:val="00B2506D"/>
    <w:rsid w:val="00B25BDD"/>
    <w:rsid w:val="00B25DAC"/>
    <w:rsid w:val="00B26D90"/>
    <w:rsid w:val="00B27F4A"/>
    <w:rsid w:val="00B27FBE"/>
    <w:rsid w:val="00B30A89"/>
    <w:rsid w:val="00B30C23"/>
    <w:rsid w:val="00B315E5"/>
    <w:rsid w:val="00B31CE7"/>
    <w:rsid w:val="00B31D7C"/>
    <w:rsid w:val="00B33230"/>
    <w:rsid w:val="00B336B4"/>
    <w:rsid w:val="00B3379E"/>
    <w:rsid w:val="00B34035"/>
    <w:rsid w:val="00B34B44"/>
    <w:rsid w:val="00B35FA5"/>
    <w:rsid w:val="00B3703A"/>
    <w:rsid w:val="00B40ADE"/>
    <w:rsid w:val="00B4104F"/>
    <w:rsid w:val="00B41553"/>
    <w:rsid w:val="00B417D0"/>
    <w:rsid w:val="00B4221E"/>
    <w:rsid w:val="00B42797"/>
    <w:rsid w:val="00B42BEB"/>
    <w:rsid w:val="00B43F2C"/>
    <w:rsid w:val="00B441D9"/>
    <w:rsid w:val="00B4578F"/>
    <w:rsid w:val="00B45EBE"/>
    <w:rsid w:val="00B466D3"/>
    <w:rsid w:val="00B471AE"/>
    <w:rsid w:val="00B47324"/>
    <w:rsid w:val="00B4796C"/>
    <w:rsid w:val="00B47A1F"/>
    <w:rsid w:val="00B47AEE"/>
    <w:rsid w:val="00B5003C"/>
    <w:rsid w:val="00B5183F"/>
    <w:rsid w:val="00B51C0F"/>
    <w:rsid w:val="00B528D6"/>
    <w:rsid w:val="00B52A15"/>
    <w:rsid w:val="00B53321"/>
    <w:rsid w:val="00B55257"/>
    <w:rsid w:val="00B56C8A"/>
    <w:rsid w:val="00B56D08"/>
    <w:rsid w:val="00B601D1"/>
    <w:rsid w:val="00B60AE3"/>
    <w:rsid w:val="00B60E65"/>
    <w:rsid w:val="00B61637"/>
    <w:rsid w:val="00B62A9F"/>
    <w:rsid w:val="00B630FD"/>
    <w:rsid w:val="00B649E2"/>
    <w:rsid w:val="00B662D5"/>
    <w:rsid w:val="00B66477"/>
    <w:rsid w:val="00B66FC4"/>
    <w:rsid w:val="00B67ECE"/>
    <w:rsid w:val="00B67F6D"/>
    <w:rsid w:val="00B70769"/>
    <w:rsid w:val="00B70B95"/>
    <w:rsid w:val="00B715E1"/>
    <w:rsid w:val="00B71968"/>
    <w:rsid w:val="00B71AE9"/>
    <w:rsid w:val="00B720E7"/>
    <w:rsid w:val="00B73DE5"/>
    <w:rsid w:val="00B74741"/>
    <w:rsid w:val="00B76A8B"/>
    <w:rsid w:val="00B80448"/>
    <w:rsid w:val="00B819F1"/>
    <w:rsid w:val="00B81AFA"/>
    <w:rsid w:val="00B81C7F"/>
    <w:rsid w:val="00B82F3E"/>
    <w:rsid w:val="00B8356D"/>
    <w:rsid w:val="00B83FC4"/>
    <w:rsid w:val="00B8489F"/>
    <w:rsid w:val="00B84A02"/>
    <w:rsid w:val="00B8619F"/>
    <w:rsid w:val="00B87153"/>
    <w:rsid w:val="00B872D9"/>
    <w:rsid w:val="00B873BC"/>
    <w:rsid w:val="00B873DE"/>
    <w:rsid w:val="00B907F4"/>
    <w:rsid w:val="00B91F6F"/>
    <w:rsid w:val="00B92C56"/>
    <w:rsid w:val="00B93A7D"/>
    <w:rsid w:val="00B93DAB"/>
    <w:rsid w:val="00B9556C"/>
    <w:rsid w:val="00B95B31"/>
    <w:rsid w:val="00B969D5"/>
    <w:rsid w:val="00B979D8"/>
    <w:rsid w:val="00B97BCC"/>
    <w:rsid w:val="00BA08D1"/>
    <w:rsid w:val="00BA08E0"/>
    <w:rsid w:val="00BA12FD"/>
    <w:rsid w:val="00BA1621"/>
    <w:rsid w:val="00BA1FF0"/>
    <w:rsid w:val="00BA363F"/>
    <w:rsid w:val="00BA44BA"/>
    <w:rsid w:val="00BA470C"/>
    <w:rsid w:val="00BA49D5"/>
    <w:rsid w:val="00BA4B53"/>
    <w:rsid w:val="00BA56BA"/>
    <w:rsid w:val="00BA607B"/>
    <w:rsid w:val="00BA6D6F"/>
    <w:rsid w:val="00BA7429"/>
    <w:rsid w:val="00BA7780"/>
    <w:rsid w:val="00BB054E"/>
    <w:rsid w:val="00BB09C1"/>
    <w:rsid w:val="00BB0EBB"/>
    <w:rsid w:val="00BB2A52"/>
    <w:rsid w:val="00BB2B81"/>
    <w:rsid w:val="00BB3B14"/>
    <w:rsid w:val="00BB415C"/>
    <w:rsid w:val="00BB4769"/>
    <w:rsid w:val="00BB4B56"/>
    <w:rsid w:val="00BB541F"/>
    <w:rsid w:val="00BB658C"/>
    <w:rsid w:val="00BB6F10"/>
    <w:rsid w:val="00BB709E"/>
    <w:rsid w:val="00BB72B8"/>
    <w:rsid w:val="00BB7452"/>
    <w:rsid w:val="00BB74E8"/>
    <w:rsid w:val="00BC06E6"/>
    <w:rsid w:val="00BC0ABC"/>
    <w:rsid w:val="00BC0C92"/>
    <w:rsid w:val="00BC0EC2"/>
    <w:rsid w:val="00BC1688"/>
    <w:rsid w:val="00BC227F"/>
    <w:rsid w:val="00BC43D9"/>
    <w:rsid w:val="00BC44F5"/>
    <w:rsid w:val="00BC4AF0"/>
    <w:rsid w:val="00BC4F3C"/>
    <w:rsid w:val="00BC52B0"/>
    <w:rsid w:val="00BC5926"/>
    <w:rsid w:val="00BC5988"/>
    <w:rsid w:val="00BC6E3E"/>
    <w:rsid w:val="00BC7193"/>
    <w:rsid w:val="00BC71F7"/>
    <w:rsid w:val="00BC7349"/>
    <w:rsid w:val="00BC746F"/>
    <w:rsid w:val="00BD038F"/>
    <w:rsid w:val="00BD05AE"/>
    <w:rsid w:val="00BD0C59"/>
    <w:rsid w:val="00BD1267"/>
    <w:rsid w:val="00BD1D1B"/>
    <w:rsid w:val="00BD2D7F"/>
    <w:rsid w:val="00BD497B"/>
    <w:rsid w:val="00BD4D07"/>
    <w:rsid w:val="00BD55BE"/>
    <w:rsid w:val="00BD6973"/>
    <w:rsid w:val="00BD79E8"/>
    <w:rsid w:val="00BE04BB"/>
    <w:rsid w:val="00BE0762"/>
    <w:rsid w:val="00BE3760"/>
    <w:rsid w:val="00BE3C85"/>
    <w:rsid w:val="00BE4658"/>
    <w:rsid w:val="00BE5985"/>
    <w:rsid w:val="00BE5F28"/>
    <w:rsid w:val="00BE62C2"/>
    <w:rsid w:val="00BE68A7"/>
    <w:rsid w:val="00BE69B2"/>
    <w:rsid w:val="00BE7DBE"/>
    <w:rsid w:val="00BE7DEC"/>
    <w:rsid w:val="00BF0007"/>
    <w:rsid w:val="00BF0BB4"/>
    <w:rsid w:val="00BF0CA4"/>
    <w:rsid w:val="00BF1214"/>
    <w:rsid w:val="00BF145B"/>
    <w:rsid w:val="00BF3100"/>
    <w:rsid w:val="00BF3DA1"/>
    <w:rsid w:val="00BF52DA"/>
    <w:rsid w:val="00BF5D0D"/>
    <w:rsid w:val="00BF66C0"/>
    <w:rsid w:val="00BF6E7A"/>
    <w:rsid w:val="00BF73F0"/>
    <w:rsid w:val="00C00457"/>
    <w:rsid w:val="00C0046C"/>
    <w:rsid w:val="00C007A5"/>
    <w:rsid w:val="00C03060"/>
    <w:rsid w:val="00C0306D"/>
    <w:rsid w:val="00C03FC8"/>
    <w:rsid w:val="00C04FE1"/>
    <w:rsid w:val="00C05F6F"/>
    <w:rsid w:val="00C062EB"/>
    <w:rsid w:val="00C06DF4"/>
    <w:rsid w:val="00C06FD7"/>
    <w:rsid w:val="00C071F4"/>
    <w:rsid w:val="00C07B49"/>
    <w:rsid w:val="00C07E54"/>
    <w:rsid w:val="00C106F6"/>
    <w:rsid w:val="00C10F23"/>
    <w:rsid w:val="00C11EB9"/>
    <w:rsid w:val="00C12230"/>
    <w:rsid w:val="00C12498"/>
    <w:rsid w:val="00C1354B"/>
    <w:rsid w:val="00C14689"/>
    <w:rsid w:val="00C14D05"/>
    <w:rsid w:val="00C1517E"/>
    <w:rsid w:val="00C1662C"/>
    <w:rsid w:val="00C16BFF"/>
    <w:rsid w:val="00C17254"/>
    <w:rsid w:val="00C20026"/>
    <w:rsid w:val="00C20500"/>
    <w:rsid w:val="00C20679"/>
    <w:rsid w:val="00C208CA"/>
    <w:rsid w:val="00C21591"/>
    <w:rsid w:val="00C217C7"/>
    <w:rsid w:val="00C22051"/>
    <w:rsid w:val="00C22479"/>
    <w:rsid w:val="00C251B1"/>
    <w:rsid w:val="00C25C11"/>
    <w:rsid w:val="00C25E3B"/>
    <w:rsid w:val="00C27372"/>
    <w:rsid w:val="00C2746D"/>
    <w:rsid w:val="00C27A93"/>
    <w:rsid w:val="00C27B43"/>
    <w:rsid w:val="00C307A7"/>
    <w:rsid w:val="00C30849"/>
    <w:rsid w:val="00C31447"/>
    <w:rsid w:val="00C31566"/>
    <w:rsid w:val="00C322D7"/>
    <w:rsid w:val="00C33292"/>
    <w:rsid w:val="00C33544"/>
    <w:rsid w:val="00C33C0D"/>
    <w:rsid w:val="00C33D8D"/>
    <w:rsid w:val="00C34958"/>
    <w:rsid w:val="00C36414"/>
    <w:rsid w:val="00C36761"/>
    <w:rsid w:val="00C367A8"/>
    <w:rsid w:val="00C4004C"/>
    <w:rsid w:val="00C401B6"/>
    <w:rsid w:val="00C419B1"/>
    <w:rsid w:val="00C42C36"/>
    <w:rsid w:val="00C42D16"/>
    <w:rsid w:val="00C4328B"/>
    <w:rsid w:val="00C43E45"/>
    <w:rsid w:val="00C45085"/>
    <w:rsid w:val="00C45A47"/>
    <w:rsid w:val="00C46D23"/>
    <w:rsid w:val="00C47A57"/>
    <w:rsid w:val="00C50EFE"/>
    <w:rsid w:val="00C5104D"/>
    <w:rsid w:val="00C519DA"/>
    <w:rsid w:val="00C51B56"/>
    <w:rsid w:val="00C526E7"/>
    <w:rsid w:val="00C54DEF"/>
    <w:rsid w:val="00C56F23"/>
    <w:rsid w:val="00C57645"/>
    <w:rsid w:val="00C5774B"/>
    <w:rsid w:val="00C57B64"/>
    <w:rsid w:val="00C60190"/>
    <w:rsid w:val="00C60BAD"/>
    <w:rsid w:val="00C60EBE"/>
    <w:rsid w:val="00C613A0"/>
    <w:rsid w:val="00C615F7"/>
    <w:rsid w:val="00C617E3"/>
    <w:rsid w:val="00C61D07"/>
    <w:rsid w:val="00C64830"/>
    <w:rsid w:val="00C64920"/>
    <w:rsid w:val="00C6508D"/>
    <w:rsid w:val="00C65BF4"/>
    <w:rsid w:val="00C65E6A"/>
    <w:rsid w:val="00C66E4B"/>
    <w:rsid w:val="00C672F5"/>
    <w:rsid w:val="00C70222"/>
    <w:rsid w:val="00C7096D"/>
    <w:rsid w:val="00C71716"/>
    <w:rsid w:val="00C7176E"/>
    <w:rsid w:val="00C729D2"/>
    <w:rsid w:val="00C738B8"/>
    <w:rsid w:val="00C73E15"/>
    <w:rsid w:val="00C741DF"/>
    <w:rsid w:val="00C741EA"/>
    <w:rsid w:val="00C75ABE"/>
    <w:rsid w:val="00C75DBB"/>
    <w:rsid w:val="00C76BFE"/>
    <w:rsid w:val="00C76D34"/>
    <w:rsid w:val="00C80461"/>
    <w:rsid w:val="00C8182A"/>
    <w:rsid w:val="00C82261"/>
    <w:rsid w:val="00C831A5"/>
    <w:rsid w:val="00C83782"/>
    <w:rsid w:val="00C83FB5"/>
    <w:rsid w:val="00C84C8C"/>
    <w:rsid w:val="00C84FAC"/>
    <w:rsid w:val="00C8540E"/>
    <w:rsid w:val="00C85D4E"/>
    <w:rsid w:val="00C85EE6"/>
    <w:rsid w:val="00C860A4"/>
    <w:rsid w:val="00C865BF"/>
    <w:rsid w:val="00C86FAE"/>
    <w:rsid w:val="00C901E0"/>
    <w:rsid w:val="00C90575"/>
    <w:rsid w:val="00C90A48"/>
    <w:rsid w:val="00C911A3"/>
    <w:rsid w:val="00C9543A"/>
    <w:rsid w:val="00C958FF"/>
    <w:rsid w:val="00C96BEA"/>
    <w:rsid w:val="00C974EC"/>
    <w:rsid w:val="00C97CD2"/>
    <w:rsid w:val="00CA0124"/>
    <w:rsid w:val="00CA0D5B"/>
    <w:rsid w:val="00CA1E02"/>
    <w:rsid w:val="00CA2899"/>
    <w:rsid w:val="00CA2A05"/>
    <w:rsid w:val="00CA3822"/>
    <w:rsid w:val="00CA41E5"/>
    <w:rsid w:val="00CA4599"/>
    <w:rsid w:val="00CA4B69"/>
    <w:rsid w:val="00CA5672"/>
    <w:rsid w:val="00CA5A36"/>
    <w:rsid w:val="00CA5E73"/>
    <w:rsid w:val="00CB08FD"/>
    <w:rsid w:val="00CB10A2"/>
    <w:rsid w:val="00CB2398"/>
    <w:rsid w:val="00CB2A2B"/>
    <w:rsid w:val="00CB2E1B"/>
    <w:rsid w:val="00CB38C3"/>
    <w:rsid w:val="00CB49CB"/>
    <w:rsid w:val="00CB56B3"/>
    <w:rsid w:val="00CB5BBE"/>
    <w:rsid w:val="00CB6BF6"/>
    <w:rsid w:val="00CB6EC3"/>
    <w:rsid w:val="00CB7156"/>
    <w:rsid w:val="00CB71AC"/>
    <w:rsid w:val="00CB7666"/>
    <w:rsid w:val="00CC0C50"/>
    <w:rsid w:val="00CC0EA9"/>
    <w:rsid w:val="00CC4369"/>
    <w:rsid w:val="00CC4B41"/>
    <w:rsid w:val="00CC504A"/>
    <w:rsid w:val="00CC5050"/>
    <w:rsid w:val="00CC55E5"/>
    <w:rsid w:val="00CC6639"/>
    <w:rsid w:val="00CC71A1"/>
    <w:rsid w:val="00CD0511"/>
    <w:rsid w:val="00CD077A"/>
    <w:rsid w:val="00CD0E61"/>
    <w:rsid w:val="00CD0FD0"/>
    <w:rsid w:val="00CD1D37"/>
    <w:rsid w:val="00CD29E9"/>
    <w:rsid w:val="00CD2E92"/>
    <w:rsid w:val="00CD4F48"/>
    <w:rsid w:val="00CD530A"/>
    <w:rsid w:val="00CD7813"/>
    <w:rsid w:val="00CD7904"/>
    <w:rsid w:val="00CD7B42"/>
    <w:rsid w:val="00CE00AD"/>
    <w:rsid w:val="00CE04C0"/>
    <w:rsid w:val="00CE0BF2"/>
    <w:rsid w:val="00CE0C1D"/>
    <w:rsid w:val="00CE0F15"/>
    <w:rsid w:val="00CE287C"/>
    <w:rsid w:val="00CE3522"/>
    <w:rsid w:val="00CE3D7F"/>
    <w:rsid w:val="00CE4BBF"/>
    <w:rsid w:val="00CE5446"/>
    <w:rsid w:val="00CE5747"/>
    <w:rsid w:val="00CE61F3"/>
    <w:rsid w:val="00CE6A5F"/>
    <w:rsid w:val="00CF14D1"/>
    <w:rsid w:val="00CF238A"/>
    <w:rsid w:val="00CF2BD0"/>
    <w:rsid w:val="00CF2C92"/>
    <w:rsid w:val="00CF4010"/>
    <w:rsid w:val="00CF5AEB"/>
    <w:rsid w:val="00CF5F9C"/>
    <w:rsid w:val="00D00724"/>
    <w:rsid w:val="00D0117C"/>
    <w:rsid w:val="00D02427"/>
    <w:rsid w:val="00D032C6"/>
    <w:rsid w:val="00D032D8"/>
    <w:rsid w:val="00D034BB"/>
    <w:rsid w:val="00D03F7E"/>
    <w:rsid w:val="00D04184"/>
    <w:rsid w:val="00D04A58"/>
    <w:rsid w:val="00D05B54"/>
    <w:rsid w:val="00D078E3"/>
    <w:rsid w:val="00D07B4A"/>
    <w:rsid w:val="00D10F09"/>
    <w:rsid w:val="00D1186F"/>
    <w:rsid w:val="00D11CF3"/>
    <w:rsid w:val="00D1270D"/>
    <w:rsid w:val="00D12806"/>
    <w:rsid w:val="00D14B1D"/>
    <w:rsid w:val="00D14C65"/>
    <w:rsid w:val="00D14E24"/>
    <w:rsid w:val="00D158E2"/>
    <w:rsid w:val="00D161AA"/>
    <w:rsid w:val="00D166EB"/>
    <w:rsid w:val="00D20276"/>
    <w:rsid w:val="00D211FF"/>
    <w:rsid w:val="00D21468"/>
    <w:rsid w:val="00D21A7A"/>
    <w:rsid w:val="00D2241D"/>
    <w:rsid w:val="00D224AB"/>
    <w:rsid w:val="00D22AA5"/>
    <w:rsid w:val="00D22C10"/>
    <w:rsid w:val="00D2402B"/>
    <w:rsid w:val="00D24C00"/>
    <w:rsid w:val="00D25674"/>
    <w:rsid w:val="00D25D5F"/>
    <w:rsid w:val="00D263EC"/>
    <w:rsid w:val="00D26C1D"/>
    <w:rsid w:val="00D275B6"/>
    <w:rsid w:val="00D30273"/>
    <w:rsid w:val="00D3057E"/>
    <w:rsid w:val="00D3060A"/>
    <w:rsid w:val="00D30B95"/>
    <w:rsid w:val="00D30E6E"/>
    <w:rsid w:val="00D30F5A"/>
    <w:rsid w:val="00D30FD0"/>
    <w:rsid w:val="00D3149F"/>
    <w:rsid w:val="00D31E00"/>
    <w:rsid w:val="00D32500"/>
    <w:rsid w:val="00D3388A"/>
    <w:rsid w:val="00D348EA"/>
    <w:rsid w:val="00D34FC5"/>
    <w:rsid w:val="00D358CD"/>
    <w:rsid w:val="00D35DF6"/>
    <w:rsid w:val="00D364B7"/>
    <w:rsid w:val="00D3665A"/>
    <w:rsid w:val="00D36E77"/>
    <w:rsid w:val="00D36F49"/>
    <w:rsid w:val="00D3743F"/>
    <w:rsid w:val="00D40E79"/>
    <w:rsid w:val="00D41DB7"/>
    <w:rsid w:val="00D42DE2"/>
    <w:rsid w:val="00D43D42"/>
    <w:rsid w:val="00D43F07"/>
    <w:rsid w:val="00D44A28"/>
    <w:rsid w:val="00D44CFD"/>
    <w:rsid w:val="00D50887"/>
    <w:rsid w:val="00D50B54"/>
    <w:rsid w:val="00D514BB"/>
    <w:rsid w:val="00D5186A"/>
    <w:rsid w:val="00D51B55"/>
    <w:rsid w:val="00D51DBA"/>
    <w:rsid w:val="00D521A8"/>
    <w:rsid w:val="00D52A9B"/>
    <w:rsid w:val="00D54905"/>
    <w:rsid w:val="00D551C4"/>
    <w:rsid w:val="00D56BBC"/>
    <w:rsid w:val="00D57548"/>
    <w:rsid w:val="00D610EE"/>
    <w:rsid w:val="00D6202E"/>
    <w:rsid w:val="00D623F2"/>
    <w:rsid w:val="00D63225"/>
    <w:rsid w:val="00D646E5"/>
    <w:rsid w:val="00D64F00"/>
    <w:rsid w:val="00D652D7"/>
    <w:rsid w:val="00D65FBC"/>
    <w:rsid w:val="00D665E5"/>
    <w:rsid w:val="00D66ABD"/>
    <w:rsid w:val="00D66D22"/>
    <w:rsid w:val="00D66DB5"/>
    <w:rsid w:val="00D672B3"/>
    <w:rsid w:val="00D67587"/>
    <w:rsid w:val="00D676C8"/>
    <w:rsid w:val="00D67AD9"/>
    <w:rsid w:val="00D67C8A"/>
    <w:rsid w:val="00D67F30"/>
    <w:rsid w:val="00D70C9D"/>
    <w:rsid w:val="00D70D8D"/>
    <w:rsid w:val="00D7162B"/>
    <w:rsid w:val="00D71D05"/>
    <w:rsid w:val="00D72BA9"/>
    <w:rsid w:val="00D72BEE"/>
    <w:rsid w:val="00D731EC"/>
    <w:rsid w:val="00D75151"/>
    <w:rsid w:val="00D752FB"/>
    <w:rsid w:val="00D75344"/>
    <w:rsid w:val="00D75DF1"/>
    <w:rsid w:val="00D75F25"/>
    <w:rsid w:val="00D76069"/>
    <w:rsid w:val="00D766D6"/>
    <w:rsid w:val="00D76D5E"/>
    <w:rsid w:val="00D80AF8"/>
    <w:rsid w:val="00D8365C"/>
    <w:rsid w:val="00D84D9C"/>
    <w:rsid w:val="00D85408"/>
    <w:rsid w:val="00D8794A"/>
    <w:rsid w:val="00D90D8F"/>
    <w:rsid w:val="00D914A2"/>
    <w:rsid w:val="00D91A7F"/>
    <w:rsid w:val="00D92EEA"/>
    <w:rsid w:val="00D933BB"/>
    <w:rsid w:val="00D93DBF"/>
    <w:rsid w:val="00D942BF"/>
    <w:rsid w:val="00D95525"/>
    <w:rsid w:val="00D96E24"/>
    <w:rsid w:val="00D97337"/>
    <w:rsid w:val="00D97475"/>
    <w:rsid w:val="00D97E65"/>
    <w:rsid w:val="00D97ECA"/>
    <w:rsid w:val="00DA007C"/>
    <w:rsid w:val="00DA0490"/>
    <w:rsid w:val="00DA0584"/>
    <w:rsid w:val="00DA08D5"/>
    <w:rsid w:val="00DA08E7"/>
    <w:rsid w:val="00DA1476"/>
    <w:rsid w:val="00DA1EF3"/>
    <w:rsid w:val="00DA26D8"/>
    <w:rsid w:val="00DA2B9C"/>
    <w:rsid w:val="00DA3059"/>
    <w:rsid w:val="00DA306D"/>
    <w:rsid w:val="00DA3F9F"/>
    <w:rsid w:val="00DA46D8"/>
    <w:rsid w:val="00DA6399"/>
    <w:rsid w:val="00DB1920"/>
    <w:rsid w:val="00DB252E"/>
    <w:rsid w:val="00DB2644"/>
    <w:rsid w:val="00DB276B"/>
    <w:rsid w:val="00DB296B"/>
    <w:rsid w:val="00DB4645"/>
    <w:rsid w:val="00DB46F4"/>
    <w:rsid w:val="00DB4C79"/>
    <w:rsid w:val="00DB4EB1"/>
    <w:rsid w:val="00DB519F"/>
    <w:rsid w:val="00DB62AF"/>
    <w:rsid w:val="00DC06CB"/>
    <w:rsid w:val="00DC125A"/>
    <w:rsid w:val="00DC1AFD"/>
    <w:rsid w:val="00DC1CC7"/>
    <w:rsid w:val="00DC2F7D"/>
    <w:rsid w:val="00DC3779"/>
    <w:rsid w:val="00DC3781"/>
    <w:rsid w:val="00DC37B6"/>
    <w:rsid w:val="00DC3853"/>
    <w:rsid w:val="00DC3AC4"/>
    <w:rsid w:val="00DC3D6F"/>
    <w:rsid w:val="00DC3F39"/>
    <w:rsid w:val="00DC3F92"/>
    <w:rsid w:val="00DC4AEF"/>
    <w:rsid w:val="00DC4B21"/>
    <w:rsid w:val="00DC55C6"/>
    <w:rsid w:val="00DC7EBC"/>
    <w:rsid w:val="00DD0758"/>
    <w:rsid w:val="00DD08E9"/>
    <w:rsid w:val="00DD0D0F"/>
    <w:rsid w:val="00DD0FDF"/>
    <w:rsid w:val="00DD1322"/>
    <w:rsid w:val="00DD1E87"/>
    <w:rsid w:val="00DD2F86"/>
    <w:rsid w:val="00DD308D"/>
    <w:rsid w:val="00DD32D6"/>
    <w:rsid w:val="00DD3DED"/>
    <w:rsid w:val="00DD47F4"/>
    <w:rsid w:val="00DD6E43"/>
    <w:rsid w:val="00DE0171"/>
    <w:rsid w:val="00DE03AC"/>
    <w:rsid w:val="00DE044A"/>
    <w:rsid w:val="00DE05A3"/>
    <w:rsid w:val="00DE12CC"/>
    <w:rsid w:val="00DE1304"/>
    <w:rsid w:val="00DE5449"/>
    <w:rsid w:val="00DE5491"/>
    <w:rsid w:val="00DE55BC"/>
    <w:rsid w:val="00DE668C"/>
    <w:rsid w:val="00DE73BA"/>
    <w:rsid w:val="00DE7642"/>
    <w:rsid w:val="00DE770A"/>
    <w:rsid w:val="00DF0115"/>
    <w:rsid w:val="00DF0213"/>
    <w:rsid w:val="00DF069D"/>
    <w:rsid w:val="00DF1CDA"/>
    <w:rsid w:val="00DF21D6"/>
    <w:rsid w:val="00DF27E4"/>
    <w:rsid w:val="00DF31BA"/>
    <w:rsid w:val="00DF3821"/>
    <w:rsid w:val="00DF4902"/>
    <w:rsid w:val="00DF5000"/>
    <w:rsid w:val="00DF538A"/>
    <w:rsid w:val="00DF5932"/>
    <w:rsid w:val="00DF5979"/>
    <w:rsid w:val="00DF5F61"/>
    <w:rsid w:val="00DF69B7"/>
    <w:rsid w:val="00DF7593"/>
    <w:rsid w:val="00E00A8A"/>
    <w:rsid w:val="00E01051"/>
    <w:rsid w:val="00E0127F"/>
    <w:rsid w:val="00E02FCF"/>
    <w:rsid w:val="00E0369B"/>
    <w:rsid w:val="00E04BAA"/>
    <w:rsid w:val="00E05B73"/>
    <w:rsid w:val="00E06F43"/>
    <w:rsid w:val="00E07167"/>
    <w:rsid w:val="00E0766B"/>
    <w:rsid w:val="00E117F9"/>
    <w:rsid w:val="00E11A8C"/>
    <w:rsid w:val="00E11E9A"/>
    <w:rsid w:val="00E12034"/>
    <w:rsid w:val="00E12497"/>
    <w:rsid w:val="00E13248"/>
    <w:rsid w:val="00E13871"/>
    <w:rsid w:val="00E1478E"/>
    <w:rsid w:val="00E147C8"/>
    <w:rsid w:val="00E14A9C"/>
    <w:rsid w:val="00E14C11"/>
    <w:rsid w:val="00E15CB6"/>
    <w:rsid w:val="00E160B4"/>
    <w:rsid w:val="00E16E19"/>
    <w:rsid w:val="00E17EC6"/>
    <w:rsid w:val="00E203A7"/>
    <w:rsid w:val="00E205EA"/>
    <w:rsid w:val="00E208E2"/>
    <w:rsid w:val="00E211E3"/>
    <w:rsid w:val="00E217CD"/>
    <w:rsid w:val="00E22041"/>
    <w:rsid w:val="00E22A04"/>
    <w:rsid w:val="00E22F49"/>
    <w:rsid w:val="00E23DCE"/>
    <w:rsid w:val="00E24069"/>
    <w:rsid w:val="00E2450D"/>
    <w:rsid w:val="00E25AA7"/>
    <w:rsid w:val="00E278FF"/>
    <w:rsid w:val="00E319DC"/>
    <w:rsid w:val="00E31A34"/>
    <w:rsid w:val="00E31AF0"/>
    <w:rsid w:val="00E321AB"/>
    <w:rsid w:val="00E33275"/>
    <w:rsid w:val="00E33720"/>
    <w:rsid w:val="00E33D46"/>
    <w:rsid w:val="00E33DEF"/>
    <w:rsid w:val="00E349DF"/>
    <w:rsid w:val="00E34F51"/>
    <w:rsid w:val="00E3698C"/>
    <w:rsid w:val="00E36B47"/>
    <w:rsid w:val="00E36F70"/>
    <w:rsid w:val="00E37C46"/>
    <w:rsid w:val="00E408D0"/>
    <w:rsid w:val="00E41760"/>
    <w:rsid w:val="00E429BD"/>
    <w:rsid w:val="00E42CD7"/>
    <w:rsid w:val="00E42CE6"/>
    <w:rsid w:val="00E437BE"/>
    <w:rsid w:val="00E453C0"/>
    <w:rsid w:val="00E45CDA"/>
    <w:rsid w:val="00E47486"/>
    <w:rsid w:val="00E47A35"/>
    <w:rsid w:val="00E50238"/>
    <w:rsid w:val="00E514C9"/>
    <w:rsid w:val="00E520AE"/>
    <w:rsid w:val="00E525B4"/>
    <w:rsid w:val="00E5385B"/>
    <w:rsid w:val="00E55170"/>
    <w:rsid w:val="00E55903"/>
    <w:rsid w:val="00E563A9"/>
    <w:rsid w:val="00E56B1A"/>
    <w:rsid w:val="00E57E98"/>
    <w:rsid w:val="00E602A6"/>
    <w:rsid w:val="00E60A5D"/>
    <w:rsid w:val="00E61468"/>
    <w:rsid w:val="00E63809"/>
    <w:rsid w:val="00E64110"/>
    <w:rsid w:val="00E6457A"/>
    <w:rsid w:val="00E65B7F"/>
    <w:rsid w:val="00E66201"/>
    <w:rsid w:val="00E66209"/>
    <w:rsid w:val="00E674E3"/>
    <w:rsid w:val="00E675A7"/>
    <w:rsid w:val="00E67A6E"/>
    <w:rsid w:val="00E71541"/>
    <w:rsid w:val="00E716F2"/>
    <w:rsid w:val="00E71C76"/>
    <w:rsid w:val="00E73A5C"/>
    <w:rsid w:val="00E73B35"/>
    <w:rsid w:val="00E75291"/>
    <w:rsid w:val="00E759FE"/>
    <w:rsid w:val="00E80361"/>
    <w:rsid w:val="00E82413"/>
    <w:rsid w:val="00E8248C"/>
    <w:rsid w:val="00E824C7"/>
    <w:rsid w:val="00E84F48"/>
    <w:rsid w:val="00E85186"/>
    <w:rsid w:val="00E85859"/>
    <w:rsid w:val="00E86754"/>
    <w:rsid w:val="00E86EE7"/>
    <w:rsid w:val="00E86F6D"/>
    <w:rsid w:val="00E8721E"/>
    <w:rsid w:val="00E90C30"/>
    <w:rsid w:val="00E90E46"/>
    <w:rsid w:val="00E91D22"/>
    <w:rsid w:val="00E92635"/>
    <w:rsid w:val="00E930CB"/>
    <w:rsid w:val="00E93471"/>
    <w:rsid w:val="00E93824"/>
    <w:rsid w:val="00E94B74"/>
    <w:rsid w:val="00E95BBB"/>
    <w:rsid w:val="00E95E5C"/>
    <w:rsid w:val="00E96161"/>
    <w:rsid w:val="00E96623"/>
    <w:rsid w:val="00E97023"/>
    <w:rsid w:val="00E976FB"/>
    <w:rsid w:val="00EA03EE"/>
    <w:rsid w:val="00EA0D81"/>
    <w:rsid w:val="00EA0E28"/>
    <w:rsid w:val="00EA199A"/>
    <w:rsid w:val="00EA1ADC"/>
    <w:rsid w:val="00EA2125"/>
    <w:rsid w:val="00EA2674"/>
    <w:rsid w:val="00EA3740"/>
    <w:rsid w:val="00EA415C"/>
    <w:rsid w:val="00EA4A95"/>
    <w:rsid w:val="00EA61EC"/>
    <w:rsid w:val="00EA63F4"/>
    <w:rsid w:val="00EA6496"/>
    <w:rsid w:val="00EA6720"/>
    <w:rsid w:val="00EA697A"/>
    <w:rsid w:val="00EA7D6F"/>
    <w:rsid w:val="00EB005C"/>
    <w:rsid w:val="00EB1446"/>
    <w:rsid w:val="00EB1F6C"/>
    <w:rsid w:val="00EB3128"/>
    <w:rsid w:val="00EB337F"/>
    <w:rsid w:val="00EB421E"/>
    <w:rsid w:val="00EB424D"/>
    <w:rsid w:val="00EB4693"/>
    <w:rsid w:val="00EB494E"/>
    <w:rsid w:val="00EB4CB5"/>
    <w:rsid w:val="00EB5843"/>
    <w:rsid w:val="00EB6837"/>
    <w:rsid w:val="00EB6FDF"/>
    <w:rsid w:val="00EB7347"/>
    <w:rsid w:val="00EB7862"/>
    <w:rsid w:val="00EC0569"/>
    <w:rsid w:val="00EC0A10"/>
    <w:rsid w:val="00EC14AB"/>
    <w:rsid w:val="00EC16D4"/>
    <w:rsid w:val="00EC224B"/>
    <w:rsid w:val="00EC2795"/>
    <w:rsid w:val="00EC2C5F"/>
    <w:rsid w:val="00EC3560"/>
    <w:rsid w:val="00EC48BE"/>
    <w:rsid w:val="00EC5215"/>
    <w:rsid w:val="00EC5289"/>
    <w:rsid w:val="00EC6D54"/>
    <w:rsid w:val="00EC701C"/>
    <w:rsid w:val="00EC7765"/>
    <w:rsid w:val="00ED0490"/>
    <w:rsid w:val="00ED2788"/>
    <w:rsid w:val="00ED2EAF"/>
    <w:rsid w:val="00ED2FF6"/>
    <w:rsid w:val="00ED341E"/>
    <w:rsid w:val="00ED344A"/>
    <w:rsid w:val="00ED3974"/>
    <w:rsid w:val="00ED3B9D"/>
    <w:rsid w:val="00ED3FF0"/>
    <w:rsid w:val="00ED4312"/>
    <w:rsid w:val="00ED43C9"/>
    <w:rsid w:val="00ED4E67"/>
    <w:rsid w:val="00ED598F"/>
    <w:rsid w:val="00ED5DA8"/>
    <w:rsid w:val="00ED623A"/>
    <w:rsid w:val="00ED69B9"/>
    <w:rsid w:val="00ED69D4"/>
    <w:rsid w:val="00ED7ADD"/>
    <w:rsid w:val="00EE0005"/>
    <w:rsid w:val="00EE03C4"/>
    <w:rsid w:val="00EE0932"/>
    <w:rsid w:val="00EE09F1"/>
    <w:rsid w:val="00EE1176"/>
    <w:rsid w:val="00EE1485"/>
    <w:rsid w:val="00EE2702"/>
    <w:rsid w:val="00EE271A"/>
    <w:rsid w:val="00EE2C9F"/>
    <w:rsid w:val="00EE2CCA"/>
    <w:rsid w:val="00EE2D9C"/>
    <w:rsid w:val="00EE3609"/>
    <w:rsid w:val="00EE3B38"/>
    <w:rsid w:val="00EE4AE4"/>
    <w:rsid w:val="00EE4C42"/>
    <w:rsid w:val="00EE5483"/>
    <w:rsid w:val="00EE5B38"/>
    <w:rsid w:val="00EE6399"/>
    <w:rsid w:val="00EE7B44"/>
    <w:rsid w:val="00EF0554"/>
    <w:rsid w:val="00EF0BB5"/>
    <w:rsid w:val="00EF150E"/>
    <w:rsid w:val="00EF314D"/>
    <w:rsid w:val="00EF33BB"/>
    <w:rsid w:val="00EF34F2"/>
    <w:rsid w:val="00EF36D3"/>
    <w:rsid w:val="00EF4B2B"/>
    <w:rsid w:val="00EF5A07"/>
    <w:rsid w:val="00EF5CB1"/>
    <w:rsid w:val="00EF7FC6"/>
    <w:rsid w:val="00F0082D"/>
    <w:rsid w:val="00F00C7E"/>
    <w:rsid w:val="00F01BC0"/>
    <w:rsid w:val="00F01E4B"/>
    <w:rsid w:val="00F03160"/>
    <w:rsid w:val="00F03C7B"/>
    <w:rsid w:val="00F0516C"/>
    <w:rsid w:val="00F0577B"/>
    <w:rsid w:val="00F05B4A"/>
    <w:rsid w:val="00F062CD"/>
    <w:rsid w:val="00F06ADB"/>
    <w:rsid w:val="00F106FF"/>
    <w:rsid w:val="00F109D8"/>
    <w:rsid w:val="00F10AF5"/>
    <w:rsid w:val="00F10DE2"/>
    <w:rsid w:val="00F12478"/>
    <w:rsid w:val="00F12688"/>
    <w:rsid w:val="00F13B04"/>
    <w:rsid w:val="00F1446C"/>
    <w:rsid w:val="00F14A65"/>
    <w:rsid w:val="00F15D22"/>
    <w:rsid w:val="00F16978"/>
    <w:rsid w:val="00F17893"/>
    <w:rsid w:val="00F17AE8"/>
    <w:rsid w:val="00F20AE9"/>
    <w:rsid w:val="00F20CE3"/>
    <w:rsid w:val="00F20EF0"/>
    <w:rsid w:val="00F21749"/>
    <w:rsid w:val="00F2336D"/>
    <w:rsid w:val="00F23486"/>
    <w:rsid w:val="00F235CC"/>
    <w:rsid w:val="00F23D9F"/>
    <w:rsid w:val="00F241FC"/>
    <w:rsid w:val="00F270B9"/>
    <w:rsid w:val="00F313D2"/>
    <w:rsid w:val="00F31446"/>
    <w:rsid w:val="00F33352"/>
    <w:rsid w:val="00F33599"/>
    <w:rsid w:val="00F33B51"/>
    <w:rsid w:val="00F3406A"/>
    <w:rsid w:val="00F34814"/>
    <w:rsid w:val="00F34B73"/>
    <w:rsid w:val="00F34EE9"/>
    <w:rsid w:val="00F3561A"/>
    <w:rsid w:val="00F360BE"/>
    <w:rsid w:val="00F363B0"/>
    <w:rsid w:val="00F36804"/>
    <w:rsid w:val="00F36A00"/>
    <w:rsid w:val="00F36EB9"/>
    <w:rsid w:val="00F375EE"/>
    <w:rsid w:val="00F4116E"/>
    <w:rsid w:val="00F41846"/>
    <w:rsid w:val="00F42867"/>
    <w:rsid w:val="00F42BFC"/>
    <w:rsid w:val="00F42EB4"/>
    <w:rsid w:val="00F444D2"/>
    <w:rsid w:val="00F44CC5"/>
    <w:rsid w:val="00F44D71"/>
    <w:rsid w:val="00F453E5"/>
    <w:rsid w:val="00F456D3"/>
    <w:rsid w:val="00F46F1B"/>
    <w:rsid w:val="00F47F95"/>
    <w:rsid w:val="00F515A4"/>
    <w:rsid w:val="00F5197D"/>
    <w:rsid w:val="00F52321"/>
    <w:rsid w:val="00F52CEA"/>
    <w:rsid w:val="00F54094"/>
    <w:rsid w:val="00F54166"/>
    <w:rsid w:val="00F54FDC"/>
    <w:rsid w:val="00F55137"/>
    <w:rsid w:val="00F579A8"/>
    <w:rsid w:val="00F57B5A"/>
    <w:rsid w:val="00F6002C"/>
    <w:rsid w:val="00F60B4D"/>
    <w:rsid w:val="00F60B95"/>
    <w:rsid w:val="00F60CE5"/>
    <w:rsid w:val="00F61709"/>
    <w:rsid w:val="00F63444"/>
    <w:rsid w:val="00F63784"/>
    <w:rsid w:val="00F63EA7"/>
    <w:rsid w:val="00F64218"/>
    <w:rsid w:val="00F650B7"/>
    <w:rsid w:val="00F650BD"/>
    <w:rsid w:val="00F65338"/>
    <w:rsid w:val="00F654E7"/>
    <w:rsid w:val="00F65625"/>
    <w:rsid w:val="00F65FD2"/>
    <w:rsid w:val="00F66336"/>
    <w:rsid w:val="00F66452"/>
    <w:rsid w:val="00F6746A"/>
    <w:rsid w:val="00F67513"/>
    <w:rsid w:val="00F67915"/>
    <w:rsid w:val="00F67E82"/>
    <w:rsid w:val="00F71BEA"/>
    <w:rsid w:val="00F72F98"/>
    <w:rsid w:val="00F72FE7"/>
    <w:rsid w:val="00F74CB3"/>
    <w:rsid w:val="00F7525F"/>
    <w:rsid w:val="00F75762"/>
    <w:rsid w:val="00F75BF6"/>
    <w:rsid w:val="00F7636C"/>
    <w:rsid w:val="00F769EF"/>
    <w:rsid w:val="00F76BA4"/>
    <w:rsid w:val="00F77301"/>
    <w:rsid w:val="00F77BF8"/>
    <w:rsid w:val="00F80A97"/>
    <w:rsid w:val="00F80DBE"/>
    <w:rsid w:val="00F81AF8"/>
    <w:rsid w:val="00F81BAF"/>
    <w:rsid w:val="00F81F52"/>
    <w:rsid w:val="00F82853"/>
    <w:rsid w:val="00F8447D"/>
    <w:rsid w:val="00F84E49"/>
    <w:rsid w:val="00F85AAB"/>
    <w:rsid w:val="00F85FC7"/>
    <w:rsid w:val="00F861E9"/>
    <w:rsid w:val="00F86251"/>
    <w:rsid w:val="00F8635F"/>
    <w:rsid w:val="00F86A41"/>
    <w:rsid w:val="00F87003"/>
    <w:rsid w:val="00F870D5"/>
    <w:rsid w:val="00F87E6D"/>
    <w:rsid w:val="00F902F6"/>
    <w:rsid w:val="00F917C6"/>
    <w:rsid w:val="00F926DD"/>
    <w:rsid w:val="00F93366"/>
    <w:rsid w:val="00F9591A"/>
    <w:rsid w:val="00F95DD1"/>
    <w:rsid w:val="00F95FE4"/>
    <w:rsid w:val="00F97196"/>
    <w:rsid w:val="00FA083B"/>
    <w:rsid w:val="00FA12F6"/>
    <w:rsid w:val="00FA1BFE"/>
    <w:rsid w:val="00FA2029"/>
    <w:rsid w:val="00FA2920"/>
    <w:rsid w:val="00FA2A53"/>
    <w:rsid w:val="00FA2DAF"/>
    <w:rsid w:val="00FA31C5"/>
    <w:rsid w:val="00FA3523"/>
    <w:rsid w:val="00FA3B18"/>
    <w:rsid w:val="00FA3E02"/>
    <w:rsid w:val="00FA4776"/>
    <w:rsid w:val="00FA4E8B"/>
    <w:rsid w:val="00FA4FE4"/>
    <w:rsid w:val="00FA5D8A"/>
    <w:rsid w:val="00FA6949"/>
    <w:rsid w:val="00FA6A0F"/>
    <w:rsid w:val="00FA70BD"/>
    <w:rsid w:val="00FA710B"/>
    <w:rsid w:val="00FA7181"/>
    <w:rsid w:val="00FA766C"/>
    <w:rsid w:val="00FA7B36"/>
    <w:rsid w:val="00FB0424"/>
    <w:rsid w:val="00FB06A6"/>
    <w:rsid w:val="00FB0710"/>
    <w:rsid w:val="00FB0EB2"/>
    <w:rsid w:val="00FB1109"/>
    <w:rsid w:val="00FB1C13"/>
    <w:rsid w:val="00FB31A5"/>
    <w:rsid w:val="00FB3BE4"/>
    <w:rsid w:val="00FB57E4"/>
    <w:rsid w:val="00FB5A97"/>
    <w:rsid w:val="00FB636C"/>
    <w:rsid w:val="00FB674E"/>
    <w:rsid w:val="00FB73DF"/>
    <w:rsid w:val="00FB740D"/>
    <w:rsid w:val="00FC03C2"/>
    <w:rsid w:val="00FC0C14"/>
    <w:rsid w:val="00FC1253"/>
    <w:rsid w:val="00FC14C5"/>
    <w:rsid w:val="00FC160D"/>
    <w:rsid w:val="00FC1AD3"/>
    <w:rsid w:val="00FC2058"/>
    <w:rsid w:val="00FC24E5"/>
    <w:rsid w:val="00FC30E7"/>
    <w:rsid w:val="00FC3280"/>
    <w:rsid w:val="00FC3460"/>
    <w:rsid w:val="00FC420B"/>
    <w:rsid w:val="00FC42BA"/>
    <w:rsid w:val="00FC46E6"/>
    <w:rsid w:val="00FC4717"/>
    <w:rsid w:val="00FC5014"/>
    <w:rsid w:val="00FC6470"/>
    <w:rsid w:val="00FC669B"/>
    <w:rsid w:val="00FD0213"/>
    <w:rsid w:val="00FD1C07"/>
    <w:rsid w:val="00FD23F4"/>
    <w:rsid w:val="00FD298D"/>
    <w:rsid w:val="00FD2A9B"/>
    <w:rsid w:val="00FD31F0"/>
    <w:rsid w:val="00FD37A7"/>
    <w:rsid w:val="00FD4B8F"/>
    <w:rsid w:val="00FD501E"/>
    <w:rsid w:val="00FD5273"/>
    <w:rsid w:val="00FD582A"/>
    <w:rsid w:val="00FD59EC"/>
    <w:rsid w:val="00FD631D"/>
    <w:rsid w:val="00FD6E35"/>
    <w:rsid w:val="00FD7366"/>
    <w:rsid w:val="00FD78D2"/>
    <w:rsid w:val="00FD7E77"/>
    <w:rsid w:val="00FE02D3"/>
    <w:rsid w:val="00FE0C20"/>
    <w:rsid w:val="00FE1DF1"/>
    <w:rsid w:val="00FE2913"/>
    <w:rsid w:val="00FE330E"/>
    <w:rsid w:val="00FE35CD"/>
    <w:rsid w:val="00FE414A"/>
    <w:rsid w:val="00FE4192"/>
    <w:rsid w:val="00FE4B72"/>
    <w:rsid w:val="00FE5719"/>
    <w:rsid w:val="00FE5857"/>
    <w:rsid w:val="00FE5B53"/>
    <w:rsid w:val="00FE6304"/>
    <w:rsid w:val="00FE71A0"/>
    <w:rsid w:val="00FE75E6"/>
    <w:rsid w:val="00FE7659"/>
    <w:rsid w:val="00FE791E"/>
    <w:rsid w:val="00FF07CF"/>
    <w:rsid w:val="00FF1342"/>
    <w:rsid w:val="00FF171E"/>
    <w:rsid w:val="00FF1ACB"/>
    <w:rsid w:val="00FF1F13"/>
    <w:rsid w:val="00FF2542"/>
    <w:rsid w:val="00FF2EAA"/>
    <w:rsid w:val="00FF2EC0"/>
    <w:rsid w:val="00FF324C"/>
    <w:rsid w:val="00FF3823"/>
    <w:rsid w:val="00FF6DBC"/>
    <w:rsid w:val="00FF74F7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4"/>
    <o:shapelayout v:ext="edit">
      <o:idmap v:ext="edit" data="1"/>
    </o:shapelayout>
  </w:shapeDefaults>
  <w:decimalSymbol w:val="."/>
  <w:listSeparator w:val=","/>
  <w14:docId w14:val="6CE74DB9"/>
  <w15:chartTrackingRefBased/>
  <w15:docId w15:val="{9C2F3FA0-0DCF-44D2-8AC2-DF8DB742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006A4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3"/>
    <w:next w:val="a3"/>
    <w:qFormat/>
    <w:rsid w:val="00593515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3"/>
    <w:next w:val="a3"/>
    <w:autoRedefine/>
    <w:qFormat/>
    <w:rsid w:val="00A11A8E"/>
    <w:pPr>
      <w:keepNext/>
      <w:keepLines/>
      <w:outlineLvl w:val="1"/>
    </w:pPr>
    <w:rPr>
      <w:rFonts w:eastAsia="黑体"/>
      <w:b/>
      <w:bCs/>
      <w:sz w:val="30"/>
      <w:szCs w:val="32"/>
    </w:rPr>
  </w:style>
  <w:style w:type="paragraph" w:styleId="30">
    <w:name w:val="heading 3"/>
    <w:basedOn w:val="a3"/>
    <w:next w:val="a3"/>
    <w:autoRedefine/>
    <w:qFormat/>
    <w:rsid w:val="00C729D2"/>
    <w:pPr>
      <w:keepNext/>
      <w:keepLines/>
      <w:outlineLvl w:val="2"/>
    </w:pPr>
    <w:rPr>
      <w:rFonts w:ascii="黑体" w:eastAsia="黑体"/>
      <w:b/>
      <w:bCs/>
      <w:sz w:val="28"/>
      <w:szCs w:val="28"/>
    </w:rPr>
  </w:style>
  <w:style w:type="paragraph" w:styleId="41">
    <w:name w:val="heading 4"/>
    <w:basedOn w:val="a3"/>
    <w:next w:val="a3"/>
    <w:autoRedefine/>
    <w:qFormat/>
    <w:rsid w:val="00310241"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3"/>
    <w:next w:val="a3"/>
    <w:autoRedefine/>
    <w:qFormat/>
    <w:rsid w:val="00310241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rsid w:val="00E75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3"/>
    <w:rsid w:val="00E75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9">
    <w:name w:val="Table Grid"/>
    <w:basedOn w:val="a5"/>
    <w:rsid w:val="00E752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封面表格文本"/>
    <w:basedOn w:val="a3"/>
    <w:rsid w:val="00006A4D"/>
    <w:pPr>
      <w:autoSpaceDE w:val="0"/>
      <w:autoSpaceDN w:val="0"/>
      <w:adjustRightInd w:val="0"/>
      <w:jc w:val="center"/>
    </w:pPr>
    <w:rPr>
      <w:b/>
      <w:bCs/>
      <w:kern w:val="0"/>
      <w:sz w:val="24"/>
      <w:szCs w:val="24"/>
    </w:rPr>
  </w:style>
  <w:style w:type="paragraph" w:customStyle="1" w:styleId="ab">
    <w:name w:val="表头样式"/>
    <w:basedOn w:val="a3"/>
    <w:rsid w:val="00006A4D"/>
    <w:pPr>
      <w:autoSpaceDE w:val="0"/>
      <w:autoSpaceDN w:val="0"/>
      <w:adjustRightInd w:val="0"/>
      <w:jc w:val="center"/>
    </w:pPr>
    <w:rPr>
      <w:b/>
      <w:bCs/>
      <w:kern w:val="0"/>
      <w:szCs w:val="21"/>
    </w:rPr>
  </w:style>
  <w:style w:type="paragraph" w:styleId="ac">
    <w:name w:val="Date"/>
    <w:basedOn w:val="a3"/>
    <w:next w:val="a3"/>
    <w:rsid w:val="00006A4D"/>
    <w:pPr>
      <w:ind w:leftChars="2500" w:left="100"/>
    </w:pPr>
  </w:style>
  <w:style w:type="paragraph" w:styleId="31">
    <w:name w:val="Body Text Indent 3"/>
    <w:basedOn w:val="a3"/>
    <w:rsid w:val="00CD4F48"/>
    <w:pPr>
      <w:spacing w:line="420" w:lineRule="exact"/>
      <w:ind w:firstLine="420"/>
    </w:pPr>
    <w:rPr>
      <w:sz w:val="24"/>
    </w:rPr>
  </w:style>
  <w:style w:type="paragraph" w:styleId="22">
    <w:name w:val="Body Text Indent 2"/>
    <w:basedOn w:val="a3"/>
    <w:rsid w:val="00086526"/>
    <w:pPr>
      <w:spacing w:after="120" w:line="480" w:lineRule="auto"/>
      <w:ind w:leftChars="200" w:left="420"/>
    </w:pPr>
  </w:style>
  <w:style w:type="paragraph" w:styleId="ad">
    <w:name w:val="Document Map"/>
    <w:basedOn w:val="a3"/>
    <w:semiHidden/>
    <w:rsid w:val="000A0BA3"/>
    <w:pPr>
      <w:shd w:val="clear" w:color="auto" w:fill="000080"/>
    </w:pPr>
  </w:style>
  <w:style w:type="paragraph" w:customStyle="1" w:styleId="10">
    <w:name w:val="样式1"/>
    <w:basedOn w:val="1"/>
    <w:rsid w:val="00596875"/>
    <w:pPr>
      <w:numPr>
        <w:numId w:val="1"/>
      </w:numPr>
    </w:pPr>
    <w:rPr>
      <w:rFonts w:eastAsia="黑体"/>
      <w:b w:val="0"/>
      <w:sz w:val="28"/>
    </w:rPr>
  </w:style>
  <w:style w:type="paragraph" w:styleId="11">
    <w:name w:val="toc 1"/>
    <w:basedOn w:val="a3"/>
    <w:next w:val="a3"/>
    <w:autoRedefine/>
    <w:uiPriority w:val="39"/>
    <w:rsid w:val="00036B89"/>
  </w:style>
  <w:style w:type="paragraph" w:customStyle="1" w:styleId="20">
    <w:name w:val="样式2"/>
    <w:basedOn w:val="21"/>
    <w:rsid w:val="00596875"/>
    <w:pPr>
      <w:numPr>
        <w:ilvl w:val="1"/>
        <w:numId w:val="1"/>
      </w:numPr>
    </w:pPr>
    <w:rPr>
      <w:b w:val="0"/>
      <w:sz w:val="24"/>
    </w:rPr>
  </w:style>
  <w:style w:type="paragraph" w:styleId="23">
    <w:name w:val="toc 2"/>
    <w:basedOn w:val="a3"/>
    <w:next w:val="a3"/>
    <w:autoRedefine/>
    <w:uiPriority w:val="39"/>
    <w:rsid w:val="00036B89"/>
    <w:pPr>
      <w:ind w:leftChars="200" w:left="420"/>
    </w:pPr>
  </w:style>
  <w:style w:type="character" w:styleId="ae">
    <w:name w:val="Hyperlink"/>
    <w:uiPriority w:val="99"/>
    <w:rsid w:val="00036B89"/>
    <w:rPr>
      <w:color w:val="0000FF"/>
      <w:u w:val="single"/>
    </w:rPr>
  </w:style>
  <w:style w:type="paragraph" w:customStyle="1" w:styleId="3">
    <w:name w:val="样式3"/>
    <w:basedOn w:val="30"/>
    <w:rsid w:val="00596875"/>
    <w:pPr>
      <w:numPr>
        <w:ilvl w:val="2"/>
        <w:numId w:val="1"/>
      </w:numPr>
    </w:pPr>
    <w:rPr>
      <w:b w:val="0"/>
      <w:sz w:val="21"/>
    </w:rPr>
  </w:style>
  <w:style w:type="paragraph" w:customStyle="1" w:styleId="40">
    <w:name w:val="样式4"/>
    <w:basedOn w:val="41"/>
    <w:rsid w:val="00596875"/>
    <w:pPr>
      <w:numPr>
        <w:ilvl w:val="3"/>
        <w:numId w:val="1"/>
      </w:numPr>
    </w:pPr>
    <w:rPr>
      <w:b w:val="0"/>
      <w:sz w:val="21"/>
    </w:rPr>
  </w:style>
  <w:style w:type="paragraph" w:styleId="32">
    <w:name w:val="toc 3"/>
    <w:basedOn w:val="a3"/>
    <w:next w:val="a3"/>
    <w:autoRedefine/>
    <w:semiHidden/>
    <w:rsid w:val="005C40F1"/>
    <w:pPr>
      <w:ind w:leftChars="400" w:left="840"/>
    </w:pPr>
  </w:style>
  <w:style w:type="paragraph" w:styleId="af">
    <w:name w:val="Title"/>
    <w:basedOn w:val="a3"/>
    <w:qFormat/>
    <w:rsid w:val="00D623F2"/>
    <w:pPr>
      <w:widowControl/>
      <w:jc w:val="center"/>
    </w:pPr>
    <w:rPr>
      <w:b/>
      <w:kern w:val="0"/>
      <w:sz w:val="28"/>
      <w:lang w:eastAsia="en-US"/>
    </w:rPr>
  </w:style>
  <w:style w:type="paragraph" w:customStyle="1" w:styleId="a1">
    <w:name w:val="表号"/>
    <w:basedOn w:val="a3"/>
    <w:next w:val="af0"/>
    <w:autoRedefine/>
    <w:rsid w:val="00134805"/>
    <w:pPr>
      <w:keepLines/>
      <w:numPr>
        <w:numId w:val="6"/>
      </w:numPr>
      <w:autoSpaceDE w:val="0"/>
      <w:autoSpaceDN w:val="0"/>
      <w:adjustRightInd w:val="0"/>
      <w:spacing w:line="360" w:lineRule="auto"/>
      <w:jc w:val="center"/>
    </w:pPr>
    <w:rPr>
      <w:rFonts w:ascii="宋体" w:hAnsi="宋体"/>
      <w:kern w:val="0"/>
      <w:szCs w:val="21"/>
    </w:rPr>
  </w:style>
  <w:style w:type="paragraph" w:styleId="af0">
    <w:name w:val="Body Text First Indent"/>
    <w:basedOn w:val="af1"/>
    <w:rsid w:val="00D70C9D"/>
    <w:pPr>
      <w:ind w:firstLineChars="100" w:firstLine="420"/>
    </w:pPr>
  </w:style>
  <w:style w:type="paragraph" w:styleId="af1">
    <w:name w:val="Body Text"/>
    <w:basedOn w:val="a3"/>
    <w:rsid w:val="00D70C9D"/>
    <w:pPr>
      <w:spacing w:after="120"/>
    </w:pPr>
  </w:style>
  <w:style w:type="paragraph" w:customStyle="1" w:styleId="12">
    <w:name w:val="图1 图号"/>
    <w:basedOn w:val="a3"/>
    <w:autoRedefine/>
    <w:rsid w:val="00E429BD"/>
    <w:pPr>
      <w:autoSpaceDE w:val="0"/>
      <w:autoSpaceDN w:val="0"/>
      <w:adjustRightInd w:val="0"/>
      <w:spacing w:before="105"/>
      <w:ind w:firstLine="420"/>
    </w:pPr>
    <w:rPr>
      <w:kern w:val="0"/>
      <w:sz w:val="24"/>
      <w:szCs w:val="24"/>
    </w:rPr>
  </w:style>
  <w:style w:type="paragraph" w:customStyle="1" w:styleId="210">
    <w:name w:val="样式 首行缩进:  2 字符1"/>
    <w:basedOn w:val="a3"/>
    <w:autoRedefine/>
    <w:rsid w:val="00EA7D6F"/>
    <w:pPr>
      <w:ind w:firstLineChars="200" w:firstLine="480"/>
      <w:jc w:val="left"/>
    </w:pPr>
    <w:rPr>
      <w:rFonts w:cs="宋体"/>
      <w:sz w:val="24"/>
    </w:rPr>
  </w:style>
  <w:style w:type="paragraph" w:styleId="af2">
    <w:name w:val="Normal Indent"/>
    <w:basedOn w:val="a3"/>
    <w:rsid w:val="00D70C9D"/>
    <w:pPr>
      <w:ind w:firstLine="420"/>
      <w:jc w:val="left"/>
    </w:pPr>
    <w:rPr>
      <w:sz w:val="24"/>
    </w:rPr>
  </w:style>
  <w:style w:type="paragraph" w:customStyle="1" w:styleId="af3">
    <w:name w:val="表格文本"/>
    <w:basedOn w:val="a3"/>
    <w:rsid w:val="00FE791E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 w:val="18"/>
      <w:szCs w:val="21"/>
    </w:rPr>
  </w:style>
  <w:style w:type="paragraph" w:customStyle="1" w:styleId="af4">
    <w:name w:val="表头文本"/>
    <w:basedOn w:val="a3"/>
    <w:rsid w:val="00FE791E"/>
    <w:pPr>
      <w:autoSpaceDE w:val="0"/>
      <w:autoSpaceDN w:val="0"/>
      <w:adjustRightInd w:val="0"/>
      <w:jc w:val="center"/>
    </w:pPr>
    <w:rPr>
      <w:rFonts w:ascii="Arial" w:hAnsi="Arial" w:cs="Arial"/>
      <w:b/>
      <w:bCs/>
      <w:kern w:val="0"/>
      <w:szCs w:val="21"/>
    </w:rPr>
  </w:style>
  <w:style w:type="paragraph" w:customStyle="1" w:styleId="a0">
    <w:name w:val="参考资料清单"/>
    <w:basedOn w:val="a3"/>
    <w:rsid w:val="00961FE6"/>
    <w:pPr>
      <w:numPr>
        <w:numId w:val="2"/>
      </w:numPr>
      <w:autoSpaceDE w:val="0"/>
      <w:autoSpaceDN w:val="0"/>
      <w:adjustRightInd w:val="0"/>
      <w:spacing w:line="360" w:lineRule="auto"/>
    </w:pPr>
    <w:rPr>
      <w:rFonts w:ascii="Arial" w:hAnsi="Arial"/>
      <w:kern w:val="0"/>
      <w:szCs w:val="21"/>
    </w:rPr>
  </w:style>
  <w:style w:type="paragraph" w:styleId="af5">
    <w:name w:val="caption"/>
    <w:basedOn w:val="a3"/>
    <w:next w:val="a3"/>
    <w:qFormat/>
    <w:rsid w:val="00051A04"/>
    <w:rPr>
      <w:rFonts w:ascii="Arial" w:eastAsia="黑体" w:hAnsi="Arial" w:cs="Arial"/>
      <w:sz w:val="20"/>
    </w:rPr>
  </w:style>
  <w:style w:type="paragraph" w:customStyle="1" w:styleId="4">
    <w:name w:val="标题4"/>
    <w:basedOn w:val="a3"/>
    <w:rsid w:val="00593515"/>
    <w:pPr>
      <w:numPr>
        <w:ilvl w:val="3"/>
        <w:numId w:val="3"/>
      </w:numPr>
    </w:pPr>
  </w:style>
  <w:style w:type="paragraph" w:styleId="af6">
    <w:name w:val="table of figures"/>
    <w:basedOn w:val="a3"/>
    <w:next w:val="a3"/>
    <w:uiPriority w:val="99"/>
    <w:rsid w:val="006C56BA"/>
    <w:pPr>
      <w:ind w:left="420" w:hanging="420"/>
      <w:jc w:val="left"/>
    </w:pPr>
    <w:rPr>
      <w:caps/>
      <w:sz w:val="20"/>
    </w:rPr>
  </w:style>
  <w:style w:type="paragraph" w:styleId="42">
    <w:name w:val="toc 4"/>
    <w:basedOn w:val="a3"/>
    <w:next w:val="a3"/>
    <w:autoRedefine/>
    <w:semiHidden/>
    <w:rsid w:val="004D629E"/>
    <w:pPr>
      <w:ind w:leftChars="600" w:left="1260"/>
    </w:pPr>
  </w:style>
  <w:style w:type="paragraph" w:styleId="af7">
    <w:name w:val="List"/>
    <w:basedOn w:val="a3"/>
    <w:rsid w:val="000E1698"/>
    <w:pPr>
      <w:ind w:left="200" w:hangingChars="200" w:hanging="200"/>
    </w:pPr>
  </w:style>
  <w:style w:type="paragraph" w:styleId="a">
    <w:name w:val="List Bullet"/>
    <w:basedOn w:val="a3"/>
    <w:rsid w:val="000E1698"/>
    <w:pPr>
      <w:numPr>
        <w:numId w:val="4"/>
      </w:numPr>
    </w:pPr>
  </w:style>
  <w:style w:type="paragraph" w:styleId="2">
    <w:name w:val="List Bullet 2"/>
    <w:basedOn w:val="a3"/>
    <w:rsid w:val="000E1698"/>
    <w:pPr>
      <w:numPr>
        <w:numId w:val="5"/>
      </w:numPr>
    </w:pPr>
  </w:style>
  <w:style w:type="paragraph" w:styleId="af8">
    <w:name w:val="Subtitle"/>
    <w:basedOn w:val="a3"/>
    <w:qFormat/>
    <w:rsid w:val="000E1698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9">
    <w:name w:val="Balloon Text"/>
    <w:basedOn w:val="a3"/>
    <w:semiHidden/>
    <w:rsid w:val="000E1698"/>
    <w:rPr>
      <w:sz w:val="18"/>
      <w:szCs w:val="18"/>
    </w:rPr>
  </w:style>
  <w:style w:type="table" w:customStyle="1" w:styleId="13">
    <w:name w:val="表格样式1"/>
    <w:basedOn w:val="a5"/>
    <w:rsid w:val="00961996"/>
    <w:tblPr>
      <w:tblBorders>
        <w:top w:val="single" w:sz="18" w:space="0" w:color="auto"/>
        <w:left w:val="single" w:sz="12" w:space="0" w:color="auto"/>
        <w:bottom w:val="single" w:sz="18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shd w:val="clear" w:color="auto" w:fill="auto"/>
    </w:tcPr>
  </w:style>
  <w:style w:type="paragraph" w:customStyle="1" w:styleId="afa">
    <w:name w:val="摘要"/>
    <w:basedOn w:val="a3"/>
    <w:rsid w:val="009B151B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a2">
    <w:name w:val="参考资料清单+倾斜+蓝色"/>
    <w:basedOn w:val="a3"/>
    <w:rsid w:val="009B151B"/>
    <w:pPr>
      <w:numPr>
        <w:numId w:val="46"/>
      </w:numPr>
      <w:autoSpaceDE w:val="0"/>
      <w:autoSpaceDN w:val="0"/>
      <w:adjustRightInd w:val="0"/>
      <w:spacing w:line="360" w:lineRule="auto"/>
    </w:pPr>
    <w:rPr>
      <w:rFonts w:ascii="Arial" w:hAnsi="Arial"/>
      <w:i/>
      <w:iCs/>
      <w:color w:val="0000FF"/>
      <w:kern w:val="0"/>
      <w:szCs w:val="21"/>
    </w:rPr>
  </w:style>
  <w:style w:type="paragraph" w:styleId="afb">
    <w:name w:val="Normal (Web)"/>
    <w:basedOn w:val="a3"/>
    <w:uiPriority w:val="99"/>
    <w:unhideWhenUsed/>
    <w:rsid w:val="00C76B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__.vsdx"/><Relationship Id="rId18" Type="http://schemas.openxmlformats.org/officeDocument/2006/relationships/image" Target="media/image6.emf"/><Relationship Id="rId26" Type="http://schemas.openxmlformats.org/officeDocument/2006/relationships/package" Target="embeddings/Microsoft_Visio___4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9.png"/><Relationship Id="rId28" Type="http://schemas.openxmlformats.org/officeDocument/2006/relationships/image" Target="media/image13.emf"/><Relationship Id="rId10" Type="http://schemas.openxmlformats.org/officeDocument/2006/relationships/footer" Target="footer1.xml"/><Relationship Id="rId19" Type="http://schemas.openxmlformats.org/officeDocument/2006/relationships/package" Target="embeddings/Microsoft_Visio___2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package" Target="embeddings/Microsoft_Visio___3.vsdx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DQA\IC&#27969;&#31243;\document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538A9-AE24-4883-B8A0-7B040972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document1</Template>
  <TotalTime>803</TotalTime>
  <Pages>22</Pages>
  <Words>1738</Words>
  <Characters>9907</Characters>
  <Application>Microsoft Office Word</Application>
  <DocSecurity>0</DocSecurity>
  <Lines>82</Lines>
  <Paragraphs>23</Paragraphs>
  <ScaleCrop>false</ScaleCrop>
  <Company>actions</Company>
  <LinksUpToDate>false</LinksUpToDate>
  <CharactersWithSpaces>11622</CharactersWithSpaces>
  <SharedDoc>false</SharedDoc>
  <HLinks>
    <vt:vector size="408" baseType="variant">
      <vt:variant>
        <vt:i4>1179707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_Toc51156392</vt:lpwstr>
      </vt:variant>
      <vt:variant>
        <vt:i4>1114171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_Toc51156391</vt:lpwstr>
      </vt:variant>
      <vt:variant>
        <vt:i4>1048635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_Toc51156390</vt:lpwstr>
      </vt:variant>
      <vt:variant>
        <vt:i4>1638458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_Toc51156389</vt:lpwstr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_Toc51156388</vt:lpwstr>
      </vt:variant>
      <vt:variant>
        <vt:i4>1507386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_Toc51156387</vt:lpwstr>
      </vt:variant>
      <vt:variant>
        <vt:i4>1441850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_Toc51156386</vt:lpwstr>
      </vt:variant>
      <vt:variant>
        <vt:i4>1376314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_Toc51156385</vt:lpwstr>
      </vt:variant>
      <vt:variant>
        <vt:i4>1310778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_Toc51156384</vt:lpwstr>
      </vt:variant>
      <vt:variant>
        <vt:i4>1048626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_Toc51156407</vt:lpwstr>
      </vt:variant>
      <vt:variant>
        <vt:i4>1114162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_Toc51156406</vt:lpwstr>
      </vt:variant>
      <vt:variant>
        <vt:i4>1179698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_Toc51156405</vt:lpwstr>
      </vt:variant>
      <vt:variant>
        <vt:i4>1245234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_Toc51156404</vt:lpwstr>
      </vt:variant>
      <vt:variant>
        <vt:i4>1310770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_Toc51156403</vt:lpwstr>
      </vt:variant>
      <vt:variant>
        <vt:i4>1376306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_Toc51156402</vt:lpwstr>
      </vt:variant>
      <vt:variant>
        <vt:i4>1441842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_Toc51156401</vt:lpwstr>
      </vt:variant>
      <vt:variant>
        <vt:i4>1507378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_Toc51156400</vt:lpwstr>
      </vt:variant>
      <vt:variant>
        <vt:i4>1638459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_Toc51156399</vt:lpwstr>
      </vt:variant>
      <vt:variant>
        <vt:i4>1572923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_Toc51156398</vt:lpwstr>
      </vt:variant>
      <vt:variant>
        <vt:i4>1507387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_Toc51156397</vt:lpwstr>
      </vt:variant>
      <vt:variant>
        <vt:i4>1441851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_Toc51156396</vt:lpwstr>
      </vt:variant>
      <vt:variant>
        <vt:i4>1376315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_Toc51156395</vt:lpwstr>
      </vt:variant>
      <vt:variant>
        <vt:i4>1310779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_Toc51156394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_Toc51156393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_Toc51156451</vt:lpwstr>
      </vt:variant>
      <vt:variant>
        <vt:i4>1507383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_Toc51156450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_Toc51156449</vt:lpwstr>
      </vt:variant>
      <vt:variant>
        <vt:i4>2031670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_Toc51156448</vt:lpwstr>
      </vt:variant>
      <vt:variant>
        <vt:i4>1048630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_Toc51156447</vt:lpwstr>
      </vt:variant>
      <vt:variant>
        <vt:i4>1114166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_Toc51156446</vt:lpwstr>
      </vt:variant>
      <vt:variant>
        <vt:i4>1179702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_Toc51156445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_Toc51156444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_Toc51156443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_Toc51156442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_Toc51156441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_Toc51156440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_Toc51156439</vt:lpwstr>
      </vt:variant>
      <vt:variant>
        <vt:i4>2031665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_Toc51156438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_Toc51156437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_Toc51156436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_Toc51156435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_Toc51156434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_Toc51156433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_Toc51156432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_Toc51156431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_Toc51156430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_Toc51156429</vt:lpwstr>
      </vt:variant>
      <vt:variant>
        <vt:i4>2031664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_Toc51156428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_Toc51156427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_Toc51156426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_Toc51156425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_Toc51156424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_Toc51156423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_Toc51156422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_Toc51156421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_Toc51156420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_Toc51156419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_Toc51156418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_Toc51156417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_Toc51156416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_Toc51156415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_Toc51156414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_Toc51156413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_Toc51156412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_Toc51156411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_Toc51156410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_Toc51156409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_Toc51156408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设计规格书模版</dc:title>
  <dc:subject/>
  <dc:creator>王永</dc:creator>
  <cp:keywords/>
  <dc:description/>
  <cp:lastModifiedBy>zengp</cp:lastModifiedBy>
  <cp:revision>104</cp:revision>
  <cp:lastPrinted>2007-07-03T08:08:00Z</cp:lastPrinted>
  <dcterms:created xsi:type="dcterms:W3CDTF">2020-10-14T02:59:00Z</dcterms:created>
  <dcterms:modified xsi:type="dcterms:W3CDTF">2021-02-05T06:11:00Z</dcterms:modified>
</cp:coreProperties>
</file>